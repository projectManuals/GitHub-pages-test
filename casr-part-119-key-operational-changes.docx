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EAF7" w14:textId="09A3A39B" w:rsidR="005121BB" w:rsidRDefault="00077566" w:rsidP="0059146A">
      <w:pPr>
        <w:pStyle w:val="Heading2"/>
      </w:pPr>
      <w:bookmarkStart w:id="0" w:name="_Ref81472133"/>
      <w:r w:rsidRPr="000A126D">
        <w:rPr>
          <w:sz w:val="32"/>
          <w:szCs w:val="28"/>
        </w:rPr>
        <w:t>CASR Part 119 Key Operational Changes</w:t>
      </w:r>
      <w:bookmarkEnd w:id="0"/>
      <w:r w:rsidR="007D59EE" w:rsidRPr="000A126D">
        <w:rPr>
          <w:sz w:val="32"/>
          <w:szCs w:val="28"/>
        </w:rPr>
        <w:t xml:space="preserve"> with </w:t>
      </w:r>
      <w:r w:rsidR="00DF1143" w:rsidRPr="000A126D">
        <w:rPr>
          <w:sz w:val="32"/>
          <w:szCs w:val="28"/>
        </w:rPr>
        <w:t>S</w:t>
      </w:r>
      <w:r w:rsidR="007D59EE" w:rsidRPr="000A126D">
        <w:rPr>
          <w:sz w:val="32"/>
          <w:szCs w:val="28"/>
        </w:rPr>
        <w:t xml:space="preserve">uggested </w:t>
      </w:r>
      <w:r w:rsidR="00DF1143" w:rsidRPr="000A126D">
        <w:rPr>
          <w:sz w:val="32"/>
          <w:szCs w:val="28"/>
        </w:rPr>
        <w:t>T</w:t>
      </w:r>
      <w:r w:rsidR="007D59EE" w:rsidRPr="000A126D">
        <w:rPr>
          <w:sz w:val="32"/>
          <w:szCs w:val="28"/>
        </w:rPr>
        <w:t>ext</w:t>
      </w:r>
    </w:p>
    <w:p w14:paraId="53C05BCB" w14:textId="31CCE2C6" w:rsidR="00077566" w:rsidRDefault="00077566" w:rsidP="00077566">
      <w:pPr>
        <w:pStyle w:val="Heading3"/>
      </w:pPr>
      <w:r>
        <w:t>Guide to using this document</w:t>
      </w:r>
    </w:p>
    <w:p w14:paraId="28D97EAA" w14:textId="00F7D950" w:rsidR="003F6E66" w:rsidRPr="00747217" w:rsidRDefault="003F6E66" w:rsidP="003F6E66">
      <w:r w:rsidRPr="00747217">
        <w:t xml:space="preserve">This document is intended to assist </w:t>
      </w:r>
      <w:r>
        <w:t xml:space="preserve">future air transport </w:t>
      </w:r>
      <w:r w:rsidRPr="00747217">
        <w:t xml:space="preserve">operators to prioritise their actions to transition to the new </w:t>
      </w:r>
      <w:r>
        <w:t>flight operations regulations</w:t>
      </w:r>
      <w:r w:rsidRPr="00747217">
        <w:t xml:space="preserve">. It highlights the key changes in </w:t>
      </w:r>
      <w:r>
        <w:t>Part 119 affecting air transport</w:t>
      </w:r>
      <w:r w:rsidRPr="00747217">
        <w:t xml:space="preserve"> operations (compared with the rules in force up to 2 December 2021). It describes who is affected by each </w:t>
      </w:r>
      <w:r>
        <w:t xml:space="preserve">key </w:t>
      </w:r>
      <w:r w:rsidRPr="00747217">
        <w:t xml:space="preserve">change and what operators have to do. </w:t>
      </w:r>
    </w:p>
    <w:p w14:paraId="73D3FCE0" w14:textId="0F5754D4" w:rsidR="00CB6493" w:rsidRDefault="00123BBE" w:rsidP="00123BBE">
      <w:r>
        <w:t xml:space="preserve">Part 119 relates to all air transport AOCs and the suggested text in this document should be read in by operators who will operate under Part 121, 133 and 135. Part 119 contains regulations that affect the organisation, management and key personnel for air transport AOCs. Much of this content is new and has not been a requirement of operations manuals in the past. Some existing operations manuals may contain content that is mentioned in Part </w:t>
      </w:r>
      <w:r w:rsidR="00F67037">
        <w:t>119;</w:t>
      </w:r>
      <w:r>
        <w:t xml:space="preserve"> however this is likely to be limited.</w:t>
      </w:r>
    </w:p>
    <w:p w14:paraId="6219C6C1" w14:textId="76A42B2D" w:rsidR="005C0900" w:rsidRDefault="005C0900" w:rsidP="002359C3">
      <w:pPr>
        <w:pStyle w:val="Heading4"/>
      </w:pPr>
      <w:r w:rsidRPr="00610138">
        <w:t>Suggested operator action</w:t>
      </w:r>
    </w:p>
    <w:p w14:paraId="1BC4464F" w14:textId="245DFD8B" w:rsidR="005C0900" w:rsidRDefault="005C0900" w:rsidP="00123BBE">
      <w:r w:rsidRPr="005C0900">
        <w:t xml:space="preserve">Operators should review the key changes and their current operations manual suite to determine </w:t>
      </w:r>
      <w:r w:rsidR="00F67037">
        <w:t>the</w:t>
      </w:r>
      <w:r w:rsidRPr="005C0900">
        <w:t xml:space="preserve"> content that will be affected by the new provisions. </w:t>
      </w:r>
    </w:p>
    <w:p w14:paraId="7F5A0C84" w14:textId="1D31EABC" w:rsidR="005C0900" w:rsidRDefault="005C0900" w:rsidP="00123BBE">
      <w:r>
        <w:t xml:space="preserve">In this version of the document we have added a column titled ‘suggested text’. It contains additional information for use by operators when updating their existing procedures, including </w:t>
      </w:r>
      <w:r w:rsidRPr="00E31C83">
        <w:t>suggested text,</w:t>
      </w:r>
      <w:r>
        <w:t xml:space="preserve"> which may include notes or instructions on how to use it. However n</w:t>
      </w:r>
      <w:r w:rsidRPr="005C0900">
        <w:t xml:space="preserve">ot every key change </w:t>
      </w:r>
      <w:r>
        <w:t>contains</w:t>
      </w:r>
      <w:r w:rsidRPr="005C0900">
        <w:t xml:space="preserve"> suggested text</w:t>
      </w:r>
      <w:r>
        <w:t>,</w:t>
      </w:r>
      <w:r w:rsidRPr="005C0900">
        <w:t xml:space="preserve"> due to the diverse nature of operator circumstances that relate to the content of the regulation. In addition, some specialised operations make generating suggested text impractical.</w:t>
      </w:r>
    </w:p>
    <w:p w14:paraId="4A93B6BC" w14:textId="77777777" w:rsidR="005C0900" w:rsidRDefault="005C0900" w:rsidP="005C0900">
      <w:r>
        <w:t>This column also identifies requirements for which:</w:t>
      </w:r>
    </w:p>
    <w:p w14:paraId="1FD6275C" w14:textId="5C10FFC6" w:rsidR="005C0900" w:rsidRDefault="005C0900" w:rsidP="0003071C">
      <w:pPr>
        <w:pStyle w:val="ListParagraph"/>
        <w:numPr>
          <w:ilvl w:val="0"/>
          <w:numId w:val="7"/>
        </w:numPr>
      </w:pPr>
      <w:r>
        <w:t>no text is required to be inserted into your existing manuals, for example due to the rule being administrative only</w:t>
      </w:r>
    </w:p>
    <w:p w14:paraId="75B0BED3" w14:textId="6A9F2D41" w:rsidR="005C0900" w:rsidRDefault="005C0900" w:rsidP="0003071C">
      <w:pPr>
        <w:pStyle w:val="ListParagraph"/>
        <w:numPr>
          <w:ilvl w:val="0"/>
          <w:numId w:val="7"/>
        </w:numPr>
      </w:pPr>
      <w:r>
        <w:t>no suggested text is provided, if it is not practical for CASA to provide generic sample text that would be usable by most operators.</w:t>
      </w:r>
    </w:p>
    <w:p w14:paraId="18958CA8" w14:textId="77777777" w:rsidR="005C0900" w:rsidRDefault="005C0900" w:rsidP="005C0900">
      <w:r>
        <w:t>It has been anticipated that operators will take advantage of the deferrals available to them and sample text has not been provided for the deferred provisions at this time.</w:t>
      </w:r>
    </w:p>
    <w:p w14:paraId="3C41C101" w14:textId="77777777" w:rsidR="005C0900" w:rsidRDefault="005C0900" w:rsidP="005C0900">
      <w:r>
        <w:t>Consistent with the terms of the CEO Declaration that must be signed and provided to CASA by 1 December 2021 in order to continue operations on 2 December 2021, CASA expects operators to use their best endeavours to understand and address the changes (including by updating their documented procedures) needed to operate safely under the new rules from 2 December 2021.</w:t>
      </w:r>
    </w:p>
    <w:p w14:paraId="6C46191F" w14:textId="57913569" w:rsidR="00123BBE" w:rsidRDefault="005C0900" w:rsidP="002359C3">
      <w:pPr>
        <w:pStyle w:val="Heading4"/>
      </w:pPr>
      <w:r>
        <w:t>Guidance material</w:t>
      </w:r>
    </w:p>
    <w:p w14:paraId="33660CC1" w14:textId="7E124482" w:rsidR="00F67037" w:rsidRDefault="00F67037" w:rsidP="00F67037">
      <w:r>
        <w:t xml:space="preserve">For guidance relating to specific regulatory provisions, refer to the </w:t>
      </w:r>
      <w:hyperlink r:id="rId11" w:history="1">
        <w:r w:rsidRPr="00D733B4">
          <w:rPr>
            <w:rStyle w:val="Hyperlink"/>
            <w:szCs w:val="18"/>
          </w:rPr>
          <w:t>Part 1</w:t>
        </w:r>
        <w:r>
          <w:rPr>
            <w:rStyle w:val="Hyperlink"/>
            <w:szCs w:val="18"/>
          </w:rPr>
          <w:t>19</w:t>
        </w:r>
        <w:r w:rsidRPr="00D733B4">
          <w:rPr>
            <w:rStyle w:val="Hyperlink"/>
            <w:szCs w:val="18"/>
          </w:rPr>
          <w:t xml:space="preserve"> AMC/GM</w:t>
        </w:r>
      </w:hyperlink>
      <w:r>
        <w:t xml:space="preserve"> document.</w:t>
      </w:r>
    </w:p>
    <w:p w14:paraId="6D041344" w14:textId="47B7EE69" w:rsidR="00F67037" w:rsidRDefault="00F67037" w:rsidP="00F67037">
      <w:pPr>
        <w:rPr>
          <w:rStyle w:val="Hyperlink"/>
          <w:szCs w:val="18"/>
        </w:rPr>
      </w:pPr>
      <w:r>
        <w:t xml:space="preserve">Further guidance information on Part 119 of CASR can be found </w:t>
      </w:r>
      <w:hyperlink r:id="rId12" w:history="1">
        <w:r w:rsidRPr="007C0F9F">
          <w:rPr>
            <w:rStyle w:val="Hyperlink"/>
            <w:szCs w:val="18"/>
          </w:rPr>
          <w:t>here.</w:t>
        </w:r>
      </w:hyperlink>
    </w:p>
    <w:p w14:paraId="78BADABA" w14:textId="4ED23F9E" w:rsidR="00F67037" w:rsidRPr="00F67037" w:rsidRDefault="00F67037" w:rsidP="00F67037">
      <w:pPr>
        <w:pStyle w:val="Heading4"/>
      </w:pPr>
      <w:r>
        <w:t>Document structure</w:t>
      </w:r>
    </w:p>
    <w:p w14:paraId="1C24A47E" w14:textId="184395BC" w:rsidR="003F6E66" w:rsidRDefault="003F6E66" w:rsidP="003F6E66">
      <w:r w:rsidRPr="00747217">
        <w:t>Th</w:t>
      </w:r>
      <w:r>
        <w:t>is</w:t>
      </w:r>
      <w:r w:rsidRPr="00747217">
        <w:t xml:space="preserve"> document is structured as follows:</w:t>
      </w:r>
    </w:p>
    <w:tbl>
      <w:tblPr>
        <w:tblStyle w:val="TableGrid"/>
        <w:tblW w:w="0" w:type="auto"/>
        <w:tblLook w:val="04A0" w:firstRow="1" w:lastRow="0" w:firstColumn="1" w:lastColumn="0" w:noHBand="0" w:noVBand="1"/>
      </w:tblPr>
      <w:tblGrid>
        <w:gridCol w:w="4390"/>
        <w:gridCol w:w="15664"/>
        <w:gridCol w:w="779"/>
      </w:tblGrid>
      <w:tr w:rsidR="008E522F" w:rsidRPr="00D270F3" w14:paraId="27E03305" w14:textId="77777777" w:rsidTr="0038491E">
        <w:trPr>
          <w:trHeight w:val="567"/>
          <w:tblHeader/>
        </w:trPr>
        <w:tc>
          <w:tcPr>
            <w:tcW w:w="4390" w:type="dxa"/>
            <w:shd w:val="clear" w:color="auto" w:fill="F2F2F2" w:themeFill="background1" w:themeFillShade="F2"/>
            <w:vAlign w:val="center"/>
          </w:tcPr>
          <w:p w14:paraId="1465328D" w14:textId="77777777" w:rsidR="008E522F" w:rsidRPr="00107C60" w:rsidRDefault="008E522F" w:rsidP="00760EDF">
            <w:pPr>
              <w:pStyle w:val="TableHeading"/>
            </w:pPr>
            <w:r w:rsidRPr="00107C60">
              <w:t>Section</w:t>
            </w:r>
          </w:p>
        </w:tc>
        <w:tc>
          <w:tcPr>
            <w:tcW w:w="15664" w:type="dxa"/>
            <w:shd w:val="clear" w:color="auto" w:fill="F2F2F2" w:themeFill="background1" w:themeFillShade="F2"/>
            <w:vAlign w:val="center"/>
          </w:tcPr>
          <w:p w14:paraId="09510EBD" w14:textId="77777777" w:rsidR="008E522F" w:rsidRPr="00107C60" w:rsidRDefault="008E522F" w:rsidP="00760EDF">
            <w:pPr>
              <w:pStyle w:val="TableHeading"/>
            </w:pPr>
            <w:r w:rsidRPr="00107C60">
              <w:t>Description</w:t>
            </w:r>
          </w:p>
        </w:tc>
        <w:tc>
          <w:tcPr>
            <w:tcW w:w="779" w:type="dxa"/>
            <w:shd w:val="clear" w:color="auto" w:fill="F2F2F2" w:themeFill="background1" w:themeFillShade="F2"/>
            <w:vAlign w:val="center"/>
          </w:tcPr>
          <w:p w14:paraId="05AF0F07" w14:textId="77777777" w:rsidR="008E522F" w:rsidRPr="00107C60" w:rsidRDefault="008E522F" w:rsidP="00760EDF">
            <w:pPr>
              <w:pStyle w:val="TableHeading"/>
            </w:pPr>
            <w:r w:rsidRPr="00107C60">
              <w:t>Page</w:t>
            </w:r>
          </w:p>
        </w:tc>
      </w:tr>
      <w:tr w:rsidR="008E522F" w14:paraId="3E04F8C8" w14:textId="77777777" w:rsidTr="0038491E">
        <w:trPr>
          <w:trHeight w:val="531"/>
        </w:trPr>
        <w:tc>
          <w:tcPr>
            <w:tcW w:w="4390" w:type="dxa"/>
          </w:tcPr>
          <w:p w14:paraId="5F12187D" w14:textId="6AC6D731" w:rsidR="008E522F" w:rsidRPr="00747217" w:rsidRDefault="008E522F" w:rsidP="00D92870">
            <w:pPr>
              <w:pStyle w:val="Tabletext"/>
              <w:rPr>
                <w:rFonts w:cs="Arial"/>
              </w:rPr>
            </w:pPr>
            <w:hyperlink w:anchor="_Colour_coded_key" w:history="1">
              <w:r w:rsidRPr="00747217">
                <w:rPr>
                  <w:rStyle w:val="Hyperlink"/>
                  <w:rFonts w:cs="Arial"/>
                </w:rPr>
                <w:t>Colour coded key to changes</w:t>
              </w:r>
            </w:hyperlink>
          </w:p>
        </w:tc>
        <w:tc>
          <w:tcPr>
            <w:tcW w:w="15664" w:type="dxa"/>
          </w:tcPr>
          <w:p w14:paraId="54424CCC" w14:textId="77777777" w:rsidR="008E522F" w:rsidRPr="00747217" w:rsidRDefault="008E522F" w:rsidP="00D92870">
            <w:pPr>
              <w:pStyle w:val="Tabletext"/>
              <w:rPr>
                <w:rFonts w:cs="Arial"/>
              </w:rPr>
            </w:pPr>
            <w:r w:rsidRPr="00747217">
              <w:rPr>
                <w:rFonts w:cs="Arial"/>
              </w:rPr>
              <w:t>Key changes are colour coded, for example new requirements are shaded a light blue.</w:t>
            </w:r>
          </w:p>
        </w:tc>
        <w:tc>
          <w:tcPr>
            <w:tcW w:w="779" w:type="dxa"/>
            <w:vAlign w:val="center"/>
          </w:tcPr>
          <w:p w14:paraId="0E8922B3" w14:textId="05D7B17B" w:rsidR="008E522F" w:rsidRPr="00747217" w:rsidRDefault="009D7636" w:rsidP="00D92870">
            <w:pPr>
              <w:pStyle w:val="Tabletext"/>
              <w:rPr>
                <w:rFonts w:cs="Arial"/>
              </w:rPr>
            </w:pPr>
            <w:r>
              <w:rPr>
                <w:rFonts w:cs="Arial"/>
              </w:rPr>
              <w:fldChar w:fldCharType="begin"/>
            </w:r>
            <w:r>
              <w:rPr>
                <w:rFonts w:cs="Arial"/>
              </w:rPr>
              <w:instrText xml:space="preserve"> PAGEREF _Ref81472142 \h </w:instrText>
            </w:r>
            <w:r>
              <w:rPr>
                <w:rFonts w:cs="Arial"/>
              </w:rPr>
            </w:r>
            <w:r>
              <w:rPr>
                <w:rFonts w:cs="Arial"/>
              </w:rPr>
              <w:fldChar w:fldCharType="separate"/>
            </w:r>
            <w:r w:rsidR="002359C3">
              <w:rPr>
                <w:rFonts w:cs="Arial"/>
                <w:noProof/>
              </w:rPr>
              <w:t>2</w:t>
            </w:r>
            <w:r>
              <w:rPr>
                <w:rFonts w:cs="Arial"/>
              </w:rPr>
              <w:fldChar w:fldCharType="end"/>
            </w:r>
          </w:p>
        </w:tc>
      </w:tr>
      <w:tr w:rsidR="008E522F" w14:paraId="04D41293" w14:textId="77777777" w:rsidTr="0038491E">
        <w:tc>
          <w:tcPr>
            <w:tcW w:w="4390" w:type="dxa"/>
          </w:tcPr>
          <w:p w14:paraId="5FC8DCA2" w14:textId="22D42E96" w:rsidR="008E522F" w:rsidRPr="00747217" w:rsidRDefault="008E522F" w:rsidP="00D92870">
            <w:pPr>
              <w:pStyle w:val="Tabletext"/>
            </w:pPr>
            <w:hyperlink w:anchor="_Summary_of_deferred" w:history="1">
              <w:r w:rsidRPr="00747217">
                <w:rPr>
                  <w:rStyle w:val="Hyperlink"/>
                  <w:rFonts w:cs="Arial"/>
                </w:rPr>
                <w:t>Summary of deferred provisions</w:t>
              </w:r>
            </w:hyperlink>
          </w:p>
        </w:tc>
        <w:tc>
          <w:tcPr>
            <w:tcW w:w="15664" w:type="dxa"/>
          </w:tcPr>
          <w:p w14:paraId="37C513BC" w14:textId="77777777" w:rsidR="008E522F" w:rsidRPr="00747217" w:rsidRDefault="008E522F" w:rsidP="00D92870">
            <w:pPr>
              <w:pStyle w:val="Tabletext"/>
              <w:rPr>
                <w:rFonts w:cs="Arial"/>
              </w:rPr>
            </w:pPr>
            <w:r>
              <w:rPr>
                <w:rFonts w:cs="Arial"/>
              </w:rPr>
              <w:t>Four</w:t>
            </w:r>
            <w:r w:rsidRPr="00747217">
              <w:rPr>
                <w:rFonts w:cs="Arial"/>
              </w:rPr>
              <w:t xml:space="preserve"> tables summarise </w:t>
            </w:r>
            <w:r>
              <w:rPr>
                <w:rFonts w:cs="Arial"/>
              </w:rPr>
              <w:t>key</w:t>
            </w:r>
            <w:r w:rsidRPr="00747217">
              <w:rPr>
                <w:rFonts w:cs="Arial"/>
              </w:rPr>
              <w:t xml:space="preserve"> Part 1</w:t>
            </w:r>
            <w:r>
              <w:rPr>
                <w:rFonts w:cs="Arial"/>
              </w:rPr>
              <w:t>19</w:t>
            </w:r>
            <w:r w:rsidRPr="00747217">
              <w:rPr>
                <w:rFonts w:cs="Arial"/>
              </w:rPr>
              <w:t xml:space="preserve"> changes that are being deferred beyond the 2 December 2021 flight operations regulations commencement date. The deferrals apply to certain operators, as previously communicated. You should not rely on them unless you are sure they apply to your operations</w:t>
            </w:r>
            <w:r>
              <w:rPr>
                <w:rFonts w:cs="Arial"/>
              </w:rPr>
              <w:t>.</w:t>
            </w:r>
          </w:p>
        </w:tc>
        <w:tc>
          <w:tcPr>
            <w:tcW w:w="779" w:type="dxa"/>
            <w:vAlign w:val="center"/>
          </w:tcPr>
          <w:p w14:paraId="1E92E7D1" w14:textId="06E08E52" w:rsidR="008E522F" w:rsidRPr="00747217" w:rsidRDefault="009D7636" w:rsidP="00D92870">
            <w:pPr>
              <w:pStyle w:val="Tabletext"/>
              <w:rPr>
                <w:rFonts w:cs="Arial"/>
              </w:rPr>
            </w:pPr>
            <w:r>
              <w:rPr>
                <w:rFonts w:cs="Arial"/>
              </w:rPr>
              <w:fldChar w:fldCharType="begin"/>
            </w:r>
            <w:r>
              <w:rPr>
                <w:rFonts w:cs="Arial"/>
              </w:rPr>
              <w:instrText xml:space="preserve"> PAGEREF _Ref81472163 \h </w:instrText>
            </w:r>
            <w:r>
              <w:rPr>
                <w:rFonts w:cs="Arial"/>
              </w:rPr>
            </w:r>
            <w:r>
              <w:rPr>
                <w:rFonts w:cs="Arial"/>
              </w:rPr>
              <w:fldChar w:fldCharType="separate"/>
            </w:r>
            <w:r w:rsidR="003B32F8">
              <w:rPr>
                <w:rFonts w:cs="Arial"/>
                <w:noProof/>
              </w:rPr>
              <w:t>2</w:t>
            </w:r>
            <w:r>
              <w:rPr>
                <w:rFonts w:cs="Arial"/>
              </w:rPr>
              <w:fldChar w:fldCharType="end"/>
            </w:r>
          </w:p>
        </w:tc>
      </w:tr>
      <w:tr w:rsidR="008E522F" w14:paraId="0DF4A40E" w14:textId="77777777" w:rsidTr="0038491E">
        <w:trPr>
          <w:trHeight w:val="555"/>
        </w:trPr>
        <w:tc>
          <w:tcPr>
            <w:tcW w:w="4390" w:type="dxa"/>
          </w:tcPr>
          <w:p w14:paraId="56D9361E" w14:textId="3882F2F1" w:rsidR="008E522F" w:rsidRPr="00747217" w:rsidRDefault="008E522F" w:rsidP="00D92870">
            <w:pPr>
              <w:pStyle w:val="Tabletext"/>
              <w:rPr>
                <w:rFonts w:cs="Arial"/>
              </w:rPr>
            </w:pPr>
            <w:hyperlink w:anchor="_Key_changes_in" w:history="1">
              <w:r w:rsidRPr="00747217">
                <w:rPr>
                  <w:rStyle w:val="Hyperlink"/>
                  <w:rFonts w:cs="Arial"/>
                </w:rPr>
                <w:t>Key changes in force from 2 December 2021</w:t>
              </w:r>
            </w:hyperlink>
            <w:r w:rsidRPr="00747217">
              <w:rPr>
                <w:rFonts w:cs="Arial"/>
              </w:rPr>
              <w:t xml:space="preserve"> </w:t>
            </w:r>
          </w:p>
        </w:tc>
        <w:tc>
          <w:tcPr>
            <w:tcW w:w="15664" w:type="dxa"/>
          </w:tcPr>
          <w:p w14:paraId="65FDF6E3" w14:textId="77777777" w:rsidR="008E522F" w:rsidRPr="00747217" w:rsidRDefault="008E522F" w:rsidP="00D92870">
            <w:pPr>
              <w:pStyle w:val="Tabletext"/>
              <w:rPr>
                <w:rFonts w:cs="Arial"/>
              </w:rPr>
            </w:pPr>
            <w:r w:rsidRPr="00747217">
              <w:rPr>
                <w:rFonts w:cs="Arial"/>
              </w:rPr>
              <w:t>This section details the key operational changes applicable from 2 December 2021.</w:t>
            </w:r>
          </w:p>
        </w:tc>
        <w:tc>
          <w:tcPr>
            <w:tcW w:w="779" w:type="dxa"/>
            <w:vAlign w:val="center"/>
          </w:tcPr>
          <w:p w14:paraId="5AF54212" w14:textId="0BC22127" w:rsidR="008E522F" w:rsidRPr="00747217" w:rsidRDefault="009D7636" w:rsidP="00D92870">
            <w:pPr>
              <w:pStyle w:val="Tabletext"/>
              <w:rPr>
                <w:rFonts w:cs="Arial"/>
              </w:rPr>
            </w:pPr>
            <w:r>
              <w:rPr>
                <w:rFonts w:cs="Arial"/>
              </w:rPr>
              <w:fldChar w:fldCharType="begin"/>
            </w:r>
            <w:r>
              <w:rPr>
                <w:rFonts w:cs="Arial"/>
              </w:rPr>
              <w:instrText xml:space="preserve"> PAGEREF _Ref81472211 \h </w:instrText>
            </w:r>
            <w:r>
              <w:rPr>
                <w:rFonts w:cs="Arial"/>
              </w:rPr>
            </w:r>
            <w:r>
              <w:rPr>
                <w:rFonts w:cs="Arial"/>
              </w:rPr>
              <w:fldChar w:fldCharType="separate"/>
            </w:r>
            <w:r w:rsidR="00F10B4B">
              <w:rPr>
                <w:rFonts w:cs="Arial"/>
                <w:noProof/>
              </w:rPr>
              <w:t>5</w:t>
            </w:r>
            <w:r>
              <w:rPr>
                <w:rFonts w:cs="Arial"/>
              </w:rPr>
              <w:fldChar w:fldCharType="end"/>
            </w:r>
          </w:p>
        </w:tc>
      </w:tr>
      <w:tr w:rsidR="008E522F" w14:paraId="3C7710E2" w14:textId="77777777" w:rsidTr="0038491E">
        <w:tc>
          <w:tcPr>
            <w:tcW w:w="4390" w:type="dxa"/>
          </w:tcPr>
          <w:p w14:paraId="7D4655B2" w14:textId="3E355E70" w:rsidR="008E522F" w:rsidRDefault="00903CD8" w:rsidP="00D92870">
            <w:pPr>
              <w:pStyle w:val="Tabletext"/>
            </w:pPr>
            <w:hyperlink w:anchor="_Compliance_no_later" w:history="1">
              <w:r>
                <w:rPr>
                  <w:rStyle w:val="Hyperlink"/>
                  <w:rFonts w:cs="Arial"/>
                </w:rPr>
                <w:t>Compliance no later than 2 December 2022</w:t>
              </w:r>
            </w:hyperlink>
          </w:p>
        </w:tc>
        <w:tc>
          <w:tcPr>
            <w:tcW w:w="15664" w:type="dxa"/>
          </w:tcPr>
          <w:p w14:paraId="0E5278BD" w14:textId="77777777" w:rsidR="008E522F" w:rsidRPr="00747217" w:rsidRDefault="008E522F" w:rsidP="00D92870">
            <w:pPr>
              <w:pStyle w:val="Tabletext"/>
              <w:rPr>
                <w:rFonts w:cs="Arial"/>
              </w:rPr>
            </w:pPr>
            <w:r w:rsidRPr="00747217">
              <w:rPr>
                <w:rFonts w:cs="Arial"/>
              </w:rPr>
              <w:t>Th</w:t>
            </w:r>
            <w:r>
              <w:rPr>
                <w:rFonts w:cs="Arial"/>
              </w:rPr>
              <w:t xml:space="preserve">is section identifies the Part 119 requirements that are </w:t>
            </w:r>
            <w:r w:rsidRPr="00747217">
              <w:rPr>
                <w:rFonts w:cs="Arial"/>
              </w:rPr>
              <w:t xml:space="preserve">deferred until </w:t>
            </w:r>
            <w:r>
              <w:rPr>
                <w:rFonts w:cs="Arial"/>
              </w:rPr>
              <w:t>2 December 2022 that</w:t>
            </w:r>
            <w:r w:rsidRPr="00747217">
              <w:rPr>
                <w:rFonts w:cs="Arial"/>
              </w:rPr>
              <w:t xml:space="preserve"> relate to</w:t>
            </w:r>
            <w:r>
              <w:rPr>
                <w:rFonts w:cs="Arial"/>
              </w:rPr>
              <w:t xml:space="preserve"> the requirement to have an SMS and safety manager. The deferrals apply to certain operators only and are </w:t>
            </w:r>
            <w:r w:rsidRPr="0077063C">
              <w:rPr>
                <w:rFonts w:cs="Arial"/>
              </w:rPr>
              <w:t xml:space="preserve">subject to </w:t>
            </w:r>
            <w:r>
              <w:rPr>
                <w:rFonts w:cs="Arial"/>
              </w:rPr>
              <w:t xml:space="preserve">the </w:t>
            </w:r>
            <w:r w:rsidRPr="0077063C">
              <w:rPr>
                <w:rFonts w:cs="Arial"/>
              </w:rPr>
              <w:t xml:space="preserve">conditions set out in </w:t>
            </w:r>
            <w:r w:rsidRPr="002A4391">
              <w:rPr>
                <w:rStyle w:val="italics"/>
              </w:rPr>
              <w:t>CASA EX87/21 – Flight Operations Regulations – SMS, HFP&amp;NTS and T&amp;C Systems – Supplementary Exemptions and Directions Instrument 2021</w:t>
            </w:r>
            <w:r>
              <w:rPr>
                <w:rStyle w:val="italics"/>
              </w:rPr>
              <w:t xml:space="preserve"> </w:t>
            </w:r>
            <w:r w:rsidRPr="009D7636">
              <w:rPr>
                <w:rStyle w:val="italics"/>
                <w:i w:val="0"/>
              </w:rPr>
              <w:t>(CASA EX87/21)</w:t>
            </w:r>
            <w:r w:rsidRPr="009D7636">
              <w:rPr>
                <w:rFonts w:cs="Arial"/>
                <w:i/>
              </w:rPr>
              <w:t>.</w:t>
            </w:r>
          </w:p>
        </w:tc>
        <w:tc>
          <w:tcPr>
            <w:tcW w:w="779" w:type="dxa"/>
            <w:vAlign w:val="center"/>
          </w:tcPr>
          <w:p w14:paraId="0CEEB3DE" w14:textId="56ECCBA4" w:rsidR="008E522F" w:rsidRDefault="009D7636" w:rsidP="00D92870">
            <w:pPr>
              <w:pStyle w:val="Tabletext"/>
              <w:rPr>
                <w:rFonts w:cs="Arial"/>
              </w:rPr>
            </w:pPr>
            <w:r>
              <w:rPr>
                <w:rFonts w:cs="Arial"/>
              </w:rPr>
              <w:fldChar w:fldCharType="begin"/>
            </w:r>
            <w:r>
              <w:rPr>
                <w:rFonts w:cs="Arial"/>
              </w:rPr>
              <w:instrText xml:space="preserve"> PAGEREF _Ref81472224 \h </w:instrText>
            </w:r>
            <w:r>
              <w:rPr>
                <w:rFonts w:cs="Arial"/>
              </w:rPr>
            </w:r>
            <w:r>
              <w:rPr>
                <w:rFonts w:cs="Arial"/>
              </w:rPr>
              <w:fldChar w:fldCharType="separate"/>
            </w:r>
            <w:r w:rsidR="00F10B4B">
              <w:rPr>
                <w:rFonts w:cs="Arial"/>
                <w:noProof/>
              </w:rPr>
              <w:t>11</w:t>
            </w:r>
            <w:r>
              <w:rPr>
                <w:rFonts w:cs="Arial"/>
              </w:rPr>
              <w:fldChar w:fldCharType="end"/>
            </w:r>
          </w:p>
        </w:tc>
      </w:tr>
      <w:tr w:rsidR="008E522F" w14:paraId="7507DA46" w14:textId="77777777" w:rsidTr="0038491E">
        <w:tc>
          <w:tcPr>
            <w:tcW w:w="4390" w:type="dxa"/>
          </w:tcPr>
          <w:p w14:paraId="3ECF81A6" w14:textId="2EA0E552" w:rsidR="008E522F" w:rsidRPr="00747217" w:rsidRDefault="00903CD8" w:rsidP="00D92870">
            <w:pPr>
              <w:pStyle w:val="Tabletext"/>
              <w:rPr>
                <w:rFonts w:cs="Arial"/>
              </w:rPr>
            </w:pPr>
            <w:hyperlink w:anchor="_Compliance_no_later_4" w:history="1">
              <w:r>
                <w:rPr>
                  <w:rStyle w:val="Hyperlink"/>
                  <w:rFonts w:cs="Arial"/>
                </w:rPr>
                <w:t>Compliance no later than 2 March 2023</w:t>
              </w:r>
            </w:hyperlink>
          </w:p>
        </w:tc>
        <w:tc>
          <w:tcPr>
            <w:tcW w:w="15664" w:type="dxa"/>
          </w:tcPr>
          <w:p w14:paraId="39AD8516" w14:textId="2D06BD69" w:rsidR="008E522F" w:rsidRPr="00D516A3" w:rsidRDefault="008E522F" w:rsidP="00D92870">
            <w:pPr>
              <w:pStyle w:val="Tabletext"/>
            </w:pPr>
            <w:r w:rsidRPr="00747217">
              <w:rPr>
                <w:rFonts w:cs="Arial"/>
              </w:rPr>
              <w:t>Th</w:t>
            </w:r>
            <w:r>
              <w:rPr>
                <w:rFonts w:cs="Arial"/>
              </w:rPr>
              <w:t>is section identifies th</w:t>
            </w:r>
            <w:r w:rsidRPr="00747217">
              <w:rPr>
                <w:rFonts w:cs="Arial"/>
              </w:rPr>
              <w:t>e Part 1</w:t>
            </w:r>
            <w:r>
              <w:rPr>
                <w:rFonts w:cs="Arial"/>
              </w:rPr>
              <w:t>1</w:t>
            </w:r>
            <w:r>
              <w:t>9</w:t>
            </w:r>
            <w:r w:rsidRPr="00747217">
              <w:rPr>
                <w:rFonts w:cs="Arial"/>
              </w:rPr>
              <w:t xml:space="preserve"> requirements </w:t>
            </w:r>
            <w:r>
              <w:rPr>
                <w:rFonts w:cs="Arial"/>
              </w:rPr>
              <w:t xml:space="preserve">that are </w:t>
            </w:r>
            <w:r w:rsidRPr="00747217">
              <w:rPr>
                <w:rFonts w:cs="Arial"/>
              </w:rPr>
              <w:t xml:space="preserve">deferred until </w:t>
            </w:r>
            <w:r>
              <w:rPr>
                <w:rFonts w:cs="Arial"/>
              </w:rPr>
              <w:t xml:space="preserve">2 </w:t>
            </w:r>
            <w:r w:rsidRPr="00747217">
              <w:rPr>
                <w:rFonts w:cs="Arial"/>
              </w:rPr>
              <w:t xml:space="preserve">March 2023 </w:t>
            </w:r>
            <w:r>
              <w:rPr>
                <w:rFonts w:cs="Arial"/>
              </w:rPr>
              <w:t xml:space="preserve">that </w:t>
            </w:r>
            <w:r w:rsidRPr="00747217">
              <w:rPr>
                <w:rFonts w:cs="Arial"/>
              </w:rPr>
              <w:t>relate to</w:t>
            </w:r>
            <w:r>
              <w:rPr>
                <w:rFonts w:cs="Arial"/>
              </w:rPr>
              <w:t xml:space="preserve"> qualifications and experience requirements for certain key personnel, and training and checking system requirements. The deferrals apply to certain operators only and are subject to conditions set out in </w:t>
            </w:r>
            <w:r w:rsidRPr="00E24E64">
              <w:rPr>
                <w:i/>
              </w:rPr>
              <w:t>CASA EX</w:t>
            </w:r>
            <w:r>
              <w:rPr>
                <w:i/>
              </w:rPr>
              <w:t>82</w:t>
            </w:r>
            <w:r w:rsidRPr="00E24E64">
              <w:rPr>
                <w:i/>
              </w:rPr>
              <w:t>/21 </w:t>
            </w:r>
            <w:r>
              <w:rPr>
                <w:i/>
              </w:rPr>
              <w:t>–</w:t>
            </w:r>
            <w:r w:rsidRPr="00E24E64">
              <w:rPr>
                <w:i/>
              </w:rPr>
              <w:t xml:space="preserve"> </w:t>
            </w:r>
            <w:r>
              <w:rPr>
                <w:i/>
              </w:rPr>
              <w:t xml:space="preserve">Part 119 of CASR – Supplementary Exemptions and Directions </w:t>
            </w:r>
            <w:r w:rsidRPr="00E24E64">
              <w:rPr>
                <w:i/>
              </w:rPr>
              <w:t>Instrument 2021</w:t>
            </w:r>
            <w:r>
              <w:rPr>
                <w:i/>
              </w:rPr>
              <w:t xml:space="preserve"> </w:t>
            </w:r>
            <w:r w:rsidRPr="00AA7377">
              <w:rPr>
                <w:iCs/>
              </w:rPr>
              <w:t>(CASA EX82/21)</w:t>
            </w:r>
            <w:r>
              <w:rPr>
                <w:i/>
              </w:rPr>
              <w:t xml:space="preserve"> </w:t>
            </w:r>
            <w:r w:rsidRPr="00895A97">
              <w:t>and</w:t>
            </w:r>
            <w:r w:rsidRPr="00D516A3">
              <w:t xml:space="preserve"> </w:t>
            </w:r>
            <w:r w:rsidRPr="009D7636">
              <w:rPr>
                <w:rStyle w:val="italics"/>
                <w:i w:val="0"/>
              </w:rPr>
              <w:t>CASA EX87/21</w:t>
            </w:r>
            <w:r w:rsidRPr="00AA7377">
              <w:rPr>
                <w:i/>
                <w:iCs/>
              </w:rPr>
              <w:t>.</w:t>
            </w:r>
          </w:p>
        </w:tc>
        <w:tc>
          <w:tcPr>
            <w:tcW w:w="779" w:type="dxa"/>
            <w:vAlign w:val="center"/>
          </w:tcPr>
          <w:p w14:paraId="50D77748" w14:textId="0EBA677D" w:rsidR="008E522F" w:rsidRPr="00747217" w:rsidRDefault="009D7636" w:rsidP="00D92870">
            <w:pPr>
              <w:pStyle w:val="Tabletext"/>
              <w:rPr>
                <w:rFonts w:cs="Arial"/>
              </w:rPr>
            </w:pPr>
            <w:r>
              <w:rPr>
                <w:rFonts w:cs="Arial"/>
              </w:rPr>
              <w:fldChar w:fldCharType="begin"/>
            </w:r>
            <w:r>
              <w:rPr>
                <w:rFonts w:cs="Arial"/>
              </w:rPr>
              <w:instrText xml:space="preserve"> PAGEREF _Ref81472272 \h </w:instrText>
            </w:r>
            <w:r>
              <w:rPr>
                <w:rFonts w:cs="Arial"/>
              </w:rPr>
            </w:r>
            <w:r>
              <w:rPr>
                <w:rFonts w:cs="Arial"/>
              </w:rPr>
              <w:fldChar w:fldCharType="separate"/>
            </w:r>
            <w:r w:rsidR="00C11AC5">
              <w:rPr>
                <w:rFonts w:cs="Arial"/>
                <w:noProof/>
              </w:rPr>
              <w:t>13</w:t>
            </w:r>
            <w:r>
              <w:rPr>
                <w:rFonts w:cs="Arial"/>
              </w:rPr>
              <w:fldChar w:fldCharType="end"/>
            </w:r>
          </w:p>
        </w:tc>
      </w:tr>
      <w:tr w:rsidR="008E522F" w14:paraId="6A8B5F86" w14:textId="77777777" w:rsidTr="0038491E">
        <w:tc>
          <w:tcPr>
            <w:tcW w:w="4390" w:type="dxa"/>
          </w:tcPr>
          <w:p w14:paraId="494D9675" w14:textId="4A0EBDA3" w:rsidR="008E522F" w:rsidRPr="00747217" w:rsidRDefault="00903CD8" w:rsidP="00107EAD">
            <w:pPr>
              <w:pStyle w:val="Tabletext"/>
              <w:keepNext/>
              <w:rPr>
                <w:rFonts w:cs="Arial"/>
              </w:rPr>
            </w:pPr>
            <w:hyperlink w:anchor="_Compliance_no_later_5" w:history="1">
              <w:r>
                <w:rPr>
                  <w:rStyle w:val="Hyperlink"/>
                  <w:rFonts w:cs="Arial"/>
                </w:rPr>
                <w:t>Compliance no later than 4 December 2023</w:t>
              </w:r>
            </w:hyperlink>
          </w:p>
        </w:tc>
        <w:tc>
          <w:tcPr>
            <w:tcW w:w="15664" w:type="dxa"/>
          </w:tcPr>
          <w:p w14:paraId="4091D70D" w14:textId="77777777" w:rsidR="008E522F" w:rsidRPr="00747217" w:rsidRDefault="008E522F" w:rsidP="00107EAD">
            <w:pPr>
              <w:pStyle w:val="Tabletext"/>
              <w:keepNext/>
              <w:rPr>
                <w:rFonts w:cs="Arial"/>
              </w:rPr>
            </w:pPr>
            <w:r w:rsidRPr="00747217">
              <w:rPr>
                <w:rFonts w:cs="Arial"/>
              </w:rPr>
              <w:t>Th</w:t>
            </w:r>
            <w:r>
              <w:rPr>
                <w:rFonts w:cs="Arial"/>
              </w:rPr>
              <w:t>is section identifies the</w:t>
            </w:r>
            <w:r w:rsidRPr="00747217">
              <w:rPr>
                <w:rFonts w:cs="Arial"/>
              </w:rPr>
              <w:t xml:space="preserve"> Part 1</w:t>
            </w:r>
            <w:r>
              <w:rPr>
                <w:rFonts w:cs="Arial"/>
              </w:rPr>
              <w:t>1</w:t>
            </w:r>
            <w:r>
              <w:t>9</w:t>
            </w:r>
            <w:r w:rsidRPr="00747217">
              <w:rPr>
                <w:rFonts w:cs="Arial"/>
              </w:rPr>
              <w:t xml:space="preserve"> requirements </w:t>
            </w:r>
            <w:r>
              <w:rPr>
                <w:rFonts w:cs="Arial"/>
              </w:rPr>
              <w:t xml:space="preserve">that are </w:t>
            </w:r>
            <w:r w:rsidRPr="00747217">
              <w:rPr>
                <w:rFonts w:cs="Arial"/>
              </w:rPr>
              <w:t xml:space="preserve">deferred until </w:t>
            </w:r>
            <w:r>
              <w:rPr>
                <w:rFonts w:cs="Arial"/>
              </w:rPr>
              <w:t xml:space="preserve">4 </w:t>
            </w:r>
            <w:r w:rsidRPr="00747217">
              <w:rPr>
                <w:rFonts w:cs="Arial"/>
              </w:rPr>
              <w:t xml:space="preserve">December 2023 </w:t>
            </w:r>
            <w:r>
              <w:rPr>
                <w:rFonts w:cs="Arial"/>
              </w:rPr>
              <w:t xml:space="preserve">that </w:t>
            </w:r>
            <w:r w:rsidRPr="00747217">
              <w:rPr>
                <w:rFonts w:cs="Arial"/>
              </w:rPr>
              <w:t xml:space="preserve">relate to </w:t>
            </w:r>
            <w:r>
              <w:rPr>
                <w:rFonts w:cs="Arial"/>
              </w:rPr>
              <w:t xml:space="preserve">HFP/NTS training. The deferrals apply to certain operators only and are subject to conditions set out in </w:t>
            </w:r>
            <w:r w:rsidRPr="009D7636">
              <w:rPr>
                <w:rStyle w:val="italics"/>
                <w:i w:val="0"/>
              </w:rPr>
              <w:t>CASA EX82/21</w:t>
            </w:r>
            <w:r>
              <w:rPr>
                <w:rStyle w:val="italics"/>
              </w:rPr>
              <w:t>.</w:t>
            </w:r>
          </w:p>
        </w:tc>
        <w:tc>
          <w:tcPr>
            <w:tcW w:w="779" w:type="dxa"/>
            <w:vAlign w:val="center"/>
          </w:tcPr>
          <w:p w14:paraId="35F3F1AE" w14:textId="29A9903D" w:rsidR="008E522F" w:rsidRPr="00747217" w:rsidRDefault="009D7636" w:rsidP="00107EAD">
            <w:pPr>
              <w:pStyle w:val="Tabletext"/>
              <w:keepNext/>
              <w:rPr>
                <w:rFonts w:cs="Arial"/>
              </w:rPr>
            </w:pPr>
            <w:r>
              <w:rPr>
                <w:rFonts w:cs="Arial"/>
              </w:rPr>
              <w:fldChar w:fldCharType="begin"/>
            </w:r>
            <w:r>
              <w:rPr>
                <w:rFonts w:cs="Arial"/>
              </w:rPr>
              <w:instrText xml:space="preserve"> PAGEREF _Ref81472281 \h </w:instrText>
            </w:r>
            <w:r>
              <w:rPr>
                <w:rFonts w:cs="Arial"/>
              </w:rPr>
            </w:r>
            <w:r>
              <w:rPr>
                <w:rFonts w:cs="Arial"/>
              </w:rPr>
              <w:fldChar w:fldCharType="separate"/>
            </w:r>
            <w:r w:rsidR="00C11AC5">
              <w:rPr>
                <w:rFonts w:cs="Arial"/>
                <w:noProof/>
              </w:rPr>
              <w:t>15</w:t>
            </w:r>
            <w:r>
              <w:rPr>
                <w:rFonts w:cs="Arial"/>
              </w:rPr>
              <w:fldChar w:fldCharType="end"/>
            </w:r>
          </w:p>
        </w:tc>
      </w:tr>
      <w:tr w:rsidR="008E522F" w14:paraId="10073D90" w14:textId="77777777" w:rsidTr="0038491E">
        <w:tc>
          <w:tcPr>
            <w:tcW w:w="4390" w:type="dxa"/>
          </w:tcPr>
          <w:p w14:paraId="7FDC842C" w14:textId="66AC4363" w:rsidR="008E522F" w:rsidRDefault="00903CD8" w:rsidP="00D92870">
            <w:pPr>
              <w:pStyle w:val="Tabletext"/>
            </w:pPr>
            <w:hyperlink w:anchor="_Compliance_no_later_3" w:history="1">
              <w:r>
                <w:rPr>
                  <w:rStyle w:val="Hyperlink"/>
                  <w:rFonts w:cs="Arial"/>
                </w:rPr>
                <w:t>Compliance no later than 2 December 2024</w:t>
              </w:r>
            </w:hyperlink>
          </w:p>
        </w:tc>
        <w:tc>
          <w:tcPr>
            <w:tcW w:w="15664" w:type="dxa"/>
          </w:tcPr>
          <w:p w14:paraId="49C78CC9" w14:textId="77777777" w:rsidR="008E522F" w:rsidRPr="00747217" w:rsidRDefault="008E522F" w:rsidP="00D92870">
            <w:pPr>
              <w:pStyle w:val="Tabletext"/>
              <w:rPr>
                <w:rFonts w:cs="Arial"/>
              </w:rPr>
            </w:pPr>
            <w:r>
              <w:rPr>
                <w:rFonts w:cs="Arial"/>
              </w:rPr>
              <w:t>This section identifies t</w:t>
            </w:r>
            <w:r w:rsidRPr="00747217">
              <w:rPr>
                <w:rFonts w:cs="Arial"/>
              </w:rPr>
              <w:t>he Part 1</w:t>
            </w:r>
            <w:r>
              <w:rPr>
                <w:rFonts w:cs="Arial"/>
              </w:rPr>
              <w:t>1</w:t>
            </w:r>
            <w:r>
              <w:t>9</w:t>
            </w:r>
            <w:r w:rsidRPr="00747217">
              <w:rPr>
                <w:rFonts w:cs="Arial"/>
              </w:rPr>
              <w:t xml:space="preserve"> requirements </w:t>
            </w:r>
            <w:r>
              <w:rPr>
                <w:rFonts w:cs="Arial"/>
              </w:rPr>
              <w:t xml:space="preserve">that are </w:t>
            </w:r>
            <w:r w:rsidRPr="00747217">
              <w:rPr>
                <w:rFonts w:cs="Arial"/>
              </w:rPr>
              <w:t xml:space="preserve">deferred until </w:t>
            </w:r>
            <w:r>
              <w:rPr>
                <w:rFonts w:cs="Arial"/>
              </w:rPr>
              <w:t>2 December</w:t>
            </w:r>
            <w:r w:rsidRPr="00747217">
              <w:rPr>
                <w:rFonts w:cs="Arial"/>
              </w:rPr>
              <w:t xml:space="preserve"> 202</w:t>
            </w:r>
            <w:r>
              <w:rPr>
                <w:rFonts w:cs="Arial"/>
              </w:rPr>
              <w:t>4</w:t>
            </w:r>
            <w:r w:rsidRPr="00747217">
              <w:rPr>
                <w:rFonts w:cs="Arial"/>
              </w:rPr>
              <w:t xml:space="preserve"> </w:t>
            </w:r>
            <w:r>
              <w:rPr>
                <w:rFonts w:cs="Arial"/>
              </w:rPr>
              <w:t xml:space="preserve">that </w:t>
            </w:r>
            <w:r w:rsidRPr="00747217">
              <w:rPr>
                <w:rFonts w:cs="Arial"/>
              </w:rPr>
              <w:t xml:space="preserve">relate to </w:t>
            </w:r>
            <w:r>
              <w:rPr>
                <w:rFonts w:cs="Arial"/>
              </w:rPr>
              <w:t xml:space="preserve">the implementation of an SMS and the provision of an FDAP. The deferrals apply to certain operators only and are subject to conditions set out in </w:t>
            </w:r>
            <w:r w:rsidRPr="009D7636">
              <w:rPr>
                <w:rStyle w:val="italics"/>
                <w:i w:val="0"/>
              </w:rPr>
              <w:t>CASA EX82/21 and CASA EX87/21</w:t>
            </w:r>
            <w:r>
              <w:rPr>
                <w:rStyle w:val="italics"/>
              </w:rPr>
              <w:t>.</w:t>
            </w:r>
          </w:p>
        </w:tc>
        <w:tc>
          <w:tcPr>
            <w:tcW w:w="779" w:type="dxa"/>
            <w:vAlign w:val="center"/>
          </w:tcPr>
          <w:p w14:paraId="0770DE27" w14:textId="4A28BCB2" w:rsidR="008E522F" w:rsidRDefault="009D7636" w:rsidP="00D92870">
            <w:pPr>
              <w:pStyle w:val="Tabletext"/>
              <w:rPr>
                <w:rFonts w:cs="Arial"/>
              </w:rPr>
            </w:pPr>
            <w:r>
              <w:rPr>
                <w:rFonts w:cs="Arial"/>
              </w:rPr>
              <w:fldChar w:fldCharType="begin"/>
            </w:r>
            <w:r>
              <w:rPr>
                <w:rFonts w:cs="Arial"/>
              </w:rPr>
              <w:instrText xml:space="preserve"> PAGEREF _Ref81472290 \h </w:instrText>
            </w:r>
            <w:r>
              <w:rPr>
                <w:rFonts w:cs="Arial"/>
              </w:rPr>
            </w:r>
            <w:r>
              <w:rPr>
                <w:rFonts w:cs="Arial"/>
              </w:rPr>
              <w:fldChar w:fldCharType="separate"/>
            </w:r>
            <w:r w:rsidR="00C11AC5">
              <w:rPr>
                <w:rFonts w:cs="Arial"/>
                <w:noProof/>
              </w:rPr>
              <w:t>16</w:t>
            </w:r>
            <w:r>
              <w:rPr>
                <w:rFonts w:cs="Arial"/>
              </w:rPr>
              <w:fldChar w:fldCharType="end"/>
            </w:r>
          </w:p>
        </w:tc>
      </w:tr>
    </w:tbl>
    <w:p w14:paraId="03DF608A" w14:textId="77777777" w:rsidR="00F80071" w:rsidRDefault="00F80071" w:rsidP="00236F2A"/>
    <w:p w14:paraId="04413A43" w14:textId="77777777" w:rsidR="00F146DD" w:rsidRDefault="00F146DD" w:rsidP="00626325">
      <w:pPr>
        <w:pStyle w:val="Heading3"/>
      </w:pPr>
      <w:bookmarkStart w:id="1" w:name="_Colour_coded_key"/>
      <w:bookmarkStart w:id="2" w:name="_Ref81472142"/>
      <w:bookmarkEnd w:id="1"/>
    </w:p>
    <w:p w14:paraId="1743AB4F" w14:textId="0DB8C3EE" w:rsidR="008E522F" w:rsidRDefault="00626325" w:rsidP="00626325">
      <w:pPr>
        <w:pStyle w:val="Heading3"/>
      </w:pPr>
      <w:r>
        <w:t xml:space="preserve">Colour coded </w:t>
      </w:r>
      <w:r w:rsidR="0086410F">
        <w:t>key to changes</w:t>
      </w:r>
      <w:bookmarkEnd w:id="2"/>
    </w:p>
    <w:p w14:paraId="16FAFDBC" w14:textId="41DD898F" w:rsidR="0086410F" w:rsidRDefault="0086410F" w:rsidP="0086410F">
      <w:pPr>
        <w:pStyle w:val="Heading4"/>
      </w:pPr>
      <w:r>
        <w:t>14 key changes, characterised as follows:</w:t>
      </w:r>
    </w:p>
    <w:p w14:paraId="2288F519" w14:textId="6F5E1330" w:rsidR="00024A4A" w:rsidRPr="00024A4A" w:rsidRDefault="001744AA" w:rsidP="00024A4A">
      <w:r w:rsidRPr="006F6AD8">
        <w:rPr>
          <w:noProof/>
        </w:rPr>
        <w:drawing>
          <wp:anchor distT="0" distB="0" distL="114300" distR="114300" simplePos="0" relativeHeight="251658240" behindDoc="1" locked="0" layoutInCell="1" allowOverlap="1" wp14:anchorId="599AA93C" wp14:editId="1DAA8164">
            <wp:simplePos x="0" y="0"/>
            <wp:positionH relativeFrom="margin">
              <wp:posOffset>334645</wp:posOffset>
            </wp:positionH>
            <wp:positionV relativeFrom="paragraph">
              <wp:posOffset>213360</wp:posOffset>
            </wp:positionV>
            <wp:extent cx="334645" cy="1094105"/>
            <wp:effectExtent l="0" t="0" r="8255" b="0"/>
            <wp:wrapTight wrapText="bothSides">
              <wp:wrapPolygon edited="0">
                <wp:start x="0" y="0"/>
                <wp:lineTo x="0" y="21061"/>
                <wp:lineTo x="20903" y="21061"/>
                <wp:lineTo x="20903" y="0"/>
                <wp:lineTo x="0" y="0"/>
              </wp:wrapPolygon>
            </wp:wrapTight>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45" cy="1094105"/>
                    </a:xfrm>
                    <a:prstGeom prst="rect">
                      <a:avLst/>
                    </a:prstGeom>
                  </pic:spPr>
                </pic:pic>
              </a:graphicData>
            </a:graphic>
            <wp14:sizeRelH relativeFrom="margin">
              <wp14:pctWidth>0</wp14:pctWidth>
            </wp14:sizeRelH>
            <wp14:sizeRelV relativeFrom="margin">
              <wp14:pctHeight>0</wp14:pctHeight>
            </wp14:sizeRelV>
          </wp:anchor>
        </w:drawing>
      </w:r>
    </w:p>
    <w:p w14:paraId="2FFB5FA3" w14:textId="725CE6BF" w:rsidR="00024A4A" w:rsidRPr="005D7E6E" w:rsidRDefault="008A573F" w:rsidP="00386A25">
      <w:r>
        <w:t xml:space="preserve">  </w:t>
      </w:r>
      <w:r w:rsidR="00024A4A">
        <w:t>12</w:t>
      </w:r>
      <w:r w:rsidR="00024A4A" w:rsidRPr="005D7E6E">
        <w:t xml:space="preserve"> </w:t>
      </w:r>
      <w:r w:rsidR="00024A4A">
        <w:t xml:space="preserve">rule topics with </w:t>
      </w:r>
      <w:r w:rsidR="00024A4A" w:rsidRPr="005D7E6E">
        <w:t>new requirements</w:t>
      </w:r>
      <w:r w:rsidR="00107EAD">
        <w:t xml:space="preserve">. </w:t>
      </w:r>
      <w:r w:rsidR="00107EAD" w:rsidRPr="00107EAD">
        <w:t>These requirements may not be in an operator’s existing manual.</w:t>
      </w:r>
    </w:p>
    <w:p w14:paraId="5990AD6E" w14:textId="2DED9BD7" w:rsidR="00024A4A" w:rsidRPr="005D7E6E" w:rsidRDefault="001744AA" w:rsidP="00386A25">
      <w:r>
        <w:t xml:space="preserve">  </w:t>
      </w:r>
      <w:r w:rsidR="00024A4A">
        <w:t>0</w:t>
      </w:r>
      <w:r w:rsidR="00024A4A" w:rsidRPr="005D7E6E">
        <w:t xml:space="preserve"> </w:t>
      </w:r>
      <w:r w:rsidR="00024A4A">
        <w:t xml:space="preserve">rules with requirements that </w:t>
      </w:r>
      <w:r w:rsidR="00024A4A" w:rsidRPr="005D7E6E">
        <w:t>carry over an existing requirement with significant change</w:t>
      </w:r>
    </w:p>
    <w:p w14:paraId="1E5A3E2A" w14:textId="59044AAE" w:rsidR="00024A4A" w:rsidRPr="005D7E6E" w:rsidRDefault="001744AA" w:rsidP="00386A25">
      <w:r>
        <w:t xml:space="preserve">  </w:t>
      </w:r>
      <w:r w:rsidR="00024A4A">
        <w:t>3</w:t>
      </w:r>
      <w:r w:rsidR="00024A4A" w:rsidRPr="005D7E6E">
        <w:t xml:space="preserve"> </w:t>
      </w:r>
      <w:r w:rsidR="00024A4A">
        <w:t xml:space="preserve">rules with </w:t>
      </w:r>
      <w:r w:rsidR="00024A4A" w:rsidRPr="005D7E6E">
        <w:t>administrative changes that affect operators</w:t>
      </w:r>
      <w:r w:rsidR="00107EAD">
        <w:t>. The changes may require adjustments to text in an operator’s existing manual.</w:t>
      </w:r>
    </w:p>
    <w:p w14:paraId="71467613" w14:textId="3AD5E70C" w:rsidR="00310CAE" w:rsidRDefault="001744AA" w:rsidP="00386A25">
      <w:r>
        <w:t xml:space="preserve">  </w:t>
      </w:r>
      <w:r w:rsidR="00024A4A">
        <w:t>0</w:t>
      </w:r>
      <w:r w:rsidR="00024A4A" w:rsidRPr="005D7E6E">
        <w:t xml:space="preserve"> </w:t>
      </w:r>
      <w:r w:rsidR="00024A4A">
        <w:t xml:space="preserve">rules with requirements covering </w:t>
      </w:r>
      <w:r w:rsidR="00024A4A" w:rsidRPr="005D7E6E">
        <w:t xml:space="preserve">existing rule topics but </w:t>
      </w:r>
      <w:r w:rsidR="00024A4A">
        <w:t xml:space="preserve">the </w:t>
      </w:r>
      <w:r w:rsidR="00024A4A" w:rsidRPr="005D7E6E">
        <w:t>new rule is less restrictive</w:t>
      </w:r>
      <w:r w:rsidR="00310CAE">
        <w:t>.</w:t>
      </w:r>
    </w:p>
    <w:p w14:paraId="06FFFD82" w14:textId="0FE4CB1D" w:rsidR="00011786" w:rsidRDefault="0038491E" w:rsidP="0038491E">
      <w:pPr>
        <w:tabs>
          <w:tab w:val="left" w:pos="13110"/>
        </w:tabs>
        <w:spacing w:after="200"/>
      </w:pPr>
      <w:r>
        <w:tab/>
      </w:r>
    </w:p>
    <w:p w14:paraId="15B486BD" w14:textId="62267A32" w:rsidR="0086410F" w:rsidRDefault="00372A56" w:rsidP="00372A56">
      <w:pPr>
        <w:pStyle w:val="Heading3"/>
      </w:pPr>
      <w:bookmarkStart w:id="3" w:name="_Summary_of_deferred"/>
      <w:bookmarkStart w:id="4" w:name="_Ref81472163"/>
      <w:bookmarkEnd w:id="3"/>
      <w:r>
        <w:t>Summary of deferred provisions</w:t>
      </w:r>
      <w:bookmarkEnd w:id="4"/>
    </w:p>
    <w:p w14:paraId="15B3AB8D" w14:textId="77777777" w:rsidR="00F146DD" w:rsidRDefault="00F146DD" w:rsidP="00372A56">
      <w:pPr>
        <w:pStyle w:val="Heading4"/>
      </w:pPr>
    </w:p>
    <w:p w14:paraId="5740A697" w14:textId="5564C3AD" w:rsidR="00372A56" w:rsidRDefault="00372A56" w:rsidP="00372A56">
      <w:pPr>
        <w:pStyle w:val="Heading4"/>
      </w:pPr>
      <w:r>
        <w:t>Compliance no later than 2 December 2022</w:t>
      </w:r>
    </w:p>
    <w:tbl>
      <w:tblPr>
        <w:tblStyle w:val="TableGrid"/>
        <w:tblW w:w="5007" w:type="pct"/>
        <w:tblLayout w:type="fixed"/>
        <w:tblCellMar>
          <w:top w:w="113" w:type="dxa"/>
          <w:bottom w:w="85" w:type="dxa"/>
        </w:tblCellMar>
        <w:tblLook w:val="04A0" w:firstRow="1" w:lastRow="0" w:firstColumn="1" w:lastColumn="0" w:noHBand="0" w:noVBand="1"/>
      </w:tblPr>
      <w:tblGrid>
        <w:gridCol w:w="1269"/>
        <w:gridCol w:w="5246"/>
        <w:gridCol w:w="14435"/>
      </w:tblGrid>
      <w:tr w:rsidR="0061539C" w:rsidRPr="00035D3A" w14:paraId="72B493A2" w14:textId="77777777" w:rsidTr="00F8129A">
        <w:trPr>
          <w:trHeight w:val="458"/>
          <w:tblHeader/>
        </w:trPr>
        <w:tc>
          <w:tcPr>
            <w:tcW w:w="303" w:type="pct"/>
            <w:shd w:val="clear" w:color="auto" w:fill="F2F2F2" w:themeFill="background1" w:themeFillShade="F2"/>
          </w:tcPr>
          <w:p w14:paraId="1AB3590E" w14:textId="77777777" w:rsidR="0061539C" w:rsidRDefault="0061539C" w:rsidP="00760EDF">
            <w:pPr>
              <w:pStyle w:val="TableHeading"/>
            </w:pPr>
            <w:r w:rsidRPr="00035D3A">
              <w:t>Reg</w:t>
            </w:r>
          </w:p>
          <w:p w14:paraId="6D6C3950" w14:textId="77777777" w:rsidR="0061539C" w:rsidRPr="00035D3A" w:rsidRDefault="0061539C" w:rsidP="00760EDF">
            <w:pPr>
              <w:pStyle w:val="TableHeading"/>
            </w:pPr>
            <w:r>
              <w:t>Number</w:t>
            </w:r>
          </w:p>
        </w:tc>
        <w:tc>
          <w:tcPr>
            <w:tcW w:w="1252" w:type="pct"/>
            <w:shd w:val="clear" w:color="auto" w:fill="F2F2F2" w:themeFill="background1" w:themeFillShade="F2"/>
          </w:tcPr>
          <w:p w14:paraId="6BDF99FC" w14:textId="77777777" w:rsidR="0061539C" w:rsidRPr="00035D3A" w:rsidRDefault="0061539C" w:rsidP="00760EDF">
            <w:pPr>
              <w:pStyle w:val="TableHeading"/>
            </w:pPr>
            <w:r w:rsidRPr="00035D3A">
              <w:t xml:space="preserve">Regulation </w:t>
            </w:r>
            <w:r>
              <w:t>t</w:t>
            </w:r>
            <w:r w:rsidRPr="00035D3A">
              <w:t>itle</w:t>
            </w:r>
          </w:p>
        </w:tc>
        <w:tc>
          <w:tcPr>
            <w:tcW w:w="3445" w:type="pct"/>
            <w:shd w:val="clear" w:color="auto" w:fill="F2F2F2" w:themeFill="background1" w:themeFillShade="F2"/>
          </w:tcPr>
          <w:p w14:paraId="7C235659" w14:textId="77777777" w:rsidR="0061539C" w:rsidRPr="00035D3A" w:rsidRDefault="0061539C" w:rsidP="00760EDF">
            <w:pPr>
              <w:pStyle w:val="TableHeading"/>
            </w:pPr>
            <w:r>
              <w:t>Who the deferral applies to</w:t>
            </w:r>
          </w:p>
        </w:tc>
      </w:tr>
      <w:tr w:rsidR="0061539C" w:rsidRPr="00D046D0" w14:paraId="27D4B4B4" w14:textId="77777777" w:rsidTr="00F8129A">
        <w:tc>
          <w:tcPr>
            <w:tcW w:w="303" w:type="pct"/>
          </w:tcPr>
          <w:p w14:paraId="14909F12" w14:textId="77777777" w:rsidR="0061539C" w:rsidRPr="00AE0497" w:rsidRDefault="0061539C" w:rsidP="00760EDF">
            <w:pPr>
              <w:pStyle w:val="Tabletext"/>
              <w:rPr>
                <w:szCs w:val="18"/>
              </w:rPr>
            </w:pPr>
            <w:r w:rsidRPr="00AE0497">
              <w:rPr>
                <w:szCs w:val="18"/>
              </w:rPr>
              <w:t>119.155</w:t>
            </w:r>
          </w:p>
          <w:p w14:paraId="0B333AB4" w14:textId="77777777" w:rsidR="0061539C" w:rsidRPr="00AE0497" w:rsidRDefault="0061539C" w:rsidP="00760EDF">
            <w:pPr>
              <w:pStyle w:val="Tabletext"/>
              <w:rPr>
                <w:szCs w:val="18"/>
              </w:rPr>
            </w:pPr>
          </w:p>
          <w:p w14:paraId="3D2D5336" w14:textId="77777777" w:rsidR="0061539C" w:rsidRPr="00AE0497" w:rsidRDefault="0061539C" w:rsidP="00760EDF">
            <w:pPr>
              <w:pStyle w:val="Tabletext"/>
            </w:pPr>
            <w:r w:rsidRPr="00AE0497">
              <w:rPr>
                <w:szCs w:val="18"/>
              </w:rPr>
              <w:t>119.190</w:t>
            </w:r>
          </w:p>
        </w:tc>
        <w:tc>
          <w:tcPr>
            <w:tcW w:w="1252" w:type="pct"/>
            <w:shd w:val="clear" w:color="auto" w:fill="auto"/>
          </w:tcPr>
          <w:p w14:paraId="0EDE1889" w14:textId="77777777" w:rsidR="0061539C" w:rsidRPr="00AE0497" w:rsidRDefault="0061539C" w:rsidP="00760EDF">
            <w:pPr>
              <w:pStyle w:val="Tabletext"/>
              <w:rPr>
                <w:szCs w:val="18"/>
              </w:rPr>
            </w:pPr>
            <w:r w:rsidRPr="00AE0497">
              <w:rPr>
                <w:szCs w:val="18"/>
              </w:rPr>
              <w:t>Safety manager—experience</w:t>
            </w:r>
          </w:p>
          <w:p w14:paraId="795FF20B" w14:textId="77777777" w:rsidR="0061539C" w:rsidRPr="00AE0497" w:rsidRDefault="0061539C" w:rsidP="00760EDF">
            <w:pPr>
              <w:pStyle w:val="Tabletext"/>
              <w:rPr>
                <w:szCs w:val="18"/>
              </w:rPr>
            </w:pPr>
          </w:p>
          <w:p w14:paraId="4B5A6E3D" w14:textId="77777777" w:rsidR="0061539C" w:rsidRPr="00AE0497" w:rsidRDefault="0061539C" w:rsidP="00760EDF">
            <w:pPr>
              <w:pStyle w:val="Tabletext"/>
              <w:rPr>
                <w:szCs w:val="18"/>
              </w:rPr>
            </w:pPr>
            <w:r w:rsidRPr="00AE0497">
              <w:rPr>
                <w:szCs w:val="18"/>
              </w:rPr>
              <w:t>Safety management system requirements</w:t>
            </w:r>
          </w:p>
        </w:tc>
        <w:tc>
          <w:tcPr>
            <w:tcW w:w="3445" w:type="pct"/>
            <w:shd w:val="clear" w:color="auto" w:fill="auto"/>
            <w:vAlign w:val="center"/>
          </w:tcPr>
          <w:p w14:paraId="6743F067" w14:textId="77777777" w:rsidR="0061539C" w:rsidRPr="0061539C" w:rsidRDefault="0061539C" w:rsidP="0061539C">
            <w:pPr>
              <w:pStyle w:val="Tabletext"/>
            </w:pPr>
            <w:r w:rsidRPr="0061539C">
              <w:t>Operators who, immediately before 2 December 2021:</w:t>
            </w:r>
          </w:p>
          <w:p w14:paraId="346A7BE1" w14:textId="77777777" w:rsidR="0061539C" w:rsidRPr="0061539C" w:rsidRDefault="0061539C" w:rsidP="0061539C">
            <w:pPr>
              <w:pStyle w:val="Tablebullet"/>
            </w:pPr>
            <w:r w:rsidRPr="0061539C">
              <w:t xml:space="preserve">held an AOC, or were early applicants for an AOC or an AOC variation, that: </w:t>
            </w:r>
          </w:p>
          <w:p w14:paraId="741F461F" w14:textId="77777777" w:rsidR="0061539C" w:rsidRPr="0061539C" w:rsidRDefault="0061539C" w:rsidP="004F2B40">
            <w:pPr>
              <w:pStyle w:val="Tablebullet2"/>
              <w:numPr>
                <w:ilvl w:val="0"/>
                <w:numId w:val="3"/>
              </w:numPr>
            </w:pPr>
            <w:r w:rsidRPr="0061539C">
              <w:t>authorised charter operations or aerial work (air ambulance) operations, and</w:t>
            </w:r>
          </w:p>
          <w:p w14:paraId="6ED1F5DD" w14:textId="77777777" w:rsidR="0061539C" w:rsidRPr="0061539C" w:rsidRDefault="0061539C" w:rsidP="00696CE7">
            <w:pPr>
              <w:pStyle w:val="Tablebullet2"/>
              <w:numPr>
                <w:ilvl w:val="0"/>
                <w:numId w:val="3"/>
              </w:numPr>
            </w:pPr>
            <w:r w:rsidRPr="0061539C">
              <w:t>authorised Part 142 activities in an aircraft, and</w:t>
            </w:r>
          </w:p>
          <w:p w14:paraId="07D220FD" w14:textId="77777777" w:rsidR="0061539C" w:rsidRPr="0061539C" w:rsidRDefault="0061539C" w:rsidP="00BD7679">
            <w:pPr>
              <w:pStyle w:val="Tablebullet2"/>
              <w:numPr>
                <w:ilvl w:val="0"/>
                <w:numId w:val="3"/>
              </w:numPr>
            </w:pPr>
            <w:r w:rsidRPr="0061539C">
              <w:t>did not authorise regular public transport operations, and</w:t>
            </w:r>
          </w:p>
          <w:p w14:paraId="23484D93" w14:textId="4632C713" w:rsidR="00011786" w:rsidRPr="0061539C" w:rsidRDefault="0061539C" w:rsidP="00011786">
            <w:pPr>
              <w:pStyle w:val="Tablebullet"/>
            </w:pPr>
            <w:r w:rsidRPr="0061539C">
              <w:t>were not the subject of a direction under regulation 11.245 to have an SMS.</w:t>
            </w:r>
          </w:p>
        </w:tc>
      </w:tr>
    </w:tbl>
    <w:p w14:paraId="3A046F0D" w14:textId="0580E071" w:rsidR="00372A56" w:rsidRDefault="00372A56" w:rsidP="00372A56"/>
    <w:p w14:paraId="3C2F07C6" w14:textId="7349FDA9" w:rsidR="003B32F8" w:rsidRDefault="003B32F8" w:rsidP="00372A56"/>
    <w:p w14:paraId="78952837" w14:textId="0D34AE82" w:rsidR="003B32F8" w:rsidRDefault="003B32F8" w:rsidP="00372A56"/>
    <w:p w14:paraId="391773B0" w14:textId="53BE0532" w:rsidR="003B32F8" w:rsidRDefault="003B32F8" w:rsidP="00372A56"/>
    <w:p w14:paraId="3BDA3C56" w14:textId="3E497BAB" w:rsidR="003B32F8" w:rsidRDefault="003B32F8" w:rsidP="00372A56"/>
    <w:p w14:paraId="241A3374" w14:textId="77777777" w:rsidR="003B32F8" w:rsidRDefault="003B32F8" w:rsidP="00372A56"/>
    <w:p w14:paraId="7CF8473F" w14:textId="7851A80B" w:rsidR="00322757" w:rsidRDefault="00D457A7" w:rsidP="00D457A7">
      <w:pPr>
        <w:pStyle w:val="Heading4"/>
      </w:pPr>
      <w:bookmarkStart w:id="5" w:name="_Compliance_no_later_1"/>
      <w:bookmarkEnd w:id="5"/>
      <w:r>
        <w:lastRenderedPageBreak/>
        <w:t>Compliance no later than 2 March 2023</w:t>
      </w:r>
    </w:p>
    <w:tbl>
      <w:tblPr>
        <w:tblStyle w:val="TableGrid"/>
        <w:tblW w:w="5010" w:type="pct"/>
        <w:tblLayout w:type="fixed"/>
        <w:tblCellMar>
          <w:top w:w="113" w:type="dxa"/>
          <w:bottom w:w="85" w:type="dxa"/>
        </w:tblCellMar>
        <w:tblLook w:val="04A0" w:firstRow="1" w:lastRow="0" w:firstColumn="1" w:lastColumn="0" w:noHBand="0" w:noVBand="1"/>
      </w:tblPr>
      <w:tblGrid>
        <w:gridCol w:w="1262"/>
        <w:gridCol w:w="5253"/>
        <w:gridCol w:w="14448"/>
      </w:tblGrid>
      <w:tr w:rsidR="001C033D" w:rsidRPr="00035D3A" w14:paraId="534BBB30" w14:textId="77777777" w:rsidTr="00F8129A">
        <w:trPr>
          <w:trHeight w:val="471"/>
          <w:tblHeader/>
        </w:trPr>
        <w:tc>
          <w:tcPr>
            <w:tcW w:w="301" w:type="pct"/>
            <w:shd w:val="clear" w:color="auto" w:fill="F2F2F2" w:themeFill="background1" w:themeFillShade="F2"/>
          </w:tcPr>
          <w:p w14:paraId="30EC6F16" w14:textId="77777777" w:rsidR="001C033D" w:rsidRDefault="001C033D" w:rsidP="00760EDF">
            <w:pPr>
              <w:pStyle w:val="TableHeading"/>
            </w:pPr>
            <w:r w:rsidRPr="00035D3A">
              <w:t>Reg</w:t>
            </w:r>
          </w:p>
          <w:p w14:paraId="796E7D19" w14:textId="77777777" w:rsidR="001C033D" w:rsidRPr="00035D3A" w:rsidRDefault="001C033D" w:rsidP="00760EDF">
            <w:pPr>
              <w:pStyle w:val="TableHeading"/>
            </w:pPr>
            <w:r>
              <w:t>number</w:t>
            </w:r>
          </w:p>
        </w:tc>
        <w:tc>
          <w:tcPr>
            <w:tcW w:w="1253" w:type="pct"/>
            <w:shd w:val="clear" w:color="auto" w:fill="F2F2F2" w:themeFill="background1" w:themeFillShade="F2"/>
          </w:tcPr>
          <w:p w14:paraId="1EC22DAE" w14:textId="77777777" w:rsidR="001C033D" w:rsidRPr="00035D3A" w:rsidRDefault="001C033D" w:rsidP="00760EDF">
            <w:pPr>
              <w:pStyle w:val="TableHeading"/>
            </w:pPr>
            <w:r w:rsidRPr="00035D3A">
              <w:t xml:space="preserve">Regulation </w:t>
            </w:r>
            <w:r>
              <w:t>t</w:t>
            </w:r>
            <w:r w:rsidRPr="00035D3A">
              <w:t>itle</w:t>
            </w:r>
          </w:p>
        </w:tc>
        <w:tc>
          <w:tcPr>
            <w:tcW w:w="3446" w:type="pct"/>
            <w:shd w:val="clear" w:color="auto" w:fill="F2F2F2" w:themeFill="background1" w:themeFillShade="F2"/>
          </w:tcPr>
          <w:p w14:paraId="1A5F40F5" w14:textId="77777777" w:rsidR="001C033D" w:rsidRPr="00035D3A" w:rsidRDefault="001C033D" w:rsidP="00760EDF">
            <w:pPr>
              <w:pStyle w:val="TableHeading"/>
            </w:pPr>
            <w:r>
              <w:t>Who the deferral applies to</w:t>
            </w:r>
          </w:p>
        </w:tc>
      </w:tr>
      <w:tr w:rsidR="001C033D" w:rsidRPr="00FB640D" w14:paraId="15B500C7" w14:textId="77777777" w:rsidTr="00F8129A">
        <w:trPr>
          <w:trHeight w:val="725"/>
        </w:trPr>
        <w:tc>
          <w:tcPr>
            <w:tcW w:w="301" w:type="pct"/>
          </w:tcPr>
          <w:p w14:paraId="1B590585" w14:textId="77777777" w:rsidR="001C033D" w:rsidRPr="00FB640D" w:rsidRDefault="001C033D" w:rsidP="00760EDF">
            <w:pPr>
              <w:pStyle w:val="Tabletext"/>
            </w:pPr>
            <w:r w:rsidRPr="00FB640D">
              <w:t>119.135</w:t>
            </w:r>
          </w:p>
        </w:tc>
        <w:tc>
          <w:tcPr>
            <w:tcW w:w="1253" w:type="pct"/>
            <w:shd w:val="clear" w:color="auto" w:fill="auto"/>
          </w:tcPr>
          <w:p w14:paraId="41357411" w14:textId="77777777" w:rsidR="001C033D" w:rsidRPr="00FB640D" w:rsidRDefault="001C033D" w:rsidP="00760EDF">
            <w:pPr>
              <w:pStyle w:val="Tabletext"/>
            </w:pPr>
            <w:r w:rsidRPr="00FB640D">
              <w:t>Head of flying operations—qualifications and experience</w:t>
            </w:r>
          </w:p>
        </w:tc>
        <w:tc>
          <w:tcPr>
            <w:tcW w:w="3446" w:type="pct"/>
            <w:shd w:val="clear" w:color="auto" w:fill="auto"/>
            <w:vAlign w:val="center"/>
          </w:tcPr>
          <w:p w14:paraId="3AB28538" w14:textId="77777777" w:rsidR="001C033D" w:rsidRPr="001C033D" w:rsidRDefault="001C033D" w:rsidP="001C033D">
            <w:pPr>
              <w:pStyle w:val="Tabletext"/>
            </w:pPr>
            <w:r w:rsidRPr="001C033D">
              <w:t xml:space="preserve">Operators who, immediately before 2 December 2021, held an AOC, or were early applicants for an AOC or an AOC variation, that: </w:t>
            </w:r>
          </w:p>
          <w:p w14:paraId="6DAD9566" w14:textId="77777777" w:rsidR="001C033D" w:rsidRPr="001C033D" w:rsidRDefault="001C033D" w:rsidP="001C033D">
            <w:pPr>
              <w:pStyle w:val="Tablebullet"/>
            </w:pPr>
            <w:r w:rsidRPr="001C033D">
              <w:t>authorised the use of single-pilot type certificated aircraft for charter operations or aerial work (air ambulance) operations, and</w:t>
            </w:r>
          </w:p>
          <w:p w14:paraId="37496503" w14:textId="77777777" w:rsidR="001C033D" w:rsidRPr="00FB640D" w:rsidRDefault="001C033D" w:rsidP="001C033D">
            <w:pPr>
              <w:pStyle w:val="Tablebullet"/>
            </w:pPr>
            <w:r w:rsidRPr="001C033D">
              <w:t>did not authorise regular public transport operations.</w:t>
            </w:r>
          </w:p>
        </w:tc>
      </w:tr>
      <w:tr w:rsidR="001C033D" w:rsidRPr="00D046D0" w14:paraId="0FE9122A" w14:textId="77777777" w:rsidTr="003B32F8">
        <w:trPr>
          <w:cantSplit/>
        </w:trPr>
        <w:tc>
          <w:tcPr>
            <w:tcW w:w="301" w:type="pct"/>
          </w:tcPr>
          <w:p w14:paraId="5BEBA038" w14:textId="77777777" w:rsidR="001C033D" w:rsidRPr="00FB640D" w:rsidRDefault="001C033D" w:rsidP="00760EDF">
            <w:pPr>
              <w:pStyle w:val="Tabletext"/>
            </w:pPr>
            <w:r w:rsidRPr="00FB640D">
              <w:t>119.145</w:t>
            </w:r>
          </w:p>
        </w:tc>
        <w:tc>
          <w:tcPr>
            <w:tcW w:w="1253" w:type="pct"/>
            <w:shd w:val="clear" w:color="auto" w:fill="auto"/>
          </w:tcPr>
          <w:p w14:paraId="796E5A95" w14:textId="77777777" w:rsidR="001C033D" w:rsidRPr="00FB640D" w:rsidRDefault="001C033D" w:rsidP="00760EDF">
            <w:pPr>
              <w:pStyle w:val="Tabletext"/>
            </w:pPr>
            <w:r w:rsidRPr="00FB640D">
              <w:t>Head of training and checking—qualifications and experience</w:t>
            </w:r>
          </w:p>
        </w:tc>
        <w:tc>
          <w:tcPr>
            <w:tcW w:w="3446" w:type="pct"/>
            <w:shd w:val="clear" w:color="auto" w:fill="auto"/>
            <w:vAlign w:val="center"/>
          </w:tcPr>
          <w:p w14:paraId="199608F5" w14:textId="77777777" w:rsidR="001C033D" w:rsidRPr="001C033D" w:rsidRDefault="001C033D" w:rsidP="001C033D">
            <w:pPr>
              <w:pStyle w:val="Tabletext"/>
            </w:pPr>
            <w:r w:rsidRPr="001C033D">
              <w:t>Operators who, immediately before 2 December 2021:</w:t>
            </w:r>
          </w:p>
          <w:p w14:paraId="2BE2582D" w14:textId="77777777" w:rsidR="001C033D" w:rsidRPr="001C033D" w:rsidRDefault="001C033D" w:rsidP="001C033D">
            <w:pPr>
              <w:pStyle w:val="Tablebullet"/>
            </w:pPr>
            <w:r w:rsidRPr="001C033D">
              <w:t xml:space="preserve">held an AOC, or were early applicants for an AOC or an AOC variation that authorised the use of single-pilot type certificated aircraft for: </w:t>
            </w:r>
          </w:p>
          <w:p w14:paraId="255D8087" w14:textId="77777777" w:rsidR="001C033D" w:rsidRPr="001C033D" w:rsidRDefault="001C033D" w:rsidP="004F2B40">
            <w:pPr>
              <w:pStyle w:val="Tablebullet2"/>
              <w:numPr>
                <w:ilvl w:val="0"/>
                <w:numId w:val="4"/>
              </w:numPr>
            </w:pPr>
            <w:r w:rsidRPr="001C033D">
              <w:t>charter operations or aerial work (air ambulance) operations in other than high capacity aircraft, or</w:t>
            </w:r>
          </w:p>
          <w:p w14:paraId="0F188E24" w14:textId="77777777" w:rsidR="001C033D" w:rsidRPr="001C033D" w:rsidRDefault="001C033D" w:rsidP="00696CE7">
            <w:pPr>
              <w:pStyle w:val="Tablebullet2"/>
              <w:numPr>
                <w:ilvl w:val="0"/>
                <w:numId w:val="4"/>
              </w:numPr>
            </w:pPr>
            <w:r w:rsidRPr="001C033D">
              <w:t>regular public transport operations in other than high capacity aircraft, and</w:t>
            </w:r>
          </w:p>
          <w:p w14:paraId="3C11BF6A" w14:textId="77777777" w:rsidR="001C033D" w:rsidRPr="00680B9E" w:rsidRDefault="001C033D" w:rsidP="00680B9E">
            <w:pPr>
              <w:pStyle w:val="Tablebullet"/>
            </w:pPr>
            <w:r w:rsidRPr="00680B9E">
              <w:t>were not required by subsection 8 of CAO 82.3 to use 2 pilots for an operation under the AOC before 2 December 2021.</w:t>
            </w:r>
          </w:p>
        </w:tc>
      </w:tr>
      <w:tr w:rsidR="001C033D" w:rsidRPr="00D046D0" w14:paraId="5793D9E2" w14:textId="77777777" w:rsidTr="00F8129A">
        <w:trPr>
          <w:cantSplit/>
        </w:trPr>
        <w:tc>
          <w:tcPr>
            <w:tcW w:w="301" w:type="pct"/>
          </w:tcPr>
          <w:p w14:paraId="7B6A81C3" w14:textId="77777777" w:rsidR="001C033D" w:rsidRDefault="001C033D" w:rsidP="00760EDF">
            <w:pPr>
              <w:pStyle w:val="Tabletext"/>
            </w:pPr>
            <w:r>
              <w:t>119.170</w:t>
            </w:r>
          </w:p>
        </w:tc>
        <w:tc>
          <w:tcPr>
            <w:tcW w:w="1253" w:type="pct"/>
            <w:shd w:val="clear" w:color="auto" w:fill="auto"/>
          </w:tcPr>
          <w:p w14:paraId="400111FF" w14:textId="77777777" w:rsidR="001C033D" w:rsidRPr="000F5A2B" w:rsidRDefault="001C033D" w:rsidP="00760EDF">
            <w:pPr>
              <w:pStyle w:val="Tabletext"/>
            </w:pPr>
            <w:r>
              <w:rPr>
                <w:szCs w:val="18"/>
              </w:rPr>
              <w:t>Training and checking system</w:t>
            </w:r>
          </w:p>
        </w:tc>
        <w:tc>
          <w:tcPr>
            <w:tcW w:w="3446" w:type="pct"/>
            <w:shd w:val="clear" w:color="auto" w:fill="auto"/>
            <w:vAlign w:val="center"/>
          </w:tcPr>
          <w:p w14:paraId="041C3CBB" w14:textId="77777777" w:rsidR="001C033D" w:rsidRDefault="001C033D" w:rsidP="00760EDF">
            <w:pPr>
              <w:pStyle w:val="Tabletext"/>
              <w:rPr>
                <w:szCs w:val="18"/>
              </w:rPr>
            </w:pPr>
            <w:r w:rsidRPr="000968E3">
              <w:rPr>
                <w:szCs w:val="18"/>
              </w:rPr>
              <w:t>Operators who</w:t>
            </w:r>
            <w:r>
              <w:rPr>
                <w:szCs w:val="18"/>
              </w:rPr>
              <w:t>, immediately before 2 December 2021:</w:t>
            </w:r>
          </w:p>
          <w:p w14:paraId="4A528449" w14:textId="77777777" w:rsidR="001C033D" w:rsidRPr="00680B9E" w:rsidRDefault="001C033D" w:rsidP="00680B9E">
            <w:pPr>
              <w:pStyle w:val="Tablebullet"/>
            </w:pPr>
            <w:r w:rsidRPr="00680B9E">
              <w:t>held an AOC, or were early applicants for an AOC or an AOC variation, that authorised charter operations, or aerial work (air ambulance) operations, and</w:t>
            </w:r>
          </w:p>
          <w:p w14:paraId="5AA9C0C1" w14:textId="77777777" w:rsidR="001C033D" w:rsidRPr="00680B9E" w:rsidRDefault="001C033D" w:rsidP="00680B9E">
            <w:pPr>
              <w:pStyle w:val="Tablebullet"/>
            </w:pPr>
            <w:r w:rsidRPr="00680B9E">
              <w:t>were not subject to a requirement under subregulation 217(1) of CAR to provide a training and checking organisation for the operations or for an aeroplane or rotorcraft used in the operations.</w:t>
            </w:r>
          </w:p>
          <w:p w14:paraId="72162B9B" w14:textId="7A565383" w:rsidR="001C033D" w:rsidRPr="00680B9E" w:rsidRDefault="001C033D" w:rsidP="00680B9E">
            <w:pPr>
              <w:pStyle w:val="Tabletext"/>
            </w:pPr>
            <w:r w:rsidRPr="00680B9E">
              <w:t>For operators to whom subregulation 119.170 (5) applies, the requirement for the operator’s training and checking system to include operational safety-critical personnel who are not flight crew, cabin crew or other crew members assigned duties on board an aircraft for the flying or safety of the aircraft</w:t>
            </w:r>
            <w:r w:rsidR="0006159F">
              <w:t xml:space="preserve"> is deferred</w:t>
            </w:r>
            <w:r w:rsidRPr="00680B9E">
              <w:t>.</w:t>
            </w:r>
          </w:p>
        </w:tc>
      </w:tr>
    </w:tbl>
    <w:p w14:paraId="559BD1A2" w14:textId="77777777" w:rsidR="00F8129A" w:rsidRDefault="00F8129A" w:rsidP="00F8129A">
      <w:bookmarkStart w:id="6" w:name="_Compliance_no_later_2"/>
      <w:bookmarkEnd w:id="6"/>
    </w:p>
    <w:p w14:paraId="381F1E29" w14:textId="3C459CC4" w:rsidR="00680B9E" w:rsidRDefault="00680B9E" w:rsidP="00680B9E">
      <w:pPr>
        <w:pStyle w:val="Heading4"/>
      </w:pPr>
      <w:r>
        <w:t xml:space="preserve">Compliance </w:t>
      </w:r>
      <w:r w:rsidR="00352D6A">
        <w:t>no later than 4 December 2023</w:t>
      </w:r>
    </w:p>
    <w:tbl>
      <w:tblPr>
        <w:tblStyle w:val="TableGrid"/>
        <w:tblW w:w="5000" w:type="pct"/>
        <w:tblLayout w:type="fixed"/>
        <w:tblCellMar>
          <w:top w:w="113" w:type="dxa"/>
          <w:bottom w:w="85" w:type="dxa"/>
        </w:tblCellMar>
        <w:tblLook w:val="04A0" w:firstRow="1" w:lastRow="0" w:firstColumn="1" w:lastColumn="0" w:noHBand="0" w:noVBand="1"/>
      </w:tblPr>
      <w:tblGrid>
        <w:gridCol w:w="1280"/>
        <w:gridCol w:w="5222"/>
        <w:gridCol w:w="14419"/>
      </w:tblGrid>
      <w:tr w:rsidR="00400A08" w:rsidRPr="00035D3A" w14:paraId="32A23F3B" w14:textId="77777777" w:rsidTr="003B32F8">
        <w:trPr>
          <w:trHeight w:val="681"/>
          <w:tblHeader/>
        </w:trPr>
        <w:tc>
          <w:tcPr>
            <w:tcW w:w="306" w:type="pct"/>
            <w:shd w:val="clear" w:color="auto" w:fill="F2F2F2" w:themeFill="background1" w:themeFillShade="F2"/>
          </w:tcPr>
          <w:p w14:paraId="222D8C7A" w14:textId="77777777" w:rsidR="00400A08" w:rsidRDefault="00400A08" w:rsidP="00760EDF">
            <w:pPr>
              <w:pStyle w:val="TableHeading"/>
            </w:pPr>
            <w:r w:rsidRPr="00035D3A">
              <w:t>Reg</w:t>
            </w:r>
          </w:p>
          <w:p w14:paraId="4872DC71" w14:textId="77777777" w:rsidR="00400A08" w:rsidRPr="00035D3A" w:rsidRDefault="00400A08" w:rsidP="00760EDF">
            <w:pPr>
              <w:pStyle w:val="TableHeading"/>
            </w:pPr>
            <w:r>
              <w:t>number</w:t>
            </w:r>
          </w:p>
        </w:tc>
        <w:tc>
          <w:tcPr>
            <w:tcW w:w="1248" w:type="pct"/>
            <w:shd w:val="clear" w:color="auto" w:fill="F2F2F2" w:themeFill="background1" w:themeFillShade="F2"/>
          </w:tcPr>
          <w:p w14:paraId="797FB6C3" w14:textId="77777777" w:rsidR="00400A08" w:rsidRPr="00035D3A" w:rsidRDefault="00400A08" w:rsidP="00760EDF">
            <w:pPr>
              <w:pStyle w:val="TableHeading"/>
            </w:pPr>
            <w:r w:rsidRPr="00035D3A">
              <w:t xml:space="preserve">Regulation </w:t>
            </w:r>
            <w:r>
              <w:t>t</w:t>
            </w:r>
            <w:r w:rsidRPr="00035D3A">
              <w:t>itle</w:t>
            </w:r>
          </w:p>
        </w:tc>
        <w:tc>
          <w:tcPr>
            <w:tcW w:w="3446" w:type="pct"/>
            <w:shd w:val="clear" w:color="auto" w:fill="F2F2F2" w:themeFill="background1" w:themeFillShade="F2"/>
          </w:tcPr>
          <w:p w14:paraId="33933D45" w14:textId="77777777" w:rsidR="00400A08" w:rsidRPr="00035D3A" w:rsidRDefault="00400A08" w:rsidP="00760EDF">
            <w:pPr>
              <w:pStyle w:val="TableHeading"/>
            </w:pPr>
            <w:r>
              <w:t>Who the deferral applies to</w:t>
            </w:r>
          </w:p>
        </w:tc>
      </w:tr>
      <w:tr w:rsidR="00400A08" w:rsidRPr="00D046D0" w14:paraId="166DB11E" w14:textId="77777777" w:rsidTr="003B32F8">
        <w:trPr>
          <w:trHeight w:val="1244"/>
        </w:trPr>
        <w:tc>
          <w:tcPr>
            <w:tcW w:w="306" w:type="pct"/>
          </w:tcPr>
          <w:p w14:paraId="156098FF" w14:textId="77777777" w:rsidR="00400A08" w:rsidRDefault="00400A08" w:rsidP="00760EDF">
            <w:pPr>
              <w:pStyle w:val="Tabletext"/>
              <w:rPr>
                <w:szCs w:val="18"/>
              </w:rPr>
            </w:pPr>
            <w:r>
              <w:rPr>
                <w:szCs w:val="18"/>
              </w:rPr>
              <w:t>119.175</w:t>
            </w:r>
          </w:p>
          <w:p w14:paraId="35DA2AF4" w14:textId="77777777" w:rsidR="00400A08" w:rsidRDefault="00400A08" w:rsidP="00760EDF">
            <w:pPr>
              <w:pStyle w:val="Tabletext"/>
              <w:rPr>
                <w:szCs w:val="18"/>
              </w:rPr>
            </w:pPr>
          </w:p>
          <w:p w14:paraId="02608DBF" w14:textId="77777777" w:rsidR="00400A08" w:rsidRDefault="00400A08" w:rsidP="00D9622F">
            <w:pPr>
              <w:pStyle w:val="Tabletext"/>
              <w:spacing w:before="0"/>
              <w:rPr>
                <w:szCs w:val="18"/>
              </w:rPr>
            </w:pPr>
            <w:r>
              <w:rPr>
                <w:szCs w:val="18"/>
              </w:rPr>
              <w:t>119.180</w:t>
            </w:r>
          </w:p>
          <w:p w14:paraId="4D2A8618" w14:textId="77777777" w:rsidR="00400A08" w:rsidRDefault="00400A08" w:rsidP="00760EDF">
            <w:pPr>
              <w:pStyle w:val="Tabletext"/>
              <w:rPr>
                <w:szCs w:val="18"/>
              </w:rPr>
            </w:pPr>
          </w:p>
          <w:p w14:paraId="5533C3D0" w14:textId="77777777" w:rsidR="00400A08" w:rsidRPr="00D046D0" w:rsidRDefault="00400A08" w:rsidP="00D9622F">
            <w:pPr>
              <w:pStyle w:val="Tabletext"/>
              <w:spacing w:before="0"/>
            </w:pPr>
            <w:r>
              <w:rPr>
                <w:szCs w:val="18"/>
              </w:rPr>
              <w:t>119.185</w:t>
            </w:r>
          </w:p>
        </w:tc>
        <w:tc>
          <w:tcPr>
            <w:tcW w:w="1248" w:type="pct"/>
            <w:shd w:val="clear" w:color="auto" w:fill="auto"/>
          </w:tcPr>
          <w:p w14:paraId="3DEBF7AD" w14:textId="77777777" w:rsidR="00400A08" w:rsidRDefault="00400A08" w:rsidP="00760EDF">
            <w:pPr>
              <w:pStyle w:val="Tabletext"/>
              <w:rPr>
                <w:szCs w:val="18"/>
              </w:rPr>
            </w:pPr>
            <w:r w:rsidRPr="00D36EC4">
              <w:rPr>
                <w:szCs w:val="18"/>
              </w:rPr>
              <w:t>Program for training and assessment in human factors principles and non</w:t>
            </w:r>
            <w:r w:rsidRPr="00330C56">
              <w:rPr>
                <w:rFonts w:ascii="Cambria Math" w:hAnsi="Cambria Math" w:cs="Cambria Math"/>
                <w:szCs w:val="18"/>
              </w:rPr>
              <w:t>‑</w:t>
            </w:r>
            <w:r w:rsidRPr="00D36EC4">
              <w:rPr>
                <w:szCs w:val="18"/>
              </w:rPr>
              <w:t>technical skills</w:t>
            </w:r>
          </w:p>
          <w:p w14:paraId="55B434F2" w14:textId="77777777" w:rsidR="00400A08" w:rsidRDefault="00400A08" w:rsidP="00760EDF">
            <w:pPr>
              <w:pStyle w:val="Tabletext"/>
              <w:rPr>
                <w:szCs w:val="18"/>
              </w:rPr>
            </w:pPr>
            <w:r w:rsidRPr="00D36EC4">
              <w:rPr>
                <w:szCs w:val="18"/>
              </w:rPr>
              <w:t>Training in human factors principles and non</w:t>
            </w:r>
            <w:r w:rsidRPr="00330C56">
              <w:rPr>
                <w:rFonts w:ascii="Cambria Math" w:hAnsi="Cambria Math" w:cs="Cambria Math"/>
                <w:szCs w:val="18"/>
              </w:rPr>
              <w:t>‑</w:t>
            </w:r>
            <w:r w:rsidRPr="00D36EC4">
              <w:rPr>
                <w:szCs w:val="18"/>
              </w:rPr>
              <w:t>technical skills for flight crew etc.</w:t>
            </w:r>
          </w:p>
          <w:p w14:paraId="68A2EA1A" w14:textId="77777777" w:rsidR="00400A08" w:rsidRPr="00D046D0" w:rsidRDefault="00400A08" w:rsidP="00760EDF">
            <w:pPr>
              <w:pStyle w:val="Tabletext"/>
            </w:pPr>
            <w:r w:rsidRPr="000D7469">
              <w:rPr>
                <w:szCs w:val="18"/>
              </w:rPr>
              <w:t>Training in human factors principles and non</w:t>
            </w:r>
            <w:r w:rsidRPr="000D7469">
              <w:rPr>
                <w:rFonts w:ascii="Cambria Math" w:hAnsi="Cambria Math" w:cs="Cambria Math"/>
                <w:szCs w:val="18"/>
              </w:rPr>
              <w:t>‑</w:t>
            </w:r>
            <w:r w:rsidRPr="000D7469">
              <w:rPr>
                <w:szCs w:val="18"/>
              </w:rPr>
              <w:t>technical skills for other operational safety</w:t>
            </w:r>
            <w:r w:rsidRPr="000D7469">
              <w:rPr>
                <w:rFonts w:ascii="Cambria Math" w:hAnsi="Cambria Math" w:cs="Cambria Math"/>
                <w:szCs w:val="18"/>
              </w:rPr>
              <w:t>‑</w:t>
            </w:r>
            <w:r w:rsidRPr="000D7469">
              <w:rPr>
                <w:szCs w:val="18"/>
              </w:rPr>
              <w:t>critical personnel</w:t>
            </w:r>
          </w:p>
        </w:tc>
        <w:tc>
          <w:tcPr>
            <w:tcW w:w="3446" w:type="pct"/>
            <w:shd w:val="clear" w:color="auto" w:fill="auto"/>
            <w:vAlign w:val="center"/>
          </w:tcPr>
          <w:p w14:paraId="4CFBC661" w14:textId="77777777" w:rsidR="00400A08" w:rsidRPr="00400A08" w:rsidRDefault="00400A08" w:rsidP="00400A08">
            <w:pPr>
              <w:pStyle w:val="Tabletext"/>
            </w:pPr>
            <w:r w:rsidRPr="00400A08">
              <w:t>Operators who, immediately before 2 December 2021:</w:t>
            </w:r>
          </w:p>
          <w:p w14:paraId="71F65665" w14:textId="77777777" w:rsidR="00400A08" w:rsidRPr="00400A08" w:rsidRDefault="00400A08" w:rsidP="00400A08">
            <w:pPr>
              <w:pStyle w:val="Tablebullet"/>
            </w:pPr>
            <w:r w:rsidRPr="00400A08">
              <w:t xml:space="preserve">held an AOC, or were early applicants for an AOC or an AOC variation, that: </w:t>
            </w:r>
          </w:p>
          <w:p w14:paraId="125D54C2" w14:textId="77777777" w:rsidR="00400A08" w:rsidRPr="00400A08" w:rsidRDefault="00400A08" w:rsidP="004F2B40">
            <w:pPr>
              <w:pStyle w:val="Tablebullet2"/>
              <w:numPr>
                <w:ilvl w:val="0"/>
                <w:numId w:val="5"/>
              </w:numPr>
            </w:pPr>
            <w:r w:rsidRPr="00400A08">
              <w:t>authorised charter operations or aerial work (air ambulance) operations, and</w:t>
            </w:r>
          </w:p>
          <w:p w14:paraId="218957E4" w14:textId="77777777" w:rsidR="00400A08" w:rsidRPr="00400A08" w:rsidRDefault="00400A08" w:rsidP="00696CE7">
            <w:pPr>
              <w:pStyle w:val="Tablebullet2"/>
              <w:numPr>
                <w:ilvl w:val="0"/>
                <w:numId w:val="5"/>
              </w:numPr>
            </w:pPr>
            <w:r w:rsidRPr="00400A08">
              <w:t>did not authorise regular public transport operations, and</w:t>
            </w:r>
          </w:p>
          <w:p w14:paraId="2CFD8F42" w14:textId="77777777" w:rsidR="00400A08" w:rsidRPr="00400A08" w:rsidRDefault="00400A08" w:rsidP="00400A08">
            <w:pPr>
              <w:pStyle w:val="Tablebullet"/>
            </w:pPr>
            <w:r w:rsidRPr="00400A08">
              <w:t>were not required to have an HFP&amp;NTS program for their charter or aerial work (air ambulance) operations.</w:t>
            </w:r>
          </w:p>
        </w:tc>
      </w:tr>
    </w:tbl>
    <w:p w14:paraId="115DBC09" w14:textId="2A007D87" w:rsidR="00F40036" w:rsidRDefault="00F40036" w:rsidP="00352D6A"/>
    <w:p w14:paraId="07963F21" w14:textId="72F67CBA" w:rsidR="00352D6A" w:rsidRDefault="00F40036" w:rsidP="00F40036">
      <w:pPr>
        <w:pStyle w:val="Heading4"/>
      </w:pPr>
      <w:r>
        <w:lastRenderedPageBreak/>
        <w:t>Compliance no later than 2 December 2024</w:t>
      </w:r>
    </w:p>
    <w:tbl>
      <w:tblPr>
        <w:tblStyle w:val="TableGrid"/>
        <w:tblW w:w="5000" w:type="pct"/>
        <w:tblLayout w:type="fixed"/>
        <w:tblCellMar>
          <w:top w:w="113" w:type="dxa"/>
          <w:bottom w:w="85" w:type="dxa"/>
        </w:tblCellMar>
        <w:tblLook w:val="04A0" w:firstRow="1" w:lastRow="0" w:firstColumn="1" w:lastColumn="0" w:noHBand="0" w:noVBand="1"/>
      </w:tblPr>
      <w:tblGrid>
        <w:gridCol w:w="1297"/>
        <w:gridCol w:w="5222"/>
        <w:gridCol w:w="14402"/>
      </w:tblGrid>
      <w:tr w:rsidR="006E0DF4" w:rsidRPr="00035D3A" w14:paraId="2A202FC8" w14:textId="77777777" w:rsidTr="00107EAD">
        <w:trPr>
          <w:trHeight w:val="292"/>
          <w:tblHeader/>
        </w:trPr>
        <w:tc>
          <w:tcPr>
            <w:tcW w:w="310" w:type="pct"/>
            <w:shd w:val="clear" w:color="auto" w:fill="F2F2F2" w:themeFill="background1" w:themeFillShade="F2"/>
          </w:tcPr>
          <w:p w14:paraId="2B75A2CD" w14:textId="77777777" w:rsidR="006E0DF4" w:rsidRDefault="006E0DF4" w:rsidP="00760EDF">
            <w:pPr>
              <w:pStyle w:val="TableHeading"/>
            </w:pPr>
            <w:r w:rsidRPr="00035D3A">
              <w:t>Reg</w:t>
            </w:r>
          </w:p>
          <w:p w14:paraId="5AF3571B" w14:textId="77777777" w:rsidR="006E0DF4" w:rsidRPr="00035D3A" w:rsidRDefault="006E0DF4" w:rsidP="00760EDF">
            <w:pPr>
              <w:pStyle w:val="TableHeading"/>
            </w:pPr>
            <w:r>
              <w:t>number</w:t>
            </w:r>
          </w:p>
        </w:tc>
        <w:tc>
          <w:tcPr>
            <w:tcW w:w="1248" w:type="pct"/>
            <w:shd w:val="clear" w:color="auto" w:fill="F2F2F2" w:themeFill="background1" w:themeFillShade="F2"/>
          </w:tcPr>
          <w:p w14:paraId="44618F55" w14:textId="77777777" w:rsidR="006E0DF4" w:rsidRPr="00035D3A" w:rsidRDefault="006E0DF4" w:rsidP="00760EDF">
            <w:pPr>
              <w:pStyle w:val="TableHeading"/>
            </w:pPr>
            <w:r w:rsidRPr="00035D3A">
              <w:t xml:space="preserve">Regulation </w:t>
            </w:r>
            <w:r>
              <w:t>t</w:t>
            </w:r>
            <w:r w:rsidRPr="00035D3A">
              <w:t>itle</w:t>
            </w:r>
          </w:p>
        </w:tc>
        <w:tc>
          <w:tcPr>
            <w:tcW w:w="3442" w:type="pct"/>
            <w:shd w:val="clear" w:color="auto" w:fill="F2F2F2" w:themeFill="background1" w:themeFillShade="F2"/>
          </w:tcPr>
          <w:p w14:paraId="6DC498A0" w14:textId="77777777" w:rsidR="006E0DF4" w:rsidRPr="00035D3A" w:rsidRDefault="006E0DF4" w:rsidP="00760EDF">
            <w:pPr>
              <w:pStyle w:val="TableHeading"/>
            </w:pPr>
            <w:r>
              <w:t>Who the deferral applies to</w:t>
            </w:r>
          </w:p>
        </w:tc>
      </w:tr>
      <w:tr w:rsidR="006E0DF4" w:rsidRPr="00D046D0" w14:paraId="7EF83327" w14:textId="77777777" w:rsidTr="00107EAD">
        <w:trPr>
          <w:cantSplit/>
        </w:trPr>
        <w:tc>
          <w:tcPr>
            <w:tcW w:w="310" w:type="pct"/>
          </w:tcPr>
          <w:p w14:paraId="2FD5D6A9" w14:textId="77777777" w:rsidR="006E0DF4" w:rsidRDefault="006E0DF4" w:rsidP="00760EDF">
            <w:pPr>
              <w:pStyle w:val="Tabletext"/>
              <w:rPr>
                <w:szCs w:val="18"/>
              </w:rPr>
            </w:pPr>
            <w:r>
              <w:rPr>
                <w:szCs w:val="18"/>
              </w:rPr>
              <w:t>119.155</w:t>
            </w:r>
          </w:p>
          <w:p w14:paraId="397F9A3D" w14:textId="77777777" w:rsidR="006E0DF4" w:rsidRDefault="006E0DF4" w:rsidP="00760EDF">
            <w:pPr>
              <w:pStyle w:val="Tabletext"/>
              <w:rPr>
                <w:szCs w:val="18"/>
              </w:rPr>
            </w:pPr>
          </w:p>
          <w:p w14:paraId="6F4CE6EE" w14:textId="77777777" w:rsidR="006E0DF4" w:rsidRDefault="006E0DF4" w:rsidP="00760EDF">
            <w:pPr>
              <w:pStyle w:val="Tabletext"/>
            </w:pPr>
            <w:r>
              <w:rPr>
                <w:szCs w:val="18"/>
              </w:rPr>
              <w:t>119.190</w:t>
            </w:r>
          </w:p>
        </w:tc>
        <w:tc>
          <w:tcPr>
            <w:tcW w:w="1248" w:type="pct"/>
            <w:shd w:val="clear" w:color="auto" w:fill="auto"/>
          </w:tcPr>
          <w:p w14:paraId="74443151" w14:textId="77777777" w:rsidR="006E0DF4" w:rsidRPr="00703E32" w:rsidRDefault="006E0DF4" w:rsidP="00760EDF">
            <w:pPr>
              <w:pStyle w:val="Tabletext"/>
              <w:rPr>
                <w:szCs w:val="18"/>
              </w:rPr>
            </w:pPr>
            <w:r>
              <w:rPr>
                <w:szCs w:val="18"/>
              </w:rPr>
              <w:t>Safety manager</w:t>
            </w:r>
            <w:r w:rsidRPr="0077063C">
              <w:rPr>
                <w:szCs w:val="18"/>
              </w:rPr>
              <w:t>—</w:t>
            </w:r>
            <w:r w:rsidRPr="00703E32">
              <w:rPr>
                <w:szCs w:val="18"/>
              </w:rPr>
              <w:t>experience</w:t>
            </w:r>
          </w:p>
          <w:p w14:paraId="5F1EE302" w14:textId="77777777" w:rsidR="006E0DF4" w:rsidRDefault="006E0DF4" w:rsidP="00760EDF">
            <w:pPr>
              <w:pStyle w:val="Tabletext"/>
              <w:rPr>
                <w:szCs w:val="18"/>
              </w:rPr>
            </w:pPr>
          </w:p>
          <w:p w14:paraId="3EF7BCE3" w14:textId="77777777" w:rsidR="006E0DF4" w:rsidRPr="00E70EFC" w:rsidRDefault="006E0DF4" w:rsidP="00760EDF">
            <w:pPr>
              <w:pStyle w:val="Tabletext"/>
              <w:rPr>
                <w:szCs w:val="18"/>
              </w:rPr>
            </w:pPr>
            <w:r w:rsidRPr="006E2FB0">
              <w:rPr>
                <w:szCs w:val="18"/>
              </w:rPr>
              <w:t>Safety management system requirements</w:t>
            </w:r>
          </w:p>
        </w:tc>
        <w:tc>
          <w:tcPr>
            <w:tcW w:w="3442" w:type="pct"/>
            <w:shd w:val="clear" w:color="auto" w:fill="auto"/>
            <w:vAlign w:val="center"/>
          </w:tcPr>
          <w:p w14:paraId="41161F4A" w14:textId="77777777" w:rsidR="006E0DF4" w:rsidRPr="006E0DF4" w:rsidRDefault="006E0DF4" w:rsidP="006E0DF4">
            <w:pPr>
              <w:pStyle w:val="Tabletext"/>
            </w:pPr>
            <w:r w:rsidRPr="006E0DF4">
              <w:t>Operators who, immediately before 2 December 2021:</w:t>
            </w:r>
          </w:p>
          <w:p w14:paraId="08BB3706" w14:textId="77777777" w:rsidR="006E0DF4" w:rsidRPr="006E0DF4" w:rsidRDefault="006E0DF4" w:rsidP="006E0DF4">
            <w:pPr>
              <w:pStyle w:val="Tablebullet"/>
            </w:pPr>
            <w:r w:rsidRPr="006E0DF4">
              <w:t xml:space="preserve">held an AOC, or were early applicants for an AOC or an AOC variation, that: </w:t>
            </w:r>
          </w:p>
          <w:p w14:paraId="113A8C31" w14:textId="77777777" w:rsidR="006E0DF4" w:rsidRPr="006E0DF4" w:rsidRDefault="006E0DF4" w:rsidP="004F2B40">
            <w:pPr>
              <w:pStyle w:val="Tablebullet2"/>
            </w:pPr>
            <w:r w:rsidRPr="006E0DF4">
              <w:t>authorised charter operations or aerial work (air ambulance) operations, and</w:t>
            </w:r>
          </w:p>
          <w:p w14:paraId="0E20F152" w14:textId="77777777" w:rsidR="006E0DF4" w:rsidRPr="006E0DF4" w:rsidRDefault="006E0DF4" w:rsidP="00696CE7">
            <w:pPr>
              <w:pStyle w:val="Tablebullet2"/>
            </w:pPr>
            <w:r w:rsidRPr="006E0DF4">
              <w:t>did not authorise regular public transport operations, and</w:t>
            </w:r>
          </w:p>
          <w:p w14:paraId="20D68F23" w14:textId="77777777" w:rsidR="006E0DF4" w:rsidRPr="006E0DF4" w:rsidRDefault="006E0DF4" w:rsidP="00BD7679">
            <w:pPr>
              <w:pStyle w:val="Tablebullet2"/>
            </w:pPr>
            <w:r w:rsidRPr="006E0DF4">
              <w:t>did not authorise Part 142 activities in an aircraft, and</w:t>
            </w:r>
          </w:p>
          <w:p w14:paraId="623DFBF8" w14:textId="77777777" w:rsidR="006E0DF4" w:rsidRPr="006E0DF4" w:rsidRDefault="006E0DF4" w:rsidP="006E0DF4">
            <w:pPr>
              <w:pStyle w:val="Tablebullet"/>
            </w:pPr>
            <w:r w:rsidRPr="006E0DF4">
              <w:t>were not the subject of a direction under regulation 11.245 to have an SMS.</w:t>
            </w:r>
          </w:p>
        </w:tc>
      </w:tr>
      <w:tr w:rsidR="006E0DF4" w:rsidRPr="00D046D0" w14:paraId="325FCF94" w14:textId="77777777" w:rsidTr="00107EAD">
        <w:tc>
          <w:tcPr>
            <w:tcW w:w="310" w:type="pct"/>
          </w:tcPr>
          <w:p w14:paraId="12CF6C1C" w14:textId="77777777" w:rsidR="006E0DF4" w:rsidRPr="00FE5990" w:rsidDel="00511CCA" w:rsidRDefault="006E0DF4" w:rsidP="00760EDF">
            <w:pPr>
              <w:pStyle w:val="Tabletext"/>
            </w:pPr>
            <w:r>
              <w:t>119.195</w:t>
            </w:r>
          </w:p>
        </w:tc>
        <w:tc>
          <w:tcPr>
            <w:tcW w:w="1248" w:type="pct"/>
            <w:shd w:val="clear" w:color="auto" w:fill="auto"/>
          </w:tcPr>
          <w:p w14:paraId="3A733B46" w14:textId="77777777" w:rsidR="006E0DF4" w:rsidRPr="00FE5990" w:rsidDel="00511CCA" w:rsidRDefault="006E0DF4" w:rsidP="00760EDF">
            <w:pPr>
              <w:pStyle w:val="Tabletext"/>
            </w:pPr>
            <w:r w:rsidRPr="00E70EFC">
              <w:rPr>
                <w:szCs w:val="18"/>
              </w:rPr>
              <w:t>Flight data analysis program requirements</w:t>
            </w:r>
          </w:p>
        </w:tc>
        <w:tc>
          <w:tcPr>
            <w:tcW w:w="3442" w:type="pct"/>
            <w:shd w:val="clear" w:color="auto" w:fill="auto"/>
            <w:vAlign w:val="center"/>
          </w:tcPr>
          <w:p w14:paraId="71B5C2BF" w14:textId="77777777" w:rsidR="006E0DF4" w:rsidRPr="006E0DF4" w:rsidRDefault="006E0DF4" w:rsidP="006E0DF4">
            <w:pPr>
              <w:pStyle w:val="Tabletext"/>
            </w:pPr>
            <w:r w:rsidRPr="006E0DF4">
              <w:t xml:space="preserve">Operators who, immediately before 2 December 2021: </w:t>
            </w:r>
          </w:p>
          <w:p w14:paraId="64FCFCD1" w14:textId="77777777" w:rsidR="006E0DF4" w:rsidRPr="006E0DF4" w:rsidRDefault="006E0DF4" w:rsidP="006E0DF4">
            <w:pPr>
              <w:pStyle w:val="Tablebullet"/>
            </w:pPr>
            <w:r w:rsidRPr="006E0DF4">
              <w:t>held an AOC, or were early applicants for an AOC or an AOC variation, that authorised regular public transport operations, charter operations or aerial work (air ambulance) operations, and</w:t>
            </w:r>
          </w:p>
          <w:p w14:paraId="587BB943" w14:textId="77777777" w:rsidR="006E0DF4" w:rsidRPr="006E0DF4" w:rsidRDefault="006E0DF4" w:rsidP="006E0DF4">
            <w:pPr>
              <w:pStyle w:val="Tablebullet"/>
            </w:pPr>
            <w:r w:rsidRPr="006E0DF4">
              <w:t>were not subject to a requirement under subsection 2A of CAO 82.3, or subsection 2A of CAO 82.5, to have an FDAP for the operation of an aircraft in the operations, and</w:t>
            </w:r>
          </w:p>
          <w:p w14:paraId="1D7F294A" w14:textId="77777777" w:rsidR="006E0DF4" w:rsidRPr="00CB5E91" w:rsidRDefault="006E0DF4" w:rsidP="006E0DF4">
            <w:pPr>
              <w:pStyle w:val="Tablebullet"/>
            </w:pPr>
            <w:r w:rsidRPr="006E0DF4">
              <w:t>were not the subject of a direction under regulation 11.245 to have an FDAP for operation of an aircraft in the operations.</w:t>
            </w:r>
          </w:p>
        </w:tc>
      </w:tr>
    </w:tbl>
    <w:p w14:paraId="751BEDA5" w14:textId="1953AE01" w:rsidR="006E0DF4" w:rsidRDefault="006E0DF4" w:rsidP="00F40036"/>
    <w:p w14:paraId="3A471B61" w14:textId="77777777" w:rsidR="006E0DF4" w:rsidRDefault="006E0DF4">
      <w:pPr>
        <w:spacing w:after="200"/>
      </w:pPr>
      <w:r>
        <w:br w:type="page"/>
      </w:r>
    </w:p>
    <w:p w14:paraId="620FF5C0" w14:textId="0A890347" w:rsidR="00F40036" w:rsidRDefault="00596140" w:rsidP="00596140">
      <w:pPr>
        <w:pStyle w:val="Heading3"/>
      </w:pPr>
      <w:bookmarkStart w:id="7" w:name="_Key_changes_in"/>
      <w:bookmarkStart w:id="8" w:name="_Ref81472211"/>
      <w:bookmarkEnd w:id="7"/>
      <w:r>
        <w:lastRenderedPageBreak/>
        <w:t>Key changes in force from 2 December 2021</w:t>
      </w:r>
      <w:bookmarkEnd w:id="8"/>
    </w:p>
    <w:tbl>
      <w:tblPr>
        <w:tblStyle w:val="TableGrid"/>
        <w:tblW w:w="5000" w:type="pct"/>
        <w:tblLayout w:type="fixed"/>
        <w:tblCellMar>
          <w:top w:w="113" w:type="dxa"/>
          <w:bottom w:w="85" w:type="dxa"/>
        </w:tblCellMar>
        <w:tblLook w:val="04A0" w:firstRow="1" w:lastRow="0" w:firstColumn="1" w:lastColumn="0" w:noHBand="0" w:noVBand="1"/>
      </w:tblPr>
      <w:tblGrid>
        <w:gridCol w:w="1017"/>
        <w:gridCol w:w="2745"/>
        <w:gridCol w:w="1276"/>
        <w:gridCol w:w="7946"/>
        <w:gridCol w:w="7937"/>
      </w:tblGrid>
      <w:tr w:rsidR="00011786" w:rsidRPr="00035D3A" w14:paraId="23F7E181" w14:textId="64094B9E" w:rsidTr="00EA0647">
        <w:trPr>
          <w:trHeight w:val="534"/>
          <w:tblHeader/>
        </w:trPr>
        <w:tc>
          <w:tcPr>
            <w:tcW w:w="235" w:type="pct"/>
            <w:shd w:val="clear" w:color="auto" w:fill="F2F2F2" w:themeFill="background1" w:themeFillShade="F2"/>
          </w:tcPr>
          <w:p w14:paraId="50E505AF" w14:textId="77777777" w:rsidR="00011786" w:rsidRDefault="00011786" w:rsidP="00EA0647">
            <w:pPr>
              <w:pStyle w:val="TableHeading"/>
            </w:pPr>
            <w:r w:rsidRPr="00035D3A">
              <w:t>Reg</w:t>
            </w:r>
          </w:p>
          <w:p w14:paraId="7D17E648" w14:textId="77777777" w:rsidR="00011786" w:rsidRPr="00035D3A" w:rsidRDefault="00011786" w:rsidP="00EA0647">
            <w:pPr>
              <w:pStyle w:val="TableHeading"/>
            </w:pPr>
            <w:r>
              <w:t>number</w:t>
            </w:r>
          </w:p>
        </w:tc>
        <w:tc>
          <w:tcPr>
            <w:tcW w:w="635" w:type="pct"/>
            <w:shd w:val="clear" w:color="auto" w:fill="F2F2F2" w:themeFill="background1" w:themeFillShade="F2"/>
          </w:tcPr>
          <w:p w14:paraId="18EA64F3" w14:textId="77777777" w:rsidR="00011786" w:rsidRPr="00035D3A" w:rsidRDefault="00011786" w:rsidP="00EA0647">
            <w:pPr>
              <w:pStyle w:val="TableHeading"/>
            </w:pPr>
            <w:r w:rsidRPr="00035D3A">
              <w:t xml:space="preserve">Regulation </w:t>
            </w:r>
            <w:r>
              <w:t>t</w:t>
            </w:r>
            <w:r w:rsidRPr="00035D3A">
              <w:t>itle</w:t>
            </w:r>
          </w:p>
        </w:tc>
        <w:tc>
          <w:tcPr>
            <w:tcW w:w="295" w:type="pct"/>
            <w:shd w:val="clear" w:color="auto" w:fill="F2F2F2" w:themeFill="background1" w:themeFillShade="F2"/>
          </w:tcPr>
          <w:p w14:paraId="732F7D70" w14:textId="59FF2209" w:rsidR="00011786" w:rsidRPr="00035D3A" w:rsidRDefault="00332B5B" w:rsidP="00EA0647">
            <w:pPr>
              <w:pStyle w:val="TableHeading"/>
            </w:pPr>
            <w:r>
              <w:t>Old</w:t>
            </w:r>
            <w:r w:rsidRPr="00035D3A">
              <w:t xml:space="preserve"> </w:t>
            </w:r>
            <w:r w:rsidR="00011786" w:rsidRPr="00035D3A">
              <w:t>rule/ref</w:t>
            </w:r>
          </w:p>
        </w:tc>
        <w:tc>
          <w:tcPr>
            <w:tcW w:w="1837" w:type="pct"/>
            <w:shd w:val="clear" w:color="auto" w:fill="F2F2F2" w:themeFill="background1" w:themeFillShade="F2"/>
          </w:tcPr>
          <w:p w14:paraId="7FEC369B" w14:textId="77777777" w:rsidR="00011786" w:rsidRPr="00035D3A" w:rsidRDefault="00011786" w:rsidP="00EA0647">
            <w:pPr>
              <w:pStyle w:val="TableHeading"/>
            </w:pPr>
            <w:r w:rsidRPr="00035D3A">
              <w:t>Regulatory context comment and overview of actions (where necessary)</w:t>
            </w:r>
          </w:p>
        </w:tc>
        <w:tc>
          <w:tcPr>
            <w:tcW w:w="1836" w:type="pct"/>
            <w:shd w:val="clear" w:color="auto" w:fill="F2F2F2" w:themeFill="background1" w:themeFillShade="F2"/>
          </w:tcPr>
          <w:p w14:paraId="53A6E435" w14:textId="262166D1" w:rsidR="00011786" w:rsidRPr="00035D3A" w:rsidRDefault="001D24DA" w:rsidP="00EA0647">
            <w:pPr>
              <w:pStyle w:val="TableHeading"/>
            </w:pPr>
            <w:r>
              <w:t>Suggested text</w:t>
            </w:r>
          </w:p>
        </w:tc>
      </w:tr>
      <w:tr w:rsidR="00011786" w:rsidRPr="005D7E6E" w14:paraId="63C44193" w14:textId="448DB01A" w:rsidTr="00EA0647">
        <w:trPr>
          <w:trHeight w:val="3790"/>
        </w:trPr>
        <w:tc>
          <w:tcPr>
            <w:tcW w:w="235" w:type="pct"/>
            <w:shd w:val="clear" w:color="auto" w:fill="DBE5F1" w:themeFill="accent1" w:themeFillTint="33"/>
          </w:tcPr>
          <w:p w14:paraId="7792DBD0" w14:textId="77777777" w:rsidR="00011786" w:rsidRDefault="00011786" w:rsidP="00EA0647">
            <w:pPr>
              <w:pStyle w:val="Tabletext"/>
              <w:rPr>
                <w:szCs w:val="18"/>
              </w:rPr>
            </w:pPr>
            <w:r>
              <w:rPr>
                <w:szCs w:val="18"/>
              </w:rPr>
              <w:t>119.005</w:t>
            </w:r>
          </w:p>
          <w:p w14:paraId="5807C57A" w14:textId="77777777" w:rsidR="00011786" w:rsidRDefault="00011786" w:rsidP="00EA0647">
            <w:pPr>
              <w:pStyle w:val="Tabletext"/>
              <w:rPr>
                <w:szCs w:val="18"/>
              </w:rPr>
            </w:pPr>
          </w:p>
          <w:p w14:paraId="6E5FCADE" w14:textId="77777777" w:rsidR="00011786" w:rsidRPr="005D7E6E" w:rsidRDefault="00011786" w:rsidP="00EA0647">
            <w:pPr>
              <w:pStyle w:val="Tabletext"/>
              <w:rPr>
                <w:szCs w:val="18"/>
              </w:rPr>
            </w:pPr>
            <w:r>
              <w:rPr>
                <w:szCs w:val="18"/>
              </w:rPr>
              <w:t>119.010</w:t>
            </w:r>
          </w:p>
        </w:tc>
        <w:tc>
          <w:tcPr>
            <w:tcW w:w="635" w:type="pct"/>
            <w:shd w:val="clear" w:color="auto" w:fill="DBE5F1" w:themeFill="accent1" w:themeFillTint="33"/>
          </w:tcPr>
          <w:p w14:paraId="6BF6A234" w14:textId="77777777" w:rsidR="00011786" w:rsidRDefault="00011786" w:rsidP="00EA0647">
            <w:pPr>
              <w:pStyle w:val="Tabletext"/>
              <w:rPr>
                <w:szCs w:val="18"/>
              </w:rPr>
            </w:pPr>
            <w:r>
              <w:rPr>
                <w:szCs w:val="18"/>
              </w:rPr>
              <w:t>What Part 119 is about</w:t>
            </w:r>
          </w:p>
          <w:p w14:paraId="6FB992F5" w14:textId="77777777" w:rsidR="00011786" w:rsidRDefault="00011786" w:rsidP="00EA0647">
            <w:pPr>
              <w:pStyle w:val="Tabletext"/>
              <w:rPr>
                <w:szCs w:val="18"/>
              </w:rPr>
            </w:pPr>
          </w:p>
          <w:p w14:paraId="03D4AB20" w14:textId="77777777" w:rsidR="00011786" w:rsidRPr="005D7E6E" w:rsidRDefault="00011786" w:rsidP="00EA0647">
            <w:pPr>
              <w:pStyle w:val="Tabletext"/>
              <w:rPr>
                <w:szCs w:val="18"/>
              </w:rPr>
            </w:pPr>
            <w:r>
              <w:rPr>
                <w:szCs w:val="18"/>
              </w:rPr>
              <w:t xml:space="preserve">Definition of </w:t>
            </w:r>
            <w:r w:rsidRPr="00280359">
              <w:rPr>
                <w:i/>
                <w:iCs/>
                <w:szCs w:val="18"/>
              </w:rPr>
              <w:t>Australian air transport operation</w:t>
            </w:r>
          </w:p>
        </w:tc>
        <w:tc>
          <w:tcPr>
            <w:tcW w:w="295" w:type="pct"/>
            <w:shd w:val="clear" w:color="auto" w:fill="DBE5F1" w:themeFill="accent1" w:themeFillTint="33"/>
          </w:tcPr>
          <w:p w14:paraId="10B5ADC4" w14:textId="77777777" w:rsidR="00011786" w:rsidRPr="00656B01" w:rsidRDefault="00011786" w:rsidP="00EA0647">
            <w:pPr>
              <w:pStyle w:val="Tabletext"/>
              <w:rPr>
                <w:i/>
                <w:iCs/>
                <w:sz w:val="22"/>
                <w:szCs w:val="22"/>
              </w:rPr>
            </w:pPr>
          </w:p>
        </w:tc>
        <w:tc>
          <w:tcPr>
            <w:tcW w:w="1837" w:type="pct"/>
            <w:shd w:val="clear" w:color="auto" w:fill="DBE5F1" w:themeFill="accent1" w:themeFillTint="33"/>
          </w:tcPr>
          <w:p w14:paraId="24D7E217" w14:textId="77777777" w:rsidR="00011786" w:rsidRPr="00E64863" w:rsidRDefault="00011786" w:rsidP="00EA0647">
            <w:pPr>
              <w:pStyle w:val="TableHeading2"/>
              <w:rPr>
                <w:rStyle w:val="italics"/>
                <w:i/>
              </w:rPr>
            </w:pPr>
            <w:r>
              <w:rPr>
                <w:iCs/>
              </w:rPr>
              <w:t>New requirements for all air transport operators</w:t>
            </w:r>
          </w:p>
          <w:p w14:paraId="09095471" w14:textId="77777777" w:rsidR="00011786" w:rsidRDefault="00011786" w:rsidP="00EA0647">
            <w:pPr>
              <w:pStyle w:val="Tabletext"/>
            </w:pPr>
            <w:r w:rsidRPr="00306A95">
              <w:rPr>
                <w:u w:val="single"/>
              </w:rPr>
              <w:t>Background</w:t>
            </w:r>
          </w:p>
          <w:p w14:paraId="00C6AC0C" w14:textId="4840027F" w:rsidR="00011786" w:rsidRDefault="00011786" w:rsidP="00EA0647">
            <w:pPr>
              <w:pStyle w:val="Tabletext"/>
            </w:pPr>
            <w:r>
              <w:t>Introduced to reduce regulatory differences by creating one category of air transport that can be flexibly applied to operations of different sizes and complexities.</w:t>
            </w:r>
          </w:p>
          <w:p w14:paraId="60C30A85" w14:textId="77777777" w:rsidR="00011786" w:rsidRDefault="00011786" w:rsidP="00EA0647">
            <w:pPr>
              <w:pStyle w:val="Tabletext"/>
            </w:pPr>
            <w:r>
              <w:t>The principal effect of this new definition is to regulate non-scheduled operations (current charter operations) to the same standard as scheduled operations (current RPT operations) and include current aerial work (air ambulance) operations.</w:t>
            </w:r>
          </w:p>
          <w:p w14:paraId="436C63EE" w14:textId="77777777" w:rsidR="00011786" w:rsidRPr="00440068" w:rsidRDefault="00011786" w:rsidP="00EA0647">
            <w:pPr>
              <w:pStyle w:val="Tabletext"/>
            </w:pPr>
            <w:r>
              <w:t xml:space="preserve">Introduces the new terms </w:t>
            </w:r>
            <w:r w:rsidRPr="00E407D4">
              <w:rPr>
                <w:i/>
                <w:iCs/>
              </w:rPr>
              <w:t>Australian air transport operator</w:t>
            </w:r>
            <w:r>
              <w:t xml:space="preserve"> and </w:t>
            </w:r>
            <w:r w:rsidRPr="00E407D4">
              <w:rPr>
                <w:i/>
                <w:iCs/>
              </w:rPr>
              <w:t>Australian air transport operation</w:t>
            </w:r>
            <w:r>
              <w:t xml:space="preserve"> to encompass passenger transport operations, cargo transport operations and medical transport operations that are for hire or reward (or otherwise prescribed). Replaces the terminology </w:t>
            </w:r>
            <w:r w:rsidRPr="00E407D4">
              <w:rPr>
                <w:i/>
                <w:iCs/>
              </w:rPr>
              <w:t>regular public transport</w:t>
            </w:r>
            <w:r>
              <w:t xml:space="preserve">, </w:t>
            </w:r>
            <w:r w:rsidRPr="00E407D4">
              <w:rPr>
                <w:i/>
                <w:iCs/>
              </w:rPr>
              <w:t>charter</w:t>
            </w:r>
            <w:r>
              <w:t xml:space="preserve"> and </w:t>
            </w:r>
            <w:r w:rsidRPr="00E407D4">
              <w:rPr>
                <w:i/>
                <w:iCs/>
              </w:rPr>
              <w:t>aerial work (air ambulance)</w:t>
            </w:r>
            <w:r>
              <w:t>.</w:t>
            </w:r>
          </w:p>
          <w:p w14:paraId="03D13002" w14:textId="77777777" w:rsidR="00011786" w:rsidRPr="00306A95" w:rsidRDefault="00011786" w:rsidP="00EA0647">
            <w:pPr>
              <w:pStyle w:val="Tabletext"/>
              <w:rPr>
                <w:u w:val="single"/>
              </w:rPr>
            </w:pPr>
            <w:r w:rsidRPr="00306A95">
              <w:rPr>
                <w:u w:val="single"/>
              </w:rPr>
              <w:t xml:space="preserve">Guidance material </w:t>
            </w:r>
          </w:p>
          <w:p w14:paraId="0B2B6AD0" w14:textId="37C2C47E" w:rsidR="00011786" w:rsidRDefault="00011786" w:rsidP="00EA0647">
            <w:pPr>
              <w:pStyle w:val="Tabletext"/>
            </w:pPr>
            <w:hyperlink r:id="rId14" w:history="1">
              <w:r w:rsidRPr="00FD660C">
                <w:rPr>
                  <w:rStyle w:val="Hyperlink"/>
                </w:rPr>
                <w:t>AC 1-01 – Understanding the legislative framework</w:t>
              </w:r>
            </w:hyperlink>
            <w:r>
              <w:rPr>
                <w:rStyle w:val="Hyperlink"/>
              </w:rPr>
              <w:t>.</w:t>
            </w:r>
          </w:p>
          <w:p w14:paraId="1BAD55E0" w14:textId="43FFB491" w:rsidR="00011786" w:rsidRPr="006F7422" w:rsidRDefault="00011786" w:rsidP="00EA0647">
            <w:pPr>
              <w:pStyle w:val="Tabletext"/>
              <w:rPr>
                <w:rFonts w:eastAsia="Arial"/>
              </w:rPr>
            </w:pPr>
            <w:hyperlink r:id="rId15" w:history="1">
              <w:r w:rsidRPr="00390178">
                <w:rPr>
                  <w:rStyle w:val="Hyperlink"/>
                </w:rPr>
                <w:t>AC 1-03 – Transitioning to the flight operations regulations</w:t>
              </w:r>
            </w:hyperlink>
            <w:r w:rsidRPr="007531E5">
              <w:t>.</w:t>
            </w:r>
          </w:p>
        </w:tc>
        <w:tc>
          <w:tcPr>
            <w:tcW w:w="1836" w:type="pct"/>
            <w:shd w:val="clear" w:color="auto" w:fill="DBE5F1" w:themeFill="accent1" w:themeFillTint="33"/>
          </w:tcPr>
          <w:p w14:paraId="0AA9B00A" w14:textId="5D6D236A" w:rsidR="00011786" w:rsidRPr="00F8129A" w:rsidRDefault="0024593E" w:rsidP="00F8129A">
            <w:pPr>
              <w:pStyle w:val="TableHeading2"/>
              <w:rPr>
                <w:rStyle w:val="Strong"/>
                <w:b/>
                <w:bCs/>
              </w:rPr>
            </w:pPr>
            <w:r w:rsidRPr="00F8129A">
              <w:rPr>
                <w:rStyle w:val="Strong"/>
                <w:b/>
                <w:bCs/>
              </w:rPr>
              <w:t xml:space="preserve">No text </w:t>
            </w:r>
            <w:r w:rsidR="00F8129A">
              <w:rPr>
                <w:rStyle w:val="Strong"/>
                <w:b/>
                <w:bCs/>
              </w:rPr>
              <w:t>required</w:t>
            </w:r>
          </w:p>
        </w:tc>
      </w:tr>
      <w:tr w:rsidR="00011786" w:rsidRPr="005D7E6E" w14:paraId="5284D055" w14:textId="2AD313E6" w:rsidTr="00EA0647">
        <w:tc>
          <w:tcPr>
            <w:tcW w:w="235" w:type="pct"/>
            <w:shd w:val="clear" w:color="auto" w:fill="FFF2CC"/>
          </w:tcPr>
          <w:p w14:paraId="7B147E03" w14:textId="77777777" w:rsidR="00011786" w:rsidRDefault="00011786" w:rsidP="00EA0647">
            <w:pPr>
              <w:pStyle w:val="Tabletext"/>
            </w:pPr>
            <w:r w:rsidRPr="00B82BA9">
              <w:t>119.020</w:t>
            </w:r>
          </w:p>
          <w:p w14:paraId="3E13A499" w14:textId="77777777" w:rsidR="00011786" w:rsidRDefault="00011786" w:rsidP="00EA0647">
            <w:pPr>
              <w:pStyle w:val="Tabletext"/>
              <w:spacing w:before="0"/>
            </w:pPr>
          </w:p>
          <w:p w14:paraId="58FD300A" w14:textId="77777777" w:rsidR="00011786" w:rsidRDefault="00011786" w:rsidP="00EA0647">
            <w:pPr>
              <w:pStyle w:val="Tabletext"/>
              <w:spacing w:before="0"/>
            </w:pPr>
          </w:p>
          <w:p w14:paraId="29ED9FAE" w14:textId="77777777" w:rsidR="00AF0D2B" w:rsidRDefault="00AF0D2B" w:rsidP="00EA0647">
            <w:pPr>
              <w:pStyle w:val="Tabletext"/>
              <w:spacing w:before="0"/>
              <w:rPr>
                <w:rFonts w:eastAsiaTheme="minorEastAsia" w:cstheme="minorHAnsi"/>
                <w:color w:val="000000"/>
                <w:lang w:eastAsia="en-AU"/>
              </w:rPr>
            </w:pPr>
            <w:r>
              <w:rPr>
                <w:rFonts w:eastAsiaTheme="minorEastAsia" w:cstheme="minorHAnsi"/>
                <w:color w:val="000000"/>
                <w:lang w:eastAsia="en-AU"/>
              </w:rPr>
              <w:t>119.085</w:t>
            </w:r>
          </w:p>
          <w:p w14:paraId="3969FF00" w14:textId="77777777" w:rsidR="00AF0D2B" w:rsidRDefault="00AF0D2B" w:rsidP="00EA0647">
            <w:pPr>
              <w:pStyle w:val="Tabletext"/>
              <w:spacing w:before="0"/>
              <w:rPr>
                <w:rFonts w:eastAsiaTheme="minorEastAsia" w:cstheme="minorHAnsi"/>
                <w:color w:val="000000"/>
                <w:lang w:eastAsia="en-AU"/>
              </w:rPr>
            </w:pPr>
          </w:p>
          <w:p w14:paraId="358E33F5" w14:textId="1C13A9E9" w:rsidR="00011786" w:rsidRPr="00B82BA9" w:rsidRDefault="00011786" w:rsidP="00EA0647">
            <w:pPr>
              <w:pStyle w:val="Tabletext"/>
              <w:spacing w:before="0"/>
            </w:pPr>
            <w:r w:rsidRPr="00B82BA9">
              <w:t>119.090</w:t>
            </w:r>
          </w:p>
          <w:p w14:paraId="2B6C1213" w14:textId="77777777" w:rsidR="00011786" w:rsidRPr="00B82BA9" w:rsidRDefault="00011786" w:rsidP="00EA0647">
            <w:pPr>
              <w:spacing w:after="0"/>
              <w:rPr>
                <w:rFonts w:eastAsia="Times New Roman" w:cs="Arial"/>
                <w:sz w:val="18"/>
                <w:szCs w:val="18"/>
              </w:rPr>
            </w:pPr>
          </w:p>
          <w:p w14:paraId="6BFE3519" w14:textId="77777777" w:rsidR="00011786" w:rsidRPr="00B82BA9" w:rsidRDefault="00011786" w:rsidP="00EA0647">
            <w:pPr>
              <w:spacing w:after="0"/>
              <w:rPr>
                <w:rFonts w:eastAsia="Times New Roman" w:cs="Arial"/>
                <w:sz w:val="18"/>
                <w:szCs w:val="18"/>
              </w:rPr>
            </w:pPr>
          </w:p>
          <w:p w14:paraId="1247E3E4" w14:textId="77777777" w:rsidR="00011786" w:rsidRPr="005D7E6E" w:rsidRDefault="00011786" w:rsidP="00EA0647">
            <w:pPr>
              <w:pStyle w:val="Tabletext"/>
              <w:rPr>
                <w:szCs w:val="18"/>
              </w:rPr>
            </w:pPr>
            <w:r w:rsidRPr="00B82BA9">
              <w:rPr>
                <w:szCs w:val="18"/>
              </w:rPr>
              <w:t>119.095</w:t>
            </w:r>
          </w:p>
        </w:tc>
        <w:tc>
          <w:tcPr>
            <w:tcW w:w="635" w:type="pct"/>
            <w:shd w:val="clear" w:color="auto" w:fill="FFF2CC"/>
          </w:tcPr>
          <w:p w14:paraId="6AFE5334" w14:textId="77777777" w:rsidR="00011786" w:rsidRDefault="00011786" w:rsidP="00EA0647">
            <w:pPr>
              <w:pStyle w:val="Tabletext"/>
              <w:spacing w:after="240"/>
            </w:pPr>
            <w:r>
              <w:t xml:space="preserve">Definition of </w:t>
            </w:r>
            <w:r w:rsidRPr="004D5132">
              <w:rPr>
                <w:rStyle w:val="italics"/>
              </w:rPr>
              <w:t>significant change</w:t>
            </w:r>
          </w:p>
          <w:p w14:paraId="06F227D0" w14:textId="25086037" w:rsidR="00AF0D2B" w:rsidRDefault="00AF0D2B" w:rsidP="00EA0647">
            <w:pPr>
              <w:pStyle w:val="Tabletext"/>
              <w:rPr>
                <w:rFonts w:eastAsiaTheme="minorEastAsia" w:cstheme="minorHAnsi"/>
                <w:color w:val="000000"/>
                <w:lang w:eastAsia="en-AU"/>
              </w:rPr>
            </w:pPr>
            <w:r>
              <w:rPr>
                <w:rFonts w:eastAsiaTheme="minorEastAsia" w:cstheme="minorHAnsi"/>
                <w:color w:val="000000"/>
                <w:lang w:eastAsia="en-AU"/>
              </w:rPr>
              <w:t>Changes of Name etc.</w:t>
            </w:r>
          </w:p>
          <w:p w14:paraId="4D5FE610" w14:textId="77777777" w:rsidR="00FF70BE" w:rsidRPr="00FF70BE" w:rsidRDefault="00FF70BE" w:rsidP="00EA0647">
            <w:pPr>
              <w:pStyle w:val="Tabletext"/>
              <w:rPr>
                <w:rFonts w:eastAsiaTheme="minorEastAsia" w:cstheme="minorHAnsi"/>
                <w:color w:val="000000"/>
                <w:sz w:val="4"/>
                <w:szCs w:val="4"/>
                <w:lang w:eastAsia="en-AU"/>
              </w:rPr>
            </w:pPr>
          </w:p>
          <w:p w14:paraId="37FE8854" w14:textId="79F46903" w:rsidR="00011786" w:rsidRDefault="00011786" w:rsidP="00EA0647">
            <w:pPr>
              <w:pStyle w:val="Tabletext"/>
            </w:pPr>
            <w:r>
              <w:t>Application for approval of significant changes</w:t>
            </w:r>
          </w:p>
          <w:p w14:paraId="3AC0D030" w14:textId="77777777" w:rsidR="00011786" w:rsidRPr="00FF70BE" w:rsidRDefault="00011786" w:rsidP="00EA0647">
            <w:pPr>
              <w:pStyle w:val="Tabletext"/>
              <w:rPr>
                <w:sz w:val="10"/>
                <w:szCs w:val="10"/>
              </w:rPr>
            </w:pPr>
          </w:p>
          <w:p w14:paraId="11FF9AD5" w14:textId="77777777" w:rsidR="00011786" w:rsidRPr="005D7E6E" w:rsidRDefault="00011786" w:rsidP="00EA0647">
            <w:pPr>
              <w:pStyle w:val="Tabletext"/>
              <w:spacing w:before="0"/>
            </w:pPr>
            <w:r>
              <w:t>Approval of significant changes</w:t>
            </w:r>
          </w:p>
        </w:tc>
        <w:tc>
          <w:tcPr>
            <w:tcW w:w="295" w:type="pct"/>
            <w:shd w:val="clear" w:color="auto" w:fill="FFF2CC"/>
          </w:tcPr>
          <w:p w14:paraId="15E3853E" w14:textId="77777777" w:rsidR="00011786" w:rsidRPr="007531E5" w:rsidRDefault="00011786" w:rsidP="00EA0647">
            <w:pPr>
              <w:pStyle w:val="Tabletext"/>
            </w:pPr>
          </w:p>
        </w:tc>
        <w:tc>
          <w:tcPr>
            <w:tcW w:w="1837" w:type="pct"/>
            <w:shd w:val="clear" w:color="auto" w:fill="FFF2CC"/>
          </w:tcPr>
          <w:p w14:paraId="547B6746" w14:textId="77777777" w:rsidR="00011786" w:rsidRPr="00E64863" w:rsidRDefault="00011786" w:rsidP="00EA0647">
            <w:pPr>
              <w:pStyle w:val="TableHeading2"/>
            </w:pPr>
            <w:r w:rsidRPr="005E3A86">
              <w:rPr>
                <w:iCs/>
              </w:rPr>
              <w:t>Introduces a significant administrative change that affects all air transport operators</w:t>
            </w:r>
          </w:p>
          <w:p w14:paraId="1D35DAC6" w14:textId="77777777" w:rsidR="00011786" w:rsidRDefault="00011786" w:rsidP="00EA0647">
            <w:pPr>
              <w:pStyle w:val="Tabletext"/>
            </w:pPr>
            <w:r w:rsidRPr="00306A95">
              <w:rPr>
                <w:u w:val="single"/>
              </w:rPr>
              <w:t>Background</w:t>
            </w:r>
          </w:p>
          <w:p w14:paraId="1BE3484D" w14:textId="12B65FCE" w:rsidR="00011786" w:rsidRDefault="00011786" w:rsidP="00EA0647">
            <w:pPr>
              <w:pStyle w:val="Tabletext"/>
            </w:pPr>
            <w:r w:rsidRPr="00ED332B">
              <w:t xml:space="preserve">Defines what changes to an operator’s operations are </w:t>
            </w:r>
            <w:r w:rsidRPr="004D5132">
              <w:t>significant changes</w:t>
            </w:r>
            <w:r w:rsidRPr="00ED332B">
              <w:t xml:space="preserve"> that require CASA approval before implementation by the operator.</w:t>
            </w:r>
            <w:r w:rsidRPr="004A10E6">
              <w:t xml:space="preserve"> One prescribed kind of significant change is a change to the operator’s process of making changes that relate to the safe conduct and management of the operator’s air transport operations.</w:t>
            </w:r>
          </w:p>
          <w:p w14:paraId="79596140" w14:textId="77777777" w:rsidR="00011786" w:rsidRPr="00440068" w:rsidRDefault="00011786" w:rsidP="00EA0647">
            <w:pPr>
              <w:pStyle w:val="Tabletext"/>
            </w:pPr>
            <w:r w:rsidRPr="00306A95">
              <w:rPr>
                <w:u w:val="single"/>
              </w:rPr>
              <w:t>Requirement</w:t>
            </w:r>
          </w:p>
          <w:p w14:paraId="74F4C5B0" w14:textId="77777777" w:rsidR="00011786" w:rsidRDefault="00011786" w:rsidP="00EA0647">
            <w:pPr>
              <w:pStyle w:val="Tabletext"/>
            </w:pPr>
            <w:r>
              <w:t>Requires operators</w:t>
            </w:r>
            <w:r w:rsidRPr="00776763">
              <w:t xml:space="preserve"> </w:t>
            </w:r>
            <w:r>
              <w:t>to have</w:t>
            </w:r>
            <w:r w:rsidRPr="00776763">
              <w:t xml:space="preserve"> a change management process dealing with both significant changes and changes that are not significant.</w:t>
            </w:r>
          </w:p>
          <w:p w14:paraId="554B434E" w14:textId="77777777" w:rsidR="00011786" w:rsidRDefault="00011786" w:rsidP="00EA0647">
            <w:pPr>
              <w:pStyle w:val="Tabletext"/>
            </w:pPr>
            <w:r w:rsidRPr="00776763">
              <w:t>Operators are required (under the transitional regulations) to provide their proposed change management process to CASA by 5 October 2021.</w:t>
            </w:r>
          </w:p>
          <w:p w14:paraId="214C9BE1" w14:textId="77777777" w:rsidR="00011786" w:rsidRPr="00306A95" w:rsidRDefault="00011786" w:rsidP="00EA0647">
            <w:pPr>
              <w:pStyle w:val="Tabletext"/>
              <w:rPr>
                <w:u w:val="single"/>
              </w:rPr>
            </w:pPr>
            <w:r w:rsidRPr="00306A95">
              <w:rPr>
                <w:u w:val="single"/>
              </w:rPr>
              <w:t>Identified shortcoming and planned solution</w:t>
            </w:r>
          </w:p>
          <w:p w14:paraId="1304C0A9" w14:textId="5D4670A9" w:rsidR="00011786" w:rsidRDefault="00011786" w:rsidP="00EA0647">
            <w:pPr>
              <w:pStyle w:val="Tabletext"/>
            </w:pPr>
            <w:r>
              <w:t>A</w:t>
            </w:r>
            <w:r w:rsidRPr="00776763">
              <w:t xml:space="preserve"> CASA instrument narrow</w:t>
            </w:r>
            <w:r>
              <w:t>s</w:t>
            </w:r>
            <w:r w:rsidRPr="00776763">
              <w:t xml:space="preserve"> down the definition of significant change for the purpose of subparagraph</w:t>
            </w:r>
            <w:r>
              <w:t xml:space="preserve"> </w:t>
            </w:r>
            <w:r w:rsidRPr="00776763">
              <w:t>119.020</w:t>
            </w:r>
            <w:r>
              <w:t xml:space="preserve"> </w:t>
            </w:r>
            <w:r w:rsidRPr="00776763">
              <w:t>(a)</w:t>
            </w:r>
            <w:r>
              <w:t xml:space="preserve"> </w:t>
            </w:r>
            <w:r w:rsidRPr="00776763">
              <w:t>(viii) and in other cases to treat some changes as if they were significant changes requiring CASA pre-approval.</w:t>
            </w:r>
            <w:r>
              <w:t xml:space="preserve"> Refer to CASA</w:t>
            </w:r>
            <w:r w:rsidR="003B32F8">
              <w:t xml:space="preserve"> EX</w:t>
            </w:r>
            <w:r>
              <w:t>82/21.</w:t>
            </w:r>
          </w:p>
          <w:p w14:paraId="4FB5EFA7" w14:textId="77777777" w:rsidR="00011786" w:rsidRPr="00306A95" w:rsidRDefault="00011786" w:rsidP="00EA0647">
            <w:pPr>
              <w:pStyle w:val="Tabletext"/>
              <w:rPr>
                <w:u w:val="single"/>
              </w:rPr>
            </w:pPr>
            <w:r w:rsidRPr="00306A95">
              <w:rPr>
                <w:u w:val="single"/>
              </w:rPr>
              <w:t xml:space="preserve">Guidance material </w:t>
            </w:r>
          </w:p>
          <w:p w14:paraId="11B7C81E" w14:textId="1596A42C" w:rsidR="00011786" w:rsidRPr="007531E5" w:rsidRDefault="00011786" w:rsidP="00EA0647">
            <w:pPr>
              <w:pStyle w:val="Tabletext"/>
            </w:pPr>
            <w:hyperlink r:id="rId16" w:history="1">
              <w:r w:rsidRPr="001669FD">
                <w:rPr>
                  <w:rStyle w:val="Hyperlink"/>
                </w:rPr>
                <w:t>AC 119-07 – Management of change for aviation organisations.</w:t>
              </w:r>
            </w:hyperlink>
          </w:p>
        </w:tc>
        <w:tc>
          <w:tcPr>
            <w:tcW w:w="1836" w:type="pct"/>
            <w:shd w:val="clear" w:color="auto" w:fill="FFF2CC"/>
          </w:tcPr>
          <w:p w14:paraId="240E8AA0" w14:textId="710D280B" w:rsidR="00011786" w:rsidRDefault="0024593E" w:rsidP="00F8129A">
            <w:pPr>
              <w:pStyle w:val="Tabletext"/>
            </w:pPr>
            <w:r>
              <w:t xml:space="preserve">Operators will have </w:t>
            </w:r>
            <w:r w:rsidR="0089052B">
              <w:t xml:space="preserve">incorporated </w:t>
            </w:r>
            <w:r>
              <w:t xml:space="preserve">management of change procedures </w:t>
            </w:r>
            <w:r w:rsidR="0089052B">
              <w:t xml:space="preserve">in response to </w:t>
            </w:r>
            <w:r>
              <w:t>the 5 October 2021</w:t>
            </w:r>
            <w:r w:rsidR="0089052B">
              <w:t xml:space="preserve"> milestone</w:t>
            </w:r>
            <w:r w:rsidR="008A6AA6">
              <w:t>.</w:t>
            </w:r>
          </w:p>
          <w:p w14:paraId="6F0303FB" w14:textId="77777777" w:rsidR="008A6AA6" w:rsidRDefault="008A6AA6" w:rsidP="00EA0647">
            <w:pPr>
              <w:pStyle w:val="TableHeading2"/>
              <w:rPr>
                <w:iCs/>
              </w:rPr>
            </w:pPr>
          </w:p>
          <w:p w14:paraId="527E9C92" w14:textId="781AC283" w:rsidR="008A6AA6" w:rsidRDefault="008A6AA6" w:rsidP="006C0222">
            <w:pPr>
              <w:pStyle w:val="Tabletext"/>
            </w:pPr>
            <w:r>
              <w:t xml:space="preserve">Operators will need to ensure the changes of name etc. provisions are </w:t>
            </w:r>
            <w:r w:rsidR="00BB6588">
              <w:t xml:space="preserve">included. </w:t>
            </w:r>
          </w:p>
          <w:p w14:paraId="2AE904C8" w14:textId="0C29D0E4" w:rsidR="00F34A9B" w:rsidRDefault="00F34A9B" w:rsidP="000A126D">
            <w:pPr>
              <w:pStyle w:val="TableHeading2"/>
              <w:spacing w:before="120"/>
            </w:pPr>
            <w:r>
              <w:t>Suggested text:</w:t>
            </w:r>
          </w:p>
          <w:p w14:paraId="222B726A" w14:textId="77777777" w:rsidR="004B7E86" w:rsidRPr="004B7E86" w:rsidRDefault="004B7E86" w:rsidP="00EA0647">
            <w:pPr>
              <w:pStyle w:val="TableHeading2"/>
              <w:rPr>
                <w:iCs/>
              </w:rPr>
            </w:pPr>
            <w:r w:rsidRPr="004B7E86">
              <w:rPr>
                <w:iCs/>
              </w:rPr>
              <w:t>Changes of name etc</w:t>
            </w:r>
          </w:p>
          <w:p w14:paraId="43441D28" w14:textId="77D117F5" w:rsidR="00BB6588" w:rsidRDefault="004B7E86" w:rsidP="006C0222">
            <w:pPr>
              <w:pStyle w:val="Tabletext"/>
            </w:pPr>
            <w:r w:rsidRPr="004B7E86">
              <w:t>The CEO is to ensure that before the company name or trading name, contact details, or operational headquarters address is changed the exposition is amended and CASA is notified and the amendments submitted.</w:t>
            </w:r>
          </w:p>
          <w:p w14:paraId="7EAF3518" w14:textId="5E497616" w:rsidR="00BB6588" w:rsidRPr="005E3A86" w:rsidRDefault="00BB6588" w:rsidP="00EA0647">
            <w:pPr>
              <w:pStyle w:val="TableHeading2"/>
              <w:rPr>
                <w:iCs/>
              </w:rPr>
            </w:pPr>
          </w:p>
        </w:tc>
      </w:tr>
      <w:tr w:rsidR="00011786" w:rsidRPr="005D7E6E" w14:paraId="07D02964" w14:textId="2294D20E" w:rsidTr="00C11AC5">
        <w:trPr>
          <w:cantSplit/>
          <w:trHeight w:val="469"/>
        </w:trPr>
        <w:tc>
          <w:tcPr>
            <w:tcW w:w="235" w:type="pct"/>
            <w:shd w:val="clear" w:color="auto" w:fill="FFF2CC"/>
          </w:tcPr>
          <w:p w14:paraId="4C3937E0" w14:textId="77777777" w:rsidR="00011786" w:rsidRDefault="00011786" w:rsidP="00EA0647">
            <w:pPr>
              <w:pStyle w:val="Tabletext"/>
              <w:rPr>
                <w:szCs w:val="18"/>
              </w:rPr>
            </w:pPr>
            <w:r>
              <w:rPr>
                <w:szCs w:val="18"/>
              </w:rPr>
              <w:lastRenderedPageBreak/>
              <w:t>119.125</w:t>
            </w:r>
          </w:p>
          <w:p w14:paraId="46BA2E5D" w14:textId="77777777" w:rsidR="00011786" w:rsidRPr="00760EDF" w:rsidRDefault="00011786" w:rsidP="00EA0647">
            <w:pPr>
              <w:pStyle w:val="Tabletext"/>
              <w:rPr>
                <w:sz w:val="12"/>
                <w:szCs w:val="12"/>
              </w:rPr>
            </w:pPr>
          </w:p>
          <w:p w14:paraId="76767BA0" w14:textId="078CFC5D" w:rsidR="00011786" w:rsidRPr="005D7E6E" w:rsidRDefault="00011786" w:rsidP="00EA0647">
            <w:pPr>
              <w:pStyle w:val="Tabletext"/>
              <w:rPr>
                <w:szCs w:val="18"/>
              </w:rPr>
            </w:pPr>
            <w:r>
              <w:rPr>
                <w:szCs w:val="18"/>
              </w:rPr>
              <w:t>119.130</w:t>
            </w:r>
          </w:p>
        </w:tc>
        <w:tc>
          <w:tcPr>
            <w:tcW w:w="635" w:type="pct"/>
            <w:shd w:val="clear" w:color="auto" w:fill="FFF2CC"/>
          </w:tcPr>
          <w:p w14:paraId="76E342F7" w14:textId="200B6082" w:rsidR="00011786" w:rsidRPr="000D7AEC" w:rsidRDefault="00011786" w:rsidP="00EA0647">
            <w:pPr>
              <w:pStyle w:val="Tabletext"/>
            </w:pPr>
            <w:r>
              <w:t>Chief executive officer</w:t>
            </w:r>
            <w:r w:rsidRPr="00280359">
              <w:t>—</w:t>
            </w:r>
            <w:r w:rsidRPr="00121913">
              <w:t xml:space="preserve">experience </w:t>
            </w:r>
          </w:p>
          <w:p w14:paraId="65BFDFAB" w14:textId="2C5FEBBC" w:rsidR="00011786" w:rsidRPr="00280359" w:rsidRDefault="00011786" w:rsidP="00EA0647">
            <w:pPr>
              <w:pStyle w:val="Tabletext"/>
              <w:rPr>
                <w:kern w:val="28"/>
                <w:szCs w:val="18"/>
                <w:lang w:eastAsia="en-AU"/>
              </w:rPr>
            </w:pPr>
            <w:r w:rsidRPr="00280359">
              <w:rPr>
                <w:kern w:val="28"/>
                <w:szCs w:val="18"/>
                <w:lang w:eastAsia="en-AU"/>
              </w:rPr>
              <w:t>Chief executive officer— responsibilities and accountabilities</w:t>
            </w:r>
          </w:p>
        </w:tc>
        <w:tc>
          <w:tcPr>
            <w:tcW w:w="295" w:type="pct"/>
            <w:shd w:val="clear" w:color="auto" w:fill="FFF2CC"/>
          </w:tcPr>
          <w:p w14:paraId="0CF4850E" w14:textId="77777777" w:rsidR="00011786" w:rsidRPr="005D7E6E" w:rsidRDefault="00011786" w:rsidP="00EA0647">
            <w:pPr>
              <w:pStyle w:val="Tabletext"/>
              <w:rPr>
                <w:lang w:eastAsia="en-AU"/>
              </w:rPr>
            </w:pPr>
          </w:p>
        </w:tc>
        <w:tc>
          <w:tcPr>
            <w:tcW w:w="1837" w:type="pct"/>
            <w:shd w:val="clear" w:color="auto" w:fill="FFF2CC"/>
          </w:tcPr>
          <w:p w14:paraId="1BA12D13" w14:textId="77777777" w:rsidR="00011786" w:rsidRPr="003F05C4" w:rsidRDefault="00011786" w:rsidP="00EA0647">
            <w:pPr>
              <w:pStyle w:val="TableHeading2"/>
              <w:rPr>
                <w:rStyle w:val="italics"/>
                <w:i/>
              </w:rPr>
            </w:pPr>
            <w:r w:rsidRPr="00564FCD">
              <w:rPr>
                <w:iCs/>
              </w:rPr>
              <w:t>Introduces a significant administrative change that affects all air transport operators</w:t>
            </w:r>
          </w:p>
          <w:p w14:paraId="114AF438" w14:textId="77777777" w:rsidR="00011786" w:rsidRPr="00A469D3" w:rsidRDefault="00011786" w:rsidP="00EA0647">
            <w:pPr>
              <w:pStyle w:val="Tabletext"/>
            </w:pPr>
            <w:r w:rsidRPr="007C1B2F">
              <w:rPr>
                <w:u w:val="single"/>
              </w:rPr>
              <w:t>Background</w:t>
            </w:r>
          </w:p>
          <w:p w14:paraId="0387B24F" w14:textId="77777777" w:rsidR="00011786" w:rsidRPr="00EE5FBE" w:rsidRDefault="00011786" w:rsidP="00EA0647">
            <w:pPr>
              <w:pStyle w:val="Tabletext"/>
              <w:rPr>
                <w:rFonts w:eastAsia="Arial"/>
              </w:rPr>
            </w:pPr>
            <w:r w:rsidRPr="00776763">
              <w:rPr>
                <w:szCs w:val="18"/>
              </w:rPr>
              <w:t xml:space="preserve">Clarifies experience requirements for the </w:t>
            </w:r>
            <w:r>
              <w:rPr>
                <w:szCs w:val="18"/>
              </w:rPr>
              <w:t>chief executive officer</w:t>
            </w:r>
            <w:r w:rsidRPr="00776763">
              <w:rPr>
                <w:szCs w:val="18"/>
              </w:rPr>
              <w:t xml:space="preserve"> and sets out their responsibilities and accountability for meeting their responsibilities.</w:t>
            </w:r>
          </w:p>
        </w:tc>
        <w:tc>
          <w:tcPr>
            <w:tcW w:w="1836" w:type="pct"/>
            <w:shd w:val="clear" w:color="auto" w:fill="FFF2CC"/>
          </w:tcPr>
          <w:p w14:paraId="259BB648" w14:textId="47ED95F9" w:rsidR="00011786" w:rsidRDefault="00740EA8" w:rsidP="00EA0647">
            <w:pPr>
              <w:pStyle w:val="TableHeading2"/>
              <w:rPr>
                <w:iCs/>
              </w:rPr>
            </w:pPr>
            <w:r>
              <w:rPr>
                <w:iCs/>
              </w:rPr>
              <w:t>No text required</w:t>
            </w:r>
          </w:p>
          <w:p w14:paraId="69006CE2" w14:textId="77777777" w:rsidR="00111192" w:rsidRPr="002F00A4" w:rsidRDefault="00111192" w:rsidP="000A126D">
            <w:pPr>
              <w:pStyle w:val="Tabletext"/>
            </w:pPr>
            <w:r w:rsidRPr="002F00A4">
              <w:t>The exposition/manual should articulate the means by which the CEO acquits their responsibilities. This could be framed as a list of duties that the CEO carries out, or ensures they are carried out.</w:t>
            </w:r>
          </w:p>
          <w:p w14:paraId="42105771" w14:textId="77777777" w:rsidR="00111192" w:rsidRPr="002F00A4" w:rsidRDefault="00111192" w:rsidP="000A126D">
            <w:pPr>
              <w:pStyle w:val="Tabletext"/>
            </w:pPr>
            <w:r w:rsidRPr="002F00A4">
              <w:t>If the duties are carried out effectively, the responsibilities listed in the subregulation will be met.</w:t>
            </w:r>
          </w:p>
          <w:p w14:paraId="115BFADB" w14:textId="3F211633" w:rsidR="00111192" w:rsidRPr="002F00A4" w:rsidRDefault="00111192" w:rsidP="000A126D">
            <w:pPr>
              <w:pStyle w:val="Tabletext"/>
            </w:pPr>
            <w:r w:rsidRPr="002F00A4">
              <w:t xml:space="preserve">Uses the term HOO/HOFO to allow use of the one provision in an operator with </w:t>
            </w:r>
            <w:r w:rsidR="002F00A4">
              <w:t xml:space="preserve">a </w:t>
            </w:r>
            <w:r w:rsidRPr="002F00A4">
              <w:t>138 certificate as well as a part 119 AOC</w:t>
            </w:r>
            <w:r w:rsidR="006C0222">
              <w:t>.</w:t>
            </w:r>
          </w:p>
          <w:p w14:paraId="5CDB0368" w14:textId="77777777" w:rsidR="00111192" w:rsidRDefault="00111192" w:rsidP="000A126D">
            <w:pPr>
              <w:pStyle w:val="TableHeading2"/>
              <w:spacing w:before="120"/>
              <w:rPr>
                <w:iCs/>
              </w:rPr>
            </w:pPr>
            <w:r>
              <w:rPr>
                <w:iCs/>
              </w:rPr>
              <w:t>Suggested text:</w:t>
            </w:r>
          </w:p>
          <w:p w14:paraId="76E17283" w14:textId="77777777" w:rsidR="002F00A4" w:rsidRPr="002F00A4" w:rsidRDefault="002F00A4" w:rsidP="000A126D">
            <w:pPr>
              <w:pStyle w:val="Tabletext"/>
              <w:rPr>
                <w:lang w:eastAsia="en-AU"/>
              </w:rPr>
            </w:pPr>
            <w:r w:rsidRPr="002F00A4">
              <w:rPr>
                <w:lang w:eastAsia="en-AU"/>
              </w:rPr>
              <w:t>The CEO is responsible for carrying out the following duties:</w:t>
            </w:r>
          </w:p>
          <w:p w14:paraId="1FEDCC66" w14:textId="4A5A567D" w:rsidR="002F00A4" w:rsidRPr="002F00A4" w:rsidRDefault="002F00A4" w:rsidP="000A126D">
            <w:pPr>
              <w:pStyle w:val="Tablebullet"/>
              <w:rPr>
                <w:lang w:eastAsia="en-AU"/>
              </w:rPr>
            </w:pPr>
            <w:r w:rsidRPr="002F00A4">
              <w:rPr>
                <w:lang w:eastAsia="en-AU"/>
              </w:rPr>
              <w:t>Reviewing the planned kind and volume of activities, including:</w:t>
            </w:r>
          </w:p>
          <w:p w14:paraId="00C738D4" w14:textId="6391AA71" w:rsidR="002F00A4" w:rsidRPr="00F34A9B" w:rsidRDefault="002F00A4" w:rsidP="000A126D">
            <w:pPr>
              <w:pStyle w:val="Tablebullet2"/>
              <w:spacing w:after="120"/>
              <w:ind w:left="1054" w:hanging="357"/>
            </w:pPr>
            <w:r w:rsidRPr="004F2B40">
              <w:t xml:space="preserve">At least annually or at major changes to </w:t>
            </w:r>
            <w:r w:rsidRPr="00696CE7">
              <w:t>operations, consulting with the HOO/HOFO to determine the number, experience, qualifications, and competence of personnel required to carry out the expected operations safely and effectively. Arranging for the engagement of personnel to fulfil the expected</w:t>
            </w:r>
            <w:r w:rsidRPr="00BD7679">
              <w:t xml:space="preserve"> requirements</w:t>
            </w:r>
          </w:p>
          <w:p w14:paraId="75DBD356" w14:textId="72A1AFAE" w:rsidR="002F00A4" w:rsidRPr="00F34A9B" w:rsidRDefault="002F00A4" w:rsidP="000A126D">
            <w:pPr>
              <w:pStyle w:val="Tablebullet2"/>
              <w:spacing w:after="120"/>
              <w:ind w:left="1054" w:hanging="357"/>
            </w:pPr>
            <w:r w:rsidRPr="00F34A9B">
              <w:t>At least annually or at major changes to operations, reviewing the suitability of the company’s management structure and adjusting it if necessary</w:t>
            </w:r>
          </w:p>
          <w:p w14:paraId="0D477E89" w14:textId="3FDDAA4F" w:rsidR="002F00A4" w:rsidRPr="002F00A4" w:rsidRDefault="002F00A4" w:rsidP="000A126D">
            <w:pPr>
              <w:pStyle w:val="Tablebullet2"/>
              <w:spacing w:after="120"/>
              <w:ind w:left="1054" w:hanging="357"/>
            </w:pPr>
            <w:r w:rsidRPr="002F00A4">
              <w:t>Arranging all necessary resources sufficient to deliver the anticipated operations</w:t>
            </w:r>
            <w:r w:rsidR="00F34A9B">
              <w:t>.</w:t>
            </w:r>
            <w:r w:rsidRPr="002F00A4">
              <w:t xml:space="preserve"> </w:t>
            </w:r>
          </w:p>
          <w:p w14:paraId="0ACE0931" w14:textId="35DB7B88" w:rsidR="002F00A4" w:rsidRPr="002F00A4" w:rsidRDefault="002F00A4" w:rsidP="000A126D">
            <w:pPr>
              <w:pStyle w:val="Tablebullet"/>
              <w:rPr>
                <w:lang w:eastAsia="en-AU"/>
              </w:rPr>
            </w:pPr>
            <w:r w:rsidRPr="002F00A4">
              <w:rPr>
                <w:lang w:eastAsia="en-AU"/>
              </w:rPr>
              <w:t>Ensure that the HOO or HOFO:</w:t>
            </w:r>
          </w:p>
          <w:p w14:paraId="1D4351DA" w14:textId="7AA9001A" w:rsidR="002F00A4" w:rsidRPr="002F00A4" w:rsidRDefault="002F00A4" w:rsidP="000A126D">
            <w:pPr>
              <w:pStyle w:val="Tablebullet2"/>
              <w:spacing w:after="120"/>
              <w:ind w:left="1054" w:hanging="357"/>
            </w:pPr>
            <w:r w:rsidRPr="002F00A4">
              <w:t>Monitors and reports on compliance with the exposition and aviation legislation</w:t>
            </w:r>
          </w:p>
          <w:p w14:paraId="3AA7E2C0" w14:textId="05374BA5" w:rsidR="002F00A4" w:rsidRPr="002F00A4" w:rsidRDefault="002F00A4" w:rsidP="000A126D">
            <w:pPr>
              <w:pStyle w:val="Tablebullet2"/>
              <w:spacing w:after="120"/>
              <w:ind w:left="1054" w:hanging="357"/>
            </w:pPr>
            <w:r w:rsidRPr="002F00A4">
              <w:t>Carries out appropriate corrective action on all deficiencies identified at audits and submits the details</w:t>
            </w:r>
          </w:p>
          <w:p w14:paraId="55B2AF53" w14:textId="355DB389" w:rsidR="002F00A4" w:rsidRPr="002F00A4" w:rsidRDefault="002F00A4" w:rsidP="000A126D">
            <w:pPr>
              <w:pStyle w:val="Tablebullet2"/>
              <w:spacing w:after="120"/>
              <w:ind w:left="1054" w:hanging="357"/>
            </w:pPr>
            <w:r w:rsidRPr="002F00A4">
              <w:t>Monitors operational standards</w:t>
            </w:r>
            <w:r w:rsidR="004F2B40">
              <w:t>.</w:t>
            </w:r>
            <w:r w:rsidRPr="002F00A4">
              <w:t xml:space="preserve"> </w:t>
            </w:r>
          </w:p>
          <w:p w14:paraId="42FCD93F" w14:textId="0BA23781" w:rsidR="002F00A4" w:rsidRPr="002F00A4" w:rsidRDefault="002F00A4" w:rsidP="000A126D">
            <w:pPr>
              <w:pStyle w:val="Tablebullet"/>
              <w:rPr>
                <w:lang w:eastAsia="en-AU"/>
              </w:rPr>
            </w:pPr>
            <w:r w:rsidRPr="002F00A4">
              <w:rPr>
                <w:lang w:eastAsia="en-AU"/>
              </w:rPr>
              <w:t xml:space="preserve">Carrying out the exposition continuous improvement process in conjunction with the HOO/HOFO </w:t>
            </w:r>
          </w:p>
          <w:p w14:paraId="79271469" w14:textId="6937F4F3" w:rsidR="002F00A4" w:rsidRPr="002F00A4" w:rsidRDefault="002F00A4" w:rsidP="000A126D">
            <w:pPr>
              <w:pStyle w:val="Tablebullet"/>
              <w:rPr>
                <w:lang w:eastAsia="en-AU"/>
              </w:rPr>
            </w:pPr>
            <w:r w:rsidRPr="002F00A4">
              <w:rPr>
                <w:lang w:eastAsia="en-AU"/>
              </w:rPr>
              <w:t xml:space="preserve">When required action the change management procedures </w:t>
            </w:r>
          </w:p>
          <w:p w14:paraId="6B46E7C5" w14:textId="22BD0B1C" w:rsidR="002F00A4" w:rsidRPr="002F00A4" w:rsidRDefault="002F00A4" w:rsidP="000A126D">
            <w:pPr>
              <w:pStyle w:val="Tablebullet"/>
              <w:rPr>
                <w:lang w:eastAsia="en-AU"/>
              </w:rPr>
            </w:pPr>
            <w:r w:rsidRPr="002F00A4">
              <w:rPr>
                <w:lang w:eastAsia="en-AU"/>
              </w:rPr>
              <w:t xml:space="preserve">At least yearly, regularly review key personnel performance by: </w:t>
            </w:r>
          </w:p>
          <w:p w14:paraId="1A365280" w14:textId="495FFC2D" w:rsidR="002F00A4" w:rsidRPr="002F00A4" w:rsidRDefault="002F00A4" w:rsidP="000A126D">
            <w:pPr>
              <w:pStyle w:val="Tablebullet2"/>
              <w:spacing w:after="120"/>
              <w:ind w:left="1054" w:hanging="357"/>
            </w:pPr>
            <w:r w:rsidRPr="002F00A4">
              <w:t>checking their conduct is IAW the exposition and civil aviation legislation</w:t>
            </w:r>
          </w:p>
          <w:p w14:paraId="3107BB90" w14:textId="025A1D5F" w:rsidR="002F00A4" w:rsidRPr="002F00A4" w:rsidRDefault="002F00A4" w:rsidP="000A126D">
            <w:pPr>
              <w:pStyle w:val="Tablebullet2"/>
              <w:spacing w:after="120"/>
              <w:ind w:left="1054" w:hanging="357"/>
            </w:pPr>
            <w:r w:rsidRPr="002F00A4">
              <w:t>entering the outcome of this assessment on the person’s file</w:t>
            </w:r>
          </w:p>
          <w:p w14:paraId="424B3223" w14:textId="562582E1" w:rsidR="00111192" w:rsidRPr="00564FCD" w:rsidRDefault="002F00A4" w:rsidP="000A126D">
            <w:pPr>
              <w:pStyle w:val="Tablebullet2"/>
              <w:rPr>
                <w:iCs/>
              </w:rPr>
            </w:pPr>
            <w:r w:rsidRPr="002F00A4">
              <w:t>taking appropriate action where unsatisfactory performance is identified.</w:t>
            </w:r>
          </w:p>
        </w:tc>
      </w:tr>
      <w:tr w:rsidR="00011786" w:rsidRPr="005D7E6E" w14:paraId="3C84016E" w14:textId="59CF3464" w:rsidTr="00EA0647">
        <w:tc>
          <w:tcPr>
            <w:tcW w:w="235" w:type="pct"/>
            <w:shd w:val="clear" w:color="auto" w:fill="DBE5F1" w:themeFill="accent1" w:themeFillTint="33"/>
          </w:tcPr>
          <w:p w14:paraId="57D086A4" w14:textId="77777777" w:rsidR="00011786" w:rsidRPr="005D7E6E" w:rsidRDefault="00011786" w:rsidP="00EA0647">
            <w:pPr>
              <w:pStyle w:val="Tabletext"/>
              <w:rPr>
                <w:szCs w:val="18"/>
              </w:rPr>
            </w:pPr>
            <w:r>
              <w:rPr>
                <w:szCs w:val="18"/>
              </w:rPr>
              <w:t>119.135</w:t>
            </w:r>
          </w:p>
        </w:tc>
        <w:tc>
          <w:tcPr>
            <w:tcW w:w="635" w:type="pct"/>
            <w:shd w:val="clear" w:color="auto" w:fill="DBE5F1" w:themeFill="accent1" w:themeFillTint="33"/>
          </w:tcPr>
          <w:p w14:paraId="75CA2CF3" w14:textId="77777777" w:rsidR="00011786" w:rsidRPr="005D7E6E" w:rsidRDefault="00011786" w:rsidP="00EA0647">
            <w:pPr>
              <w:pStyle w:val="Tabletext"/>
              <w:rPr>
                <w:szCs w:val="18"/>
              </w:rPr>
            </w:pPr>
            <w:r w:rsidRPr="00903C92">
              <w:rPr>
                <w:szCs w:val="18"/>
              </w:rPr>
              <w:t xml:space="preserve">Head of </w:t>
            </w:r>
            <w:r>
              <w:rPr>
                <w:szCs w:val="18"/>
              </w:rPr>
              <w:t>f</w:t>
            </w:r>
            <w:r w:rsidRPr="00903C92">
              <w:rPr>
                <w:szCs w:val="18"/>
              </w:rPr>
              <w:t xml:space="preserve">lying </w:t>
            </w:r>
            <w:r>
              <w:rPr>
                <w:szCs w:val="18"/>
              </w:rPr>
              <w:t>o</w:t>
            </w:r>
            <w:r w:rsidRPr="00903C92">
              <w:rPr>
                <w:szCs w:val="18"/>
              </w:rPr>
              <w:t>perations—qualifications and experience</w:t>
            </w:r>
          </w:p>
        </w:tc>
        <w:tc>
          <w:tcPr>
            <w:tcW w:w="295" w:type="pct"/>
            <w:shd w:val="clear" w:color="auto" w:fill="DBE5F1" w:themeFill="accent1" w:themeFillTint="33"/>
          </w:tcPr>
          <w:p w14:paraId="682B4B47" w14:textId="77777777" w:rsidR="00011786" w:rsidRDefault="00011786" w:rsidP="00EA0647">
            <w:pPr>
              <w:pStyle w:val="Tabletext"/>
              <w:rPr>
                <w:lang w:eastAsia="en-AU"/>
              </w:rPr>
            </w:pPr>
          </w:p>
        </w:tc>
        <w:tc>
          <w:tcPr>
            <w:tcW w:w="1837" w:type="pct"/>
            <w:shd w:val="clear" w:color="auto" w:fill="DBE5F1" w:themeFill="accent1" w:themeFillTint="33"/>
          </w:tcPr>
          <w:p w14:paraId="5FF3DD4D" w14:textId="77777777" w:rsidR="00011786" w:rsidRPr="003F05C4" w:rsidRDefault="00011786" w:rsidP="00EA0647">
            <w:pPr>
              <w:pStyle w:val="TableHeading2"/>
              <w:rPr>
                <w:rStyle w:val="italics"/>
                <w:i/>
              </w:rPr>
            </w:pPr>
            <w:r w:rsidRPr="00613668">
              <w:rPr>
                <w:iCs/>
              </w:rPr>
              <w:t>New requirements for all air transport operators</w:t>
            </w:r>
          </w:p>
          <w:p w14:paraId="297DAC24" w14:textId="77777777" w:rsidR="00011786" w:rsidRDefault="00011786" w:rsidP="00EA0647">
            <w:pPr>
              <w:pStyle w:val="Tabletext"/>
            </w:pPr>
            <w:r w:rsidRPr="007C1B2F">
              <w:rPr>
                <w:u w:val="single"/>
              </w:rPr>
              <w:t>Background</w:t>
            </w:r>
          </w:p>
          <w:p w14:paraId="55419A66" w14:textId="77777777" w:rsidR="00011786" w:rsidRPr="003D28DF" w:rsidRDefault="00011786" w:rsidP="00EA0647">
            <w:pPr>
              <w:pStyle w:val="Tabletext"/>
            </w:pPr>
            <w:r w:rsidRPr="00ED5E4C">
              <w:rPr>
                <w:rFonts w:eastAsia="Arial"/>
              </w:rPr>
              <w:t>Introduces new requirements that modify licence and experience requirements for the head of flying operations (HOFO).</w:t>
            </w:r>
          </w:p>
          <w:p w14:paraId="666549D6" w14:textId="77777777" w:rsidR="00011786" w:rsidRPr="007C1B2F" w:rsidRDefault="00011786" w:rsidP="00C11AC5">
            <w:pPr>
              <w:pStyle w:val="Tabletext"/>
              <w:keepNext/>
              <w:keepLines/>
              <w:rPr>
                <w:u w:val="single"/>
              </w:rPr>
            </w:pPr>
            <w:bookmarkStart w:id="9" w:name="_Requirements1"/>
            <w:bookmarkStart w:id="10" w:name="_Ref80694007"/>
            <w:bookmarkStart w:id="11" w:name="Requirement135"/>
            <w:bookmarkEnd w:id="9"/>
            <w:r w:rsidRPr="007C1B2F">
              <w:rPr>
                <w:u w:val="single"/>
              </w:rPr>
              <w:lastRenderedPageBreak/>
              <w:t>Requirements</w:t>
            </w:r>
            <w:bookmarkEnd w:id="10"/>
            <w:bookmarkEnd w:id="11"/>
          </w:p>
          <w:p w14:paraId="56CE8230" w14:textId="77777777" w:rsidR="00011786" w:rsidRPr="007C1B2F" w:rsidRDefault="00011786" w:rsidP="00C11AC5">
            <w:pPr>
              <w:pStyle w:val="Tabletext"/>
              <w:keepNext/>
              <w:keepLines/>
            </w:pPr>
            <w:r w:rsidRPr="007C1B2F">
              <w:t>Requires an ATPL for other than single pilot operations as defined in Part 61 of CASR.</w:t>
            </w:r>
          </w:p>
          <w:p w14:paraId="09D7272C" w14:textId="77777777" w:rsidR="00011786" w:rsidRPr="007C1B2F" w:rsidRDefault="00011786" w:rsidP="00C11AC5">
            <w:pPr>
              <w:pStyle w:val="Tabletext"/>
              <w:keepNext/>
              <w:keepLines/>
            </w:pPr>
            <w:r w:rsidRPr="007C1B2F">
              <w:t>Requires the HOFO to hold a type or class rating for an aeroplane or rotorcraft that is used to conduct a significant portion of the operator’s Australian air transport operations.</w:t>
            </w:r>
          </w:p>
          <w:p w14:paraId="78EFDF0E" w14:textId="77777777" w:rsidR="00011786" w:rsidRPr="007C1B2F" w:rsidRDefault="00011786" w:rsidP="00C11AC5">
            <w:pPr>
              <w:pStyle w:val="Tabletext"/>
              <w:keepNext/>
              <w:keepLines/>
            </w:pPr>
            <w:r w:rsidRPr="007C1B2F">
              <w:t>Unless CASA approves otherwise, the HOFO must have at least 500 hours flight time in a type or class of aircraft that is used to conduct a significant proportion of the operator’s Australian air transport operations and at least 6 months experience in the conduct of management of operations under an AOC or foreign equivalent.</w:t>
            </w:r>
          </w:p>
          <w:p w14:paraId="16EA7B2C" w14:textId="24A5C28D" w:rsidR="00011786" w:rsidRPr="00386A25" w:rsidRDefault="00011786" w:rsidP="00EA0647">
            <w:pPr>
              <w:pStyle w:val="Tabletext"/>
            </w:pPr>
            <w:r w:rsidRPr="00386A25">
              <w:rPr>
                <w:rStyle w:val="Strong"/>
              </w:rPr>
              <w:t>Note:</w:t>
            </w:r>
            <w:r w:rsidRPr="00386A25">
              <w:t xml:space="preserve"> For certain operators, the ATPL licence requirement for an incumbent HOFO is deferred until</w:t>
            </w:r>
            <w:r>
              <w:t xml:space="preserve"> 2 </w:t>
            </w:r>
            <w:r w:rsidRPr="00386A25">
              <w:t xml:space="preserve">March 2023. </w:t>
            </w:r>
          </w:p>
        </w:tc>
        <w:tc>
          <w:tcPr>
            <w:tcW w:w="1836" w:type="pct"/>
            <w:shd w:val="clear" w:color="auto" w:fill="DBE5F1" w:themeFill="accent1" w:themeFillTint="33"/>
          </w:tcPr>
          <w:p w14:paraId="7D19CBB2" w14:textId="51214C23" w:rsidR="00011786" w:rsidRPr="00613668" w:rsidRDefault="00197FF0" w:rsidP="00EA0647">
            <w:pPr>
              <w:pStyle w:val="TableHeading2"/>
              <w:rPr>
                <w:iCs/>
              </w:rPr>
            </w:pPr>
            <w:r w:rsidRPr="00197FF0">
              <w:rPr>
                <w:iCs/>
              </w:rPr>
              <w:lastRenderedPageBreak/>
              <w:t>No text required</w:t>
            </w:r>
          </w:p>
        </w:tc>
      </w:tr>
      <w:tr w:rsidR="00D75305" w:rsidRPr="005D7E6E" w14:paraId="2161D639" w14:textId="77777777" w:rsidTr="00EA0647">
        <w:tc>
          <w:tcPr>
            <w:tcW w:w="235" w:type="pct"/>
            <w:shd w:val="clear" w:color="auto" w:fill="DBE5F1" w:themeFill="accent1" w:themeFillTint="33"/>
          </w:tcPr>
          <w:p w14:paraId="5583241D" w14:textId="61584491" w:rsidR="00D75305" w:rsidRDefault="00D75305" w:rsidP="00EA0647">
            <w:pPr>
              <w:pStyle w:val="Tabletext"/>
              <w:rPr>
                <w:szCs w:val="18"/>
              </w:rPr>
            </w:pPr>
            <w:r>
              <w:rPr>
                <w:szCs w:val="18"/>
              </w:rPr>
              <w:t>119.140</w:t>
            </w:r>
          </w:p>
        </w:tc>
        <w:tc>
          <w:tcPr>
            <w:tcW w:w="635" w:type="pct"/>
            <w:shd w:val="clear" w:color="auto" w:fill="DBE5F1" w:themeFill="accent1" w:themeFillTint="33"/>
          </w:tcPr>
          <w:p w14:paraId="230D609A" w14:textId="01474682" w:rsidR="00D75305" w:rsidRPr="00A254C5" w:rsidRDefault="00D75305" w:rsidP="00EA0647">
            <w:pPr>
              <w:pStyle w:val="Tabletext"/>
              <w:rPr>
                <w:szCs w:val="18"/>
              </w:rPr>
            </w:pPr>
            <w:r>
              <w:rPr>
                <w:szCs w:val="18"/>
              </w:rPr>
              <w:t xml:space="preserve">Head of </w:t>
            </w:r>
            <w:r w:rsidR="002B3C03">
              <w:rPr>
                <w:szCs w:val="18"/>
              </w:rPr>
              <w:t>flying operations - responsibilities</w:t>
            </w:r>
          </w:p>
        </w:tc>
        <w:tc>
          <w:tcPr>
            <w:tcW w:w="295" w:type="pct"/>
            <w:shd w:val="clear" w:color="auto" w:fill="DBE5F1" w:themeFill="accent1" w:themeFillTint="33"/>
          </w:tcPr>
          <w:p w14:paraId="533FB548" w14:textId="77777777" w:rsidR="00D75305" w:rsidRDefault="00D75305" w:rsidP="00EA0647">
            <w:pPr>
              <w:pStyle w:val="Tabletext"/>
            </w:pPr>
          </w:p>
        </w:tc>
        <w:tc>
          <w:tcPr>
            <w:tcW w:w="1837" w:type="pct"/>
            <w:shd w:val="clear" w:color="auto" w:fill="DBE5F1" w:themeFill="accent1" w:themeFillTint="33"/>
          </w:tcPr>
          <w:p w14:paraId="589F7627" w14:textId="15E2583C" w:rsidR="00D75305" w:rsidRDefault="002B040D" w:rsidP="00EA0647">
            <w:pPr>
              <w:pStyle w:val="TableHeading2"/>
              <w:rPr>
                <w:iCs/>
              </w:rPr>
            </w:pPr>
            <w:r w:rsidRPr="002B040D">
              <w:rPr>
                <w:iCs/>
              </w:rPr>
              <w:t>New requirements for all air transport operators</w:t>
            </w:r>
          </w:p>
          <w:p w14:paraId="1FF611D3" w14:textId="03EEFA6F" w:rsidR="003B32F8" w:rsidRDefault="003B32F8" w:rsidP="003B32F8">
            <w:pPr>
              <w:pStyle w:val="Tabletext"/>
            </w:pPr>
            <w:r w:rsidRPr="007C1B2F">
              <w:rPr>
                <w:u w:val="single"/>
              </w:rPr>
              <w:t>Background</w:t>
            </w:r>
          </w:p>
          <w:p w14:paraId="4E1A73FB" w14:textId="1004B73B" w:rsidR="002B040D" w:rsidRPr="007D1928" w:rsidRDefault="002B040D" w:rsidP="003B32F8">
            <w:pPr>
              <w:pStyle w:val="Tabletext"/>
            </w:pPr>
            <w:r w:rsidRPr="002B040D">
              <w:t xml:space="preserve">Clarifies </w:t>
            </w:r>
            <w:r w:rsidR="001631FD">
              <w:t>head of flying operations</w:t>
            </w:r>
            <w:r w:rsidRPr="002B040D">
              <w:t xml:space="preserve"> responsibilities.</w:t>
            </w:r>
          </w:p>
        </w:tc>
        <w:tc>
          <w:tcPr>
            <w:tcW w:w="1836" w:type="pct"/>
            <w:shd w:val="clear" w:color="auto" w:fill="DBE5F1" w:themeFill="accent1" w:themeFillTint="33"/>
          </w:tcPr>
          <w:p w14:paraId="2D43114D" w14:textId="77777777" w:rsidR="00107EAD" w:rsidRDefault="0004796E" w:rsidP="000A126D">
            <w:pPr>
              <w:pStyle w:val="Tabletext"/>
            </w:pPr>
            <w:r w:rsidRPr="0004796E">
              <w:t>The exposition/manual should articulate the means by which the HOFO acquits their responsibilities. This could be framed as a list of duties that the HO</w:t>
            </w:r>
            <w:r>
              <w:t>F</w:t>
            </w:r>
            <w:r w:rsidRPr="0004796E">
              <w:t>O carries out, or ensures they are carried out.</w:t>
            </w:r>
          </w:p>
          <w:p w14:paraId="7B1EDDEF" w14:textId="64124DE4" w:rsidR="00D75305" w:rsidRDefault="0004796E" w:rsidP="000A126D">
            <w:pPr>
              <w:pStyle w:val="Tabletext"/>
            </w:pPr>
            <w:r w:rsidRPr="0004796E">
              <w:t>If the duties are carried out effectively, the responsibilities listed in the subregulation will be met.</w:t>
            </w:r>
          </w:p>
          <w:p w14:paraId="5C15A497" w14:textId="77777777" w:rsidR="003B32F8" w:rsidRPr="003B32F8" w:rsidRDefault="0004796E" w:rsidP="000A126D">
            <w:pPr>
              <w:pStyle w:val="Tabletext"/>
              <w:rPr>
                <w:rStyle w:val="italics"/>
              </w:rPr>
            </w:pPr>
            <w:r w:rsidRPr="003B32F8">
              <w:rPr>
                <w:rStyle w:val="italics"/>
              </w:rPr>
              <w:t>Suggested text</w:t>
            </w:r>
            <w:r w:rsidR="00955F84" w:rsidRPr="003B32F8">
              <w:rPr>
                <w:rStyle w:val="italics"/>
              </w:rPr>
              <w:t>:</w:t>
            </w:r>
          </w:p>
          <w:p w14:paraId="68ACEC33" w14:textId="020A3165" w:rsidR="000E62EA" w:rsidRPr="000E62EA" w:rsidRDefault="000E62EA" w:rsidP="000A126D">
            <w:pPr>
              <w:pStyle w:val="Tabletext"/>
            </w:pPr>
            <w:r w:rsidRPr="000E62EA">
              <w:t xml:space="preserve">The HOFO is responsible for carrying out the following duties: </w:t>
            </w:r>
          </w:p>
          <w:p w14:paraId="6AB214C6" w14:textId="75C51A79" w:rsidR="000E62EA" w:rsidRPr="000E62EA" w:rsidRDefault="000E62EA" w:rsidP="000A126D">
            <w:pPr>
              <w:pStyle w:val="Tablebullet"/>
            </w:pPr>
            <w:r w:rsidRPr="000E62EA">
              <w:t>Monitoring legislative and exposition compliance by:</w:t>
            </w:r>
          </w:p>
          <w:p w14:paraId="4CD3E86A" w14:textId="259584F3" w:rsidR="000E62EA" w:rsidRPr="00696CE7" w:rsidRDefault="000E62EA" w:rsidP="000A126D">
            <w:pPr>
              <w:pStyle w:val="Tablebullet2"/>
              <w:spacing w:after="120"/>
              <w:ind w:left="1054" w:hanging="357"/>
            </w:pPr>
            <w:r w:rsidRPr="004F2B40">
              <w:t>Conducting internal audits as required or at least annually</w:t>
            </w:r>
          </w:p>
          <w:p w14:paraId="78880757" w14:textId="2C692E43" w:rsidR="000E62EA" w:rsidRPr="00107EAD" w:rsidRDefault="000E62EA" w:rsidP="000A126D">
            <w:pPr>
              <w:pStyle w:val="Tablebullet2"/>
              <w:spacing w:after="120"/>
              <w:ind w:left="1054" w:hanging="357"/>
            </w:pPr>
            <w:r w:rsidRPr="00BD7679">
              <w:t>Reviewing audit findings and taking any necessary cor</w:t>
            </w:r>
            <w:r w:rsidRPr="000A126D">
              <w:t>rective action to rectify deficiencies as soon as possible</w:t>
            </w:r>
          </w:p>
          <w:p w14:paraId="158E96D5" w14:textId="5A208F63" w:rsidR="000E62EA" w:rsidRPr="004F2B40" w:rsidRDefault="000E62EA" w:rsidP="000A126D">
            <w:pPr>
              <w:pStyle w:val="Tablebullet2"/>
            </w:pPr>
            <w:r w:rsidRPr="00107EAD">
              <w:t>Reporting the results to the CEO</w:t>
            </w:r>
            <w:r w:rsidR="004F2B40">
              <w:t>.</w:t>
            </w:r>
          </w:p>
          <w:p w14:paraId="1A3D3788" w14:textId="2E29BB02" w:rsidR="000E62EA" w:rsidRPr="000E62EA" w:rsidRDefault="000E62EA" w:rsidP="000A126D">
            <w:pPr>
              <w:pStyle w:val="Tablebullet"/>
            </w:pPr>
            <w:r w:rsidRPr="000E62EA">
              <w:t xml:space="preserve">Monitoring the operational standards </w:t>
            </w:r>
          </w:p>
          <w:p w14:paraId="289D2500" w14:textId="7241114C" w:rsidR="004F2B40" w:rsidRDefault="000E62EA" w:rsidP="004F2B40">
            <w:pPr>
              <w:pStyle w:val="Tablebullet"/>
            </w:pPr>
            <w:r w:rsidRPr="000E62EA">
              <w:t>Reviewing crew assignments and the use of appropriate aircraft for operations</w:t>
            </w:r>
          </w:p>
          <w:p w14:paraId="39882131" w14:textId="7E82D722" w:rsidR="000E62EA" w:rsidRPr="000E62EA" w:rsidRDefault="000E62EA" w:rsidP="000A126D">
            <w:pPr>
              <w:pStyle w:val="Tablebullet"/>
            </w:pPr>
            <w:r w:rsidRPr="000E62EA">
              <w:t>Reviewing the scheduling and rostering of pilots to ensure rostering and fatigue management is satisfactory</w:t>
            </w:r>
          </w:p>
          <w:p w14:paraId="366E24E6" w14:textId="00DD4E93" w:rsidR="000E62EA" w:rsidRPr="000E62EA" w:rsidRDefault="000E62EA" w:rsidP="000A126D">
            <w:pPr>
              <w:pStyle w:val="Tablebullet"/>
            </w:pPr>
            <w:r w:rsidRPr="000E62EA">
              <w:t xml:space="preserve">Maintaining and ensuring access to the reference library, exposition, publications, information and data </w:t>
            </w:r>
          </w:p>
          <w:p w14:paraId="3A8A6C10" w14:textId="451C0D48" w:rsidR="000E62EA" w:rsidRPr="000E62EA" w:rsidRDefault="000E62EA" w:rsidP="000A126D">
            <w:pPr>
              <w:pStyle w:val="Tablebullet"/>
            </w:pPr>
            <w:r w:rsidRPr="000E62EA">
              <w:t xml:space="preserve">Carrying out or managing pilot training and proficiency checks </w:t>
            </w:r>
          </w:p>
          <w:p w14:paraId="6B6079DA" w14:textId="60365F9E" w:rsidR="000E62EA" w:rsidRPr="000E62EA" w:rsidRDefault="000E62EA" w:rsidP="000A126D">
            <w:pPr>
              <w:pStyle w:val="Tablebullet"/>
            </w:pPr>
            <w:r w:rsidRPr="000E62EA">
              <w:t xml:space="preserve">Managing the DAMP </w:t>
            </w:r>
          </w:p>
          <w:p w14:paraId="6F2F8A71" w14:textId="7C84405D" w:rsidR="000E62EA" w:rsidRPr="000E62EA" w:rsidRDefault="000E62EA" w:rsidP="000A126D">
            <w:pPr>
              <w:pStyle w:val="Tablebullet"/>
            </w:pPr>
            <w:r w:rsidRPr="004B0328">
              <w:rPr>
                <w:highlight w:val="yellow"/>
              </w:rPr>
              <w:t>Maintaining up-to-date personnel training and checking records</w:t>
            </w:r>
            <w:r w:rsidR="00107EAD">
              <w:t>.</w:t>
            </w:r>
            <w:r w:rsidRPr="000E62EA">
              <w:t xml:space="preserve"> </w:t>
            </w:r>
          </w:p>
          <w:p w14:paraId="0DDF00C6" w14:textId="77777777" w:rsidR="000E62EA" w:rsidRPr="000E62EA" w:rsidRDefault="000E62EA" w:rsidP="00EA0647">
            <w:pPr>
              <w:pStyle w:val="TableHeading2"/>
              <w:rPr>
                <w:iCs/>
              </w:rPr>
            </w:pPr>
          </w:p>
          <w:p w14:paraId="49B4F5D5" w14:textId="7F9E8EE8" w:rsidR="000E62EA" w:rsidRPr="00107EAD" w:rsidRDefault="000E62EA" w:rsidP="00107EAD">
            <w:pPr>
              <w:pStyle w:val="Note"/>
            </w:pPr>
            <w:r w:rsidRPr="000A126D">
              <w:rPr>
                <w:rStyle w:val="Strong"/>
              </w:rPr>
              <w:t>Note</w:t>
            </w:r>
            <w:r w:rsidR="004F2B40">
              <w:rPr>
                <w:rStyle w:val="Strong"/>
              </w:rPr>
              <w:t xml:space="preserve"> 1</w:t>
            </w:r>
            <w:r w:rsidRPr="000E62EA">
              <w:t>: While retaining responsibility, the HOFO may delegate any of the duties listed above to suitably qualified, trained and competent personnel.</w:t>
            </w:r>
          </w:p>
          <w:p w14:paraId="67E04271" w14:textId="26EDA040" w:rsidR="000E62EA" w:rsidRPr="007D1928" w:rsidRDefault="000E62EA" w:rsidP="000A126D">
            <w:pPr>
              <w:pStyle w:val="Note"/>
            </w:pPr>
            <w:r w:rsidRPr="000A126D">
              <w:rPr>
                <w:rStyle w:val="Strong"/>
                <w:highlight w:val="yellow"/>
              </w:rPr>
              <w:t>Note</w:t>
            </w:r>
            <w:r w:rsidR="004F2B40">
              <w:rPr>
                <w:rStyle w:val="Strong"/>
                <w:highlight w:val="yellow"/>
              </w:rPr>
              <w:t xml:space="preserve"> 2</w:t>
            </w:r>
            <w:r w:rsidRPr="00DF1143">
              <w:rPr>
                <w:highlight w:val="yellow"/>
              </w:rPr>
              <w:t>: If operators are taking advantage of the deferred provisions relating to training and checking systems, the exemption instrument CASA EX87/21 requires the operator’s head of flying operations to be responsible for the matters specified in regulation 119.150 for the head of training and checking, in addition to the responsibilities required by regulation 119.140.</w:t>
            </w:r>
          </w:p>
        </w:tc>
      </w:tr>
      <w:tr w:rsidR="003673B6" w:rsidRPr="005D7E6E" w14:paraId="1A6125F4" w14:textId="61A87707" w:rsidTr="00FF70BE">
        <w:trPr>
          <w:cantSplit/>
        </w:trPr>
        <w:tc>
          <w:tcPr>
            <w:tcW w:w="235" w:type="pct"/>
            <w:shd w:val="clear" w:color="auto" w:fill="DBE5F1" w:themeFill="accent1" w:themeFillTint="33"/>
          </w:tcPr>
          <w:p w14:paraId="2F37A683" w14:textId="77777777" w:rsidR="003673B6" w:rsidRPr="005D7E6E" w:rsidRDefault="003673B6" w:rsidP="00EA0647">
            <w:pPr>
              <w:pStyle w:val="Tabletext"/>
              <w:rPr>
                <w:szCs w:val="18"/>
              </w:rPr>
            </w:pPr>
            <w:r>
              <w:rPr>
                <w:szCs w:val="18"/>
              </w:rPr>
              <w:lastRenderedPageBreak/>
              <w:t>119.145</w:t>
            </w:r>
          </w:p>
        </w:tc>
        <w:tc>
          <w:tcPr>
            <w:tcW w:w="635" w:type="pct"/>
            <w:shd w:val="clear" w:color="auto" w:fill="DBE5F1" w:themeFill="accent1" w:themeFillTint="33"/>
          </w:tcPr>
          <w:p w14:paraId="04FBC95C" w14:textId="77777777" w:rsidR="003673B6" w:rsidRPr="005D7E6E" w:rsidRDefault="003673B6" w:rsidP="00EA0647">
            <w:pPr>
              <w:pStyle w:val="Tabletext"/>
              <w:rPr>
                <w:szCs w:val="18"/>
              </w:rPr>
            </w:pPr>
            <w:r w:rsidRPr="00A254C5">
              <w:rPr>
                <w:szCs w:val="18"/>
              </w:rPr>
              <w:t>Head of training and checking—qualifications and experience</w:t>
            </w:r>
          </w:p>
        </w:tc>
        <w:tc>
          <w:tcPr>
            <w:tcW w:w="295" w:type="pct"/>
            <w:shd w:val="clear" w:color="auto" w:fill="DBE5F1" w:themeFill="accent1" w:themeFillTint="33"/>
          </w:tcPr>
          <w:p w14:paraId="4A6872C3" w14:textId="77777777" w:rsidR="003673B6" w:rsidRPr="008E6CB1" w:rsidRDefault="003673B6" w:rsidP="00EA0647">
            <w:pPr>
              <w:pStyle w:val="Tabletext"/>
            </w:pPr>
            <w:r>
              <w:t>CAO 82.3 and 82.5</w:t>
            </w:r>
          </w:p>
        </w:tc>
        <w:tc>
          <w:tcPr>
            <w:tcW w:w="1837" w:type="pct"/>
            <w:shd w:val="clear" w:color="auto" w:fill="DBE5F1" w:themeFill="accent1" w:themeFillTint="33"/>
          </w:tcPr>
          <w:p w14:paraId="2407805A" w14:textId="77777777" w:rsidR="003673B6" w:rsidRPr="003F05C4" w:rsidRDefault="003673B6" w:rsidP="00EA0647">
            <w:pPr>
              <w:pStyle w:val="TableHeading2"/>
              <w:rPr>
                <w:rStyle w:val="italics"/>
                <w:i/>
              </w:rPr>
            </w:pPr>
            <w:r w:rsidRPr="007D1928">
              <w:rPr>
                <w:iCs/>
              </w:rPr>
              <w:t>New requirements for all air transport operators</w:t>
            </w:r>
          </w:p>
          <w:p w14:paraId="4ED3CA8C" w14:textId="77777777" w:rsidR="003673B6" w:rsidRDefault="003673B6" w:rsidP="00EA0647">
            <w:pPr>
              <w:pStyle w:val="Tabletext"/>
            </w:pPr>
            <w:r w:rsidRPr="007C1B2F">
              <w:rPr>
                <w:u w:val="single"/>
              </w:rPr>
              <w:t>Background</w:t>
            </w:r>
          </w:p>
          <w:p w14:paraId="2E0E2C23" w14:textId="77777777" w:rsidR="003673B6" w:rsidRDefault="003673B6" w:rsidP="00EA0647">
            <w:pPr>
              <w:pStyle w:val="Tabletext"/>
              <w:rPr>
                <w:rFonts w:eastAsia="Arial"/>
              </w:rPr>
            </w:pPr>
            <w:r w:rsidRPr="00E2215F">
              <w:t xml:space="preserve">Introduces new </w:t>
            </w:r>
            <w:r>
              <w:t>requirements that</w:t>
            </w:r>
            <w:r w:rsidRPr="00E2215F">
              <w:t xml:space="preserve"> modify licence and experience requirements for the head of training and checking (HOTC).</w:t>
            </w:r>
          </w:p>
          <w:p w14:paraId="0F2453D6" w14:textId="77777777" w:rsidR="003673B6" w:rsidRPr="003D28DF" w:rsidRDefault="003673B6" w:rsidP="00EA0647">
            <w:pPr>
              <w:pStyle w:val="Tabletext"/>
            </w:pPr>
            <w:bookmarkStart w:id="12" w:name="_Requirements1_1"/>
            <w:bookmarkStart w:id="13" w:name="_Ref80694397"/>
            <w:bookmarkStart w:id="14" w:name="Requirement145"/>
            <w:bookmarkEnd w:id="12"/>
            <w:r w:rsidRPr="007C1B2F">
              <w:rPr>
                <w:u w:val="single"/>
              </w:rPr>
              <w:t>Requirements</w:t>
            </w:r>
            <w:bookmarkEnd w:id="13"/>
            <w:bookmarkEnd w:id="14"/>
          </w:p>
          <w:p w14:paraId="7FB0F881" w14:textId="77777777" w:rsidR="003673B6" w:rsidRDefault="003673B6" w:rsidP="00EA0647">
            <w:pPr>
              <w:pStyle w:val="Tabletext"/>
            </w:pPr>
            <w:r w:rsidRPr="00776763">
              <w:t>Requires</w:t>
            </w:r>
            <w:r>
              <w:t xml:space="preserve"> the HOTC to hold:</w:t>
            </w:r>
          </w:p>
          <w:p w14:paraId="433A5CCE" w14:textId="77777777" w:rsidR="003673B6" w:rsidRPr="007C1B2F" w:rsidRDefault="003673B6" w:rsidP="00EA0647">
            <w:pPr>
              <w:pStyle w:val="Tablebullet"/>
            </w:pPr>
            <w:r w:rsidRPr="007C1B2F">
              <w:t xml:space="preserve">an ATPL for other than single-pilot operations as defined in Part 61 of CASR </w:t>
            </w:r>
          </w:p>
          <w:p w14:paraId="31073310" w14:textId="77777777" w:rsidR="003673B6" w:rsidRPr="007C1B2F" w:rsidRDefault="003673B6" w:rsidP="00EA0647">
            <w:pPr>
              <w:pStyle w:val="Tablebullet"/>
            </w:pPr>
            <w:r w:rsidRPr="007C1B2F">
              <w:t>a type or class rating for an aeroplane or rotorcraft that is used to conduct a significant portion of the operator’s Australian air transport operations.</w:t>
            </w:r>
          </w:p>
          <w:p w14:paraId="0D667CB7" w14:textId="77777777" w:rsidR="003673B6" w:rsidRPr="00776763" w:rsidRDefault="003673B6" w:rsidP="00EA0647">
            <w:pPr>
              <w:pStyle w:val="Tabletext"/>
            </w:pPr>
            <w:r w:rsidRPr="00776763">
              <w:t xml:space="preserve">Unless CASA approves otherwise, </w:t>
            </w:r>
            <w:r>
              <w:t xml:space="preserve">the </w:t>
            </w:r>
            <w:r w:rsidRPr="00776763">
              <w:t xml:space="preserve">HOTC </w:t>
            </w:r>
            <w:r>
              <w:t>must</w:t>
            </w:r>
            <w:r w:rsidRPr="00776763">
              <w:t xml:space="preserve"> have at least 500 hours flight time on a type or class of aircraft that is used to conduct a significant p</w:t>
            </w:r>
            <w:r>
              <w:t>roportion</w:t>
            </w:r>
            <w:r w:rsidRPr="00776763">
              <w:t xml:space="preserve"> of the operator’s Australian air transport operations and at least 6 months experience in the conduct of management of operations under an AOC or foreign equivalent.</w:t>
            </w:r>
          </w:p>
          <w:p w14:paraId="23AF41A8" w14:textId="1FC1B255" w:rsidR="003673B6" w:rsidRPr="00386A25" w:rsidRDefault="003673B6" w:rsidP="00EA0647">
            <w:pPr>
              <w:pStyle w:val="Tabletext"/>
            </w:pPr>
            <w:r w:rsidRPr="00386A25">
              <w:rPr>
                <w:rStyle w:val="Strong"/>
              </w:rPr>
              <w:t>Note 1:</w:t>
            </w:r>
            <w:r w:rsidRPr="00386A25">
              <w:t xml:space="preserve"> For certain operators, the ATPL licence requirement for an incumbent HOTC is deferred until 2 March 2023. </w:t>
            </w:r>
          </w:p>
          <w:p w14:paraId="15768D18" w14:textId="77777777" w:rsidR="003673B6" w:rsidRDefault="003673B6" w:rsidP="00EA0647">
            <w:pPr>
              <w:pStyle w:val="Note"/>
            </w:pPr>
            <w:r w:rsidRPr="007C1B2F">
              <w:rPr>
                <w:rStyle w:val="Strong"/>
              </w:rPr>
              <w:t>Note 2:</w:t>
            </w:r>
            <w:r>
              <w:t xml:space="preserve"> The</w:t>
            </w:r>
            <w:r w:rsidRPr="00776763">
              <w:t xml:space="preserve"> requirement for an operator to have a training and checking system will be deferred </w:t>
            </w:r>
            <w:r>
              <w:t xml:space="preserve">until 2 March 2023 </w:t>
            </w:r>
            <w:r w:rsidRPr="00776763">
              <w:t>for existing charter and aerial work (air ambulance) operators</w:t>
            </w:r>
            <w:r>
              <w:t xml:space="preserve">. </w:t>
            </w:r>
          </w:p>
          <w:p w14:paraId="71BA1B33" w14:textId="77777777" w:rsidR="003673B6" w:rsidRPr="00637D30" w:rsidRDefault="003673B6" w:rsidP="00EA0647">
            <w:pPr>
              <w:pStyle w:val="Tabletext"/>
              <w:rPr>
                <w:u w:val="single"/>
              </w:rPr>
            </w:pPr>
            <w:r w:rsidRPr="00637D30">
              <w:rPr>
                <w:u w:val="single"/>
              </w:rPr>
              <w:t>Identified shortcoming and planned solution</w:t>
            </w:r>
          </w:p>
          <w:p w14:paraId="0BB26952" w14:textId="77777777" w:rsidR="003673B6" w:rsidRPr="00776763" w:rsidRDefault="003673B6" w:rsidP="00EA0647">
            <w:pPr>
              <w:pStyle w:val="Tabletext"/>
            </w:pPr>
            <w:r>
              <w:t>CASA EX82/21</w:t>
            </w:r>
            <w:r w:rsidRPr="00280359">
              <w:t xml:space="preserve"> </w:t>
            </w:r>
            <w:r w:rsidRPr="001C27BA">
              <w:t>e</w:t>
            </w:r>
            <w:r w:rsidRPr="00280359">
              <w:t>xempt</w:t>
            </w:r>
            <w:r>
              <w:t>s</w:t>
            </w:r>
            <w:r w:rsidRPr="00280359">
              <w:t xml:space="preserve"> any operator and the HOTC from t</w:t>
            </w:r>
            <w:r w:rsidRPr="001C27BA">
              <w:t>h</w:t>
            </w:r>
            <w:r w:rsidRPr="00776763">
              <w:t>e requirement for the HOTC to have the experience mentioned in paragraph 119.145</w:t>
            </w:r>
            <w:r>
              <w:t xml:space="preserve"> </w:t>
            </w:r>
            <w:r w:rsidRPr="00776763">
              <w:t>(3)</w:t>
            </w:r>
            <w:r>
              <w:t xml:space="preserve"> </w:t>
            </w:r>
            <w:r w:rsidRPr="00776763">
              <w:t>(b) and subregulation 119.145</w:t>
            </w:r>
            <w:r>
              <w:t xml:space="preserve"> </w:t>
            </w:r>
            <w:r w:rsidRPr="00776763">
              <w:t>(4)</w:t>
            </w:r>
            <w:r>
              <w:t>,</w:t>
            </w:r>
            <w:r w:rsidRPr="00776763">
              <w:t xml:space="preserve"> provided the HOTC has:</w:t>
            </w:r>
          </w:p>
          <w:p w14:paraId="567F1E5E" w14:textId="77777777" w:rsidR="003673B6" w:rsidRPr="007C1B2F" w:rsidRDefault="003673B6" w:rsidP="00EA0647">
            <w:pPr>
              <w:pStyle w:val="Tablebullet"/>
            </w:pPr>
            <w:r w:rsidRPr="007C1B2F">
              <w:t>at least 300 hours flight time conducting training in a type of aeroplane or rotorcraft that is the same as, or substantially similar to, a type of aeroplane or rotorcraft used to conduct a significant proportion of the operator’s Australian air transport operations; and</w:t>
            </w:r>
          </w:p>
          <w:p w14:paraId="65BCE319" w14:textId="77777777" w:rsidR="003673B6" w:rsidRPr="006D7362" w:rsidRDefault="003673B6" w:rsidP="00EA0647">
            <w:pPr>
              <w:pStyle w:val="Tablebullet"/>
            </w:pPr>
            <w:r w:rsidRPr="007C1B2F">
              <w:t>at least 6 months experience in the conduct or management of air operations.</w:t>
            </w:r>
          </w:p>
        </w:tc>
        <w:tc>
          <w:tcPr>
            <w:tcW w:w="1836" w:type="pct"/>
            <w:shd w:val="clear" w:color="auto" w:fill="DBE5F1" w:themeFill="accent1" w:themeFillTint="33"/>
          </w:tcPr>
          <w:p w14:paraId="79BFCF03" w14:textId="2563C58E" w:rsidR="004F2B40" w:rsidRDefault="004F2B40" w:rsidP="000A126D">
            <w:pPr>
              <w:pStyle w:val="Tabletext"/>
            </w:pPr>
            <w:r>
              <w:t xml:space="preserve">No </w:t>
            </w:r>
            <w:r w:rsidR="00696CE7">
              <w:t>suggested text provided</w:t>
            </w:r>
            <w:r w:rsidR="00107EAD">
              <w:t>.</w:t>
            </w:r>
          </w:p>
          <w:p w14:paraId="16EB420E" w14:textId="47B805B5" w:rsidR="003673B6" w:rsidRPr="007D1928" w:rsidRDefault="003673B6" w:rsidP="000A126D">
            <w:pPr>
              <w:pStyle w:val="Tabletext"/>
              <w:rPr>
                <w:iCs/>
              </w:rPr>
            </w:pPr>
            <w:r>
              <w:t>For the purposes of this document it is presumed operators are taking advantage of this deferral.</w:t>
            </w:r>
          </w:p>
        </w:tc>
      </w:tr>
      <w:tr w:rsidR="003673B6" w:rsidRPr="005D7E6E" w14:paraId="5673BC33" w14:textId="5A51C5E3" w:rsidTr="00EA0647">
        <w:tc>
          <w:tcPr>
            <w:tcW w:w="235" w:type="pct"/>
            <w:shd w:val="clear" w:color="auto" w:fill="FFF2CC"/>
          </w:tcPr>
          <w:p w14:paraId="1BF9BC63" w14:textId="77777777" w:rsidR="003673B6" w:rsidRPr="005D7E6E" w:rsidRDefault="003673B6" w:rsidP="00EA0647">
            <w:pPr>
              <w:pStyle w:val="Tabletext"/>
              <w:rPr>
                <w:szCs w:val="18"/>
              </w:rPr>
            </w:pPr>
            <w:r w:rsidRPr="005D7E6E">
              <w:rPr>
                <w:szCs w:val="18"/>
              </w:rPr>
              <w:t>1</w:t>
            </w:r>
            <w:r>
              <w:rPr>
                <w:szCs w:val="18"/>
              </w:rPr>
              <w:t>19.205</w:t>
            </w:r>
          </w:p>
        </w:tc>
        <w:tc>
          <w:tcPr>
            <w:tcW w:w="635" w:type="pct"/>
            <w:shd w:val="clear" w:color="auto" w:fill="FFF2CC"/>
          </w:tcPr>
          <w:p w14:paraId="56BCE506" w14:textId="77777777" w:rsidR="003673B6" w:rsidRPr="005D7E6E" w:rsidRDefault="003673B6" w:rsidP="00EA0647">
            <w:pPr>
              <w:pStyle w:val="Tabletext"/>
              <w:rPr>
                <w:szCs w:val="18"/>
              </w:rPr>
            </w:pPr>
            <w:r>
              <w:rPr>
                <w:szCs w:val="18"/>
              </w:rPr>
              <w:t>Content of exposition</w:t>
            </w:r>
          </w:p>
        </w:tc>
        <w:tc>
          <w:tcPr>
            <w:tcW w:w="295" w:type="pct"/>
            <w:shd w:val="clear" w:color="auto" w:fill="FFF2CC"/>
          </w:tcPr>
          <w:p w14:paraId="27AB06D3" w14:textId="77777777" w:rsidR="003673B6" w:rsidRPr="008E6CB1" w:rsidRDefault="003673B6" w:rsidP="00EA0647">
            <w:pPr>
              <w:pStyle w:val="Tabletext"/>
            </w:pPr>
          </w:p>
        </w:tc>
        <w:tc>
          <w:tcPr>
            <w:tcW w:w="1837" w:type="pct"/>
            <w:shd w:val="clear" w:color="auto" w:fill="FFF2CC"/>
          </w:tcPr>
          <w:p w14:paraId="673198DA" w14:textId="77777777" w:rsidR="003673B6" w:rsidRPr="003D28DF" w:rsidRDefault="003673B6" w:rsidP="00EA0647">
            <w:pPr>
              <w:pStyle w:val="TableHeading2"/>
            </w:pPr>
            <w:r w:rsidRPr="00DC61B7">
              <w:rPr>
                <w:iCs/>
              </w:rPr>
              <w:t>Introduces a significant administrative change that affects all air transport operators</w:t>
            </w:r>
          </w:p>
          <w:p w14:paraId="74C1D8FB" w14:textId="77777777" w:rsidR="003673B6" w:rsidRDefault="003673B6" w:rsidP="00EA0647">
            <w:pPr>
              <w:pStyle w:val="Tabletext"/>
            </w:pPr>
            <w:r w:rsidRPr="00637D30">
              <w:rPr>
                <w:u w:val="single"/>
              </w:rPr>
              <w:t>Background</w:t>
            </w:r>
          </w:p>
          <w:p w14:paraId="4BAE03B4" w14:textId="77777777" w:rsidR="003673B6" w:rsidRPr="003D28DF" w:rsidRDefault="003673B6" w:rsidP="00EA0647">
            <w:pPr>
              <w:pStyle w:val="Tabletext"/>
            </w:pPr>
            <w:r w:rsidRPr="00776763">
              <w:rPr>
                <w:szCs w:val="18"/>
              </w:rPr>
              <w:t xml:space="preserve">Introduces </w:t>
            </w:r>
            <w:r>
              <w:rPr>
                <w:szCs w:val="18"/>
              </w:rPr>
              <w:t xml:space="preserve">the </w:t>
            </w:r>
            <w:r w:rsidRPr="00776763">
              <w:rPr>
                <w:szCs w:val="18"/>
              </w:rPr>
              <w:t xml:space="preserve">concept of an </w:t>
            </w:r>
            <w:r>
              <w:rPr>
                <w:szCs w:val="18"/>
              </w:rPr>
              <w:t>‘</w:t>
            </w:r>
            <w:r w:rsidRPr="00776763">
              <w:rPr>
                <w:szCs w:val="18"/>
              </w:rPr>
              <w:t>exposition</w:t>
            </w:r>
            <w:r>
              <w:rPr>
                <w:szCs w:val="18"/>
              </w:rPr>
              <w:t>’</w:t>
            </w:r>
            <w:r w:rsidRPr="00776763">
              <w:rPr>
                <w:szCs w:val="18"/>
              </w:rPr>
              <w:t xml:space="preserve"> to encompass the organisational and operational safety documentation required to be kept by an Australian air transport operator. The term encompasses the operator’s operations manual, any training and checking manual and any safety management system manual but leaves the packaging and/or amalgamation of the manuals to the discretion of the operator.</w:t>
            </w:r>
          </w:p>
          <w:p w14:paraId="0243B048" w14:textId="77777777" w:rsidR="003673B6" w:rsidRPr="003D28DF" w:rsidRDefault="003673B6" w:rsidP="00F10B4B">
            <w:pPr>
              <w:pStyle w:val="Tabletext"/>
              <w:keepNext/>
              <w:keepLines/>
            </w:pPr>
            <w:r w:rsidRPr="00637D30">
              <w:rPr>
                <w:u w:val="single"/>
              </w:rPr>
              <w:lastRenderedPageBreak/>
              <w:t>Requirement</w:t>
            </w:r>
          </w:p>
          <w:p w14:paraId="79CE78B8" w14:textId="69EADB30" w:rsidR="003673B6" w:rsidRDefault="000F5B10" w:rsidP="00F10B4B">
            <w:pPr>
              <w:pStyle w:val="Tabletext"/>
              <w:keepLines/>
            </w:pPr>
            <w:r>
              <w:t xml:space="preserve">The </w:t>
            </w:r>
            <w:hyperlink r:id="rId17" w:history="1">
              <w:r w:rsidRPr="000F5B10">
                <w:rPr>
                  <w:rStyle w:val="Hyperlink"/>
                </w:rPr>
                <w:t>flight operations regulations transition page</w:t>
              </w:r>
            </w:hyperlink>
            <w:r>
              <w:t xml:space="preserve"> </w:t>
            </w:r>
            <w:r w:rsidR="00C11AC5">
              <w:t>provides information</w:t>
            </w:r>
            <w:r>
              <w:t xml:space="preserve"> about transitioning to the new flight operations regulations. </w:t>
            </w:r>
            <w:r w:rsidR="00DF179E">
              <w:t>Operators were</w:t>
            </w:r>
            <w:r w:rsidR="003673B6">
              <w:t xml:space="preserve"> required to submit their exposition extract for the management of change procedures </w:t>
            </w:r>
            <w:r w:rsidR="00DF179E">
              <w:t xml:space="preserve">by </w:t>
            </w:r>
            <w:r w:rsidR="003673B6">
              <w:t>5 October 2021</w:t>
            </w:r>
            <w:r w:rsidR="00DF179E">
              <w:t xml:space="preserve"> and </w:t>
            </w:r>
            <w:r w:rsidR="003673B6">
              <w:t xml:space="preserve">an interim exposition </w:t>
            </w:r>
            <w:r w:rsidR="00DF179E">
              <w:t xml:space="preserve">by </w:t>
            </w:r>
            <w:r w:rsidR="003673B6">
              <w:t>1 December 2021</w:t>
            </w:r>
            <w:r w:rsidR="00DF179E">
              <w:t>.</w:t>
            </w:r>
            <w:r w:rsidR="003673B6">
              <w:t xml:space="preserve"> </w:t>
            </w:r>
            <w:r w:rsidR="006778CC">
              <w:t>A</w:t>
            </w:r>
            <w:r w:rsidR="003673B6">
              <w:t xml:space="preserve"> fully updated and integrated exposition </w:t>
            </w:r>
            <w:r w:rsidR="006778CC">
              <w:t xml:space="preserve">is to be submitted by </w:t>
            </w:r>
            <w:r w:rsidR="003673B6">
              <w:t xml:space="preserve">2 June 2022. </w:t>
            </w:r>
            <w:r w:rsidR="003673B6" w:rsidRPr="00247083">
              <w:t xml:space="preserve">Refer to the </w:t>
            </w:r>
            <w:hyperlink r:id="rId18" w:history="1">
              <w:r w:rsidR="00DF179E">
                <w:rPr>
                  <w:rStyle w:val="Hyperlink"/>
                </w:rPr>
                <w:t>step by step transition guide</w:t>
              </w:r>
            </w:hyperlink>
            <w:r w:rsidR="003673B6" w:rsidRPr="00247083">
              <w:t xml:space="preserve"> on the CASA website for </w:t>
            </w:r>
            <w:r w:rsidR="003673B6">
              <w:t>how to</w:t>
            </w:r>
            <w:r w:rsidR="003673B6" w:rsidRPr="00247083">
              <w:t xml:space="preserve"> submit extracts.</w:t>
            </w:r>
          </w:p>
          <w:p w14:paraId="166C89F8" w14:textId="77777777" w:rsidR="003673B6" w:rsidRPr="00637D30" w:rsidRDefault="003673B6" w:rsidP="00EA0647">
            <w:pPr>
              <w:pStyle w:val="Tabletext"/>
              <w:rPr>
                <w:u w:val="single"/>
              </w:rPr>
            </w:pPr>
            <w:r w:rsidRPr="00637D30">
              <w:rPr>
                <w:u w:val="single"/>
              </w:rPr>
              <w:t>Identified shortcoming and planned solution</w:t>
            </w:r>
          </w:p>
          <w:p w14:paraId="5CF5A5F1" w14:textId="77777777" w:rsidR="003673B6" w:rsidRPr="00280359" w:rsidRDefault="003673B6" w:rsidP="00EA0647">
            <w:pPr>
              <w:pStyle w:val="Tabletext"/>
              <w:rPr>
                <w:szCs w:val="18"/>
              </w:rPr>
            </w:pPr>
            <w:r w:rsidRPr="000E4689">
              <w:rPr>
                <w:rFonts w:eastAsiaTheme="minorEastAsia"/>
              </w:rPr>
              <w:t>CASA</w:t>
            </w:r>
            <w:r w:rsidRPr="000E4689">
              <w:t xml:space="preserve"> </w:t>
            </w:r>
            <w:r>
              <w:rPr>
                <w:szCs w:val="18"/>
              </w:rPr>
              <w:t xml:space="preserve">EX82/21 provides an exemption from compliance with subparagraph 119.205 (1) (e) (iv), to acknowledge that an operator may decide not to include in its exposition the name of a person who is authorised to carry out the responsibilities of a key person when the position holder is absent from the position, or when the key person cannot carry out the responsibilities of the position. </w:t>
            </w:r>
          </w:p>
          <w:p w14:paraId="34BED4C6" w14:textId="77777777" w:rsidR="003673B6" w:rsidRPr="00637D30" w:rsidRDefault="003673B6" w:rsidP="00EA0647">
            <w:pPr>
              <w:pStyle w:val="Tabletext"/>
              <w:rPr>
                <w:u w:val="single"/>
              </w:rPr>
            </w:pPr>
            <w:r w:rsidRPr="00637D30">
              <w:rPr>
                <w:u w:val="single"/>
              </w:rPr>
              <w:t xml:space="preserve">Guidance material </w:t>
            </w:r>
          </w:p>
          <w:p w14:paraId="17F57FBB" w14:textId="569F1668" w:rsidR="003673B6" w:rsidRDefault="003673B6" w:rsidP="00EA0647">
            <w:pPr>
              <w:pStyle w:val="Tabletext"/>
            </w:pPr>
            <w:hyperlink r:id="rId19" w:history="1">
              <w:r w:rsidRPr="000F4AD3">
                <w:rPr>
                  <w:rStyle w:val="Hyperlink"/>
                </w:rPr>
                <w:t>AC 1-02 – Guide to the development of expositions and operations manuals</w:t>
              </w:r>
            </w:hyperlink>
            <w:r>
              <w:t>.</w:t>
            </w:r>
          </w:p>
          <w:p w14:paraId="4031ED91" w14:textId="6ECB1105" w:rsidR="003673B6" w:rsidRPr="00632DFF" w:rsidRDefault="003673B6" w:rsidP="00EA0647">
            <w:pPr>
              <w:pStyle w:val="Tabletext"/>
              <w:rPr>
                <w:rFonts w:eastAsia="Arial"/>
              </w:rPr>
            </w:pPr>
            <w:hyperlink r:id="rId20" w:history="1">
              <w:r w:rsidRPr="00390178">
                <w:rPr>
                  <w:rStyle w:val="Hyperlink"/>
                </w:rPr>
                <w:t>AC 1-03 – Transitioning to the flight operations regulations</w:t>
              </w:r>
            </w:hyperlink>
            <w:r>
              <w:t>.</w:t>
            </w:r>
          </w:p>
        </w:tc>
        <w:tc>
          <w:tcPr>
            <w:tcW w:w="1836" w:type="pct"/>
            <w:shd w:val="clear" w:color="auto" w:fill="FFF2CC"/>
          </w:tcPr>
          <w:p w14:paraId="2DBE12B4" w14:textId="37368B75" w:rsidR="004F2B40" w:rsidRDefault="004F2B40" w:rsidP="000A126D">
            <w:pPr>
              <w:pStyle w:val="Tabletext"/>
            </w:pPr>
            <w:r>
              <w:lastRenderedPageBreak/>
              <w:t xml:space="preserve">No </w:t>
            </w:r>
            <w:r w:rsidR="00696CE7">
              <w:t>suggested text provided</w:t>
            </w:r>
            <w:r w:rsidR="00107EAD">
              <w:t>.</w:t>
            </w:r>
          </w:p>
          <w:p w14:paraId="0E217527" w14:textId="1F0FAB97" w:rsidR="003673B6" w:rsidRPr="00DC61B7" w:rsidRDefault="004F2B40" w:rsidP="000A126D">
            <w:pPr>
              <w:pStyle w:val="Tabletext"/>
              <w:rPr>
                <w:iCs/>
              </w:rPr>
            </w:pPr>
            <w:r>
              <w:t>For the purposes of this document it is presumed operators are taking advantage of this deferral.</w:t>
            </w:r>
          </w:p>
        </w:tc>
      </w:tr>
      <w:tr w:rsidR="003673B6" w:rsidRPr="005D7E6E" w14:paraId="33F65F47" w14:textId="34980AEC" w:rsidTr="00EA0647">
        <w:tc>
          <w:tcPr>
            <w:tcW w:w="235" w:type="pct"/>
            <w:shd w:val="clear" w:color="auto" w:fill="DBE5F1" w:themeFill="accent1" w:themeFillTint="33"/>
          </w:tcPr>
          <w:p w14:paraId="3107D947" w14:textId="77777777" w:rsidR="003673B6" w:rsidRDefault="003673B6" w:rsidP="00EA0647">
            <w:pPr>
              <w:pStyle w:val="Tabletext"/>
              <w:rPr>
                <w:szCs w:val="18"/>
              </w:rPr>
            </w:pPr>
            <w:r>
              <w:rPr>
                <w:szCs w:val="18"/>
              </w:rPr>
              <w:t>119.225</w:t>
            </w:r>
          </w:p>
          <w:p w14:paraId="15275016" w14:textId="77777777" w:rsidR="003673B6" w:rsidRDefault="003673B6" w:rsidP="00EA0647">
            <w:pPr>
              <w:pStyle w:val="Tabletext"/>
              <w:rPr>
                <w:szCs w:val="18"/>
              </w:rPr>
            </w:pPr>
          </w:p>
          <w:p w14:paraId="69D90951" w14:textId="630F81A6" w:rsidR="003673B6" w:rsidRDefault="003673B6" w:rsidP="00EA0647">
            <w:pPr>
              <w:pStyle w:val="Tabletext"/>
              <w:rPr>
                <w:szCs w:val="18"/>
              </w:rPr>
            </w:pPr>
          </w:p>
          <w:p w14:paraId="64EDACA5" w14:textId="77777777" w:rsidR="003673B6" w:rsidRPr="00F27B8D" w:rsidRDefault="003673B6" w:rsidP="00EA0647">
            <w:pPr>
              <w:pStyle w:val="Tabletext"/>
              <w:rPr>
                <w:sz w:val="10"/>
                <w:szCs w:val="10"/>
              </w:rPr>
            </w:pPr>
          </w:p>
          <w:p w14:paraId="3BE3C1DF" w14:textId="7FEE08EB" w:rsidR="003673B6" w:rsidRPr="005D7E6E" w:rsidRDefault="003673B6" w:rsidP="00EA0647">
            <w:pPr>
              <w:pStyle w:val="Tabletext"/>
              <w:rPr>
                <w:szCs w:val="18"/>
              </w:rPr>
            </w:pPr>
            <w:r>
              <w:rPr>
                <w:szCs w:val="18"/>
              </w:rPr>
              <w:t>119.240</w:t>
            </w:r>
          </w:p>
        </w:tc>
        <w:tc>
          <w:tcPr>
            <w:tcW w:w="635" w:type="pct"/>
            <w:shd w:val="clear" w:color="auto" w:fill="DBE5F1" w:themeFill="accent1" w:themeFillTint="33"/>
          </w:tcPr>
          <w:p w14:paraId="2B915869" w14:textId="77777777" w:rsidR="003673B6" w:rsidRPr="00933456" w:rsidRDefault="003673B6" w:rsidP="00EA0647">
            <w:pPr>
              <w:pStyle w:val="Tabletext"/>
              <w:rPr>
                <w:szCs w:val="18"/>
              </w:rPr>
            </w:pPr>
            <w:r w:rsidRPr="00933456">
              <w:rPr>
                <w:szCs w:val="18"/>
              </w:rPr>
              <w:t>Personnel training and checking records—making records</w:t>
            </w:r>
          </w:p>
          <w:p w14:paraId="01F98A2B" w14:textId="77777777" w:rsidR="003673B6" w:rsidRPr="00F27B8D" w:rsidRDefault="003673B6" w:rsidP="00EA0647">
            <w:pPr>
              <w:pStyle w:val="Tabletext"/>
              <w:rPr>
                <w:sz w:val="28"/>
                <w:szCs w:val="28"/>
              </w:rPr>
            </w:pPr>
          </w:p>
          <w:p w14:paraId="5D3634D0" w14:textId="6ECA3761" w:rsidR="003673B6" w:rsidRPr="005D7E6E" w:rsidRDefault="003673B6" w:rsidP="00EA0647">
            <w:pPr>
              <w:pStyle w:val="Tabletext"/>
              <w:rPr>
                <w:szCs w:val="18"/>
              </w:rPr>
            </w:pPr>
            <w:r w:rsidRPr="00933456">
              <w:rPr>
                <w:szCs w:val="18"/>
              </w:rPr>
              <w:t>Retention periods for personnel records</w:t>
            </w:r>
          </w:p>
        </w:tc>
        <w:tc>
          <w:tcPr>
            <w:tcW w:w="295" w:type="pct"/>
            <w:shd w:val="clear" w:color="auto" w:fill="DBE5F1" w:themeFill="accent1" w:themeFillTint="33"/>
          </w:tcPr>
          <w:p w14:paraId="0394FB51" w14:textId="77777777" w:rsidR="003673B6" w:rsidRPr="008E6CB1" w:rsidRDefault="003673B6" w:rsidP="00EA0647">
            <w:pPr>
              <w:pStyle w:val="Tabletext"/>
            </w:pPr>
            <w:r>
              <w:t>CAO 82.3 and 82.5</w:t>
            </w:r>
          </w:p>
        </w:tc>
        <w:tc>
          <w:tcPr>
            <w:tcW w:w="1837" w:type="pct"/>
            <w:shd w:val="clear" w:color="auto" w:fill="DBE5F1" w:themeFill="accent1" w:themeFillTint="33"/>
          </w:tcPr>
          <w:p w14:paraId="0579FE30" w14:textId="77777777" w:rsidR="003673B6" w:rsidRPr="003D28DF" w:rsidRDefault="003673B6" w:rsidP="00EA0647">
            <w:pPr>
              <w:pStyle w:val="TableHeading2"/>
            </w:pPr>
            <w:r w:rsidRPr="00B01DB9">
              <w:rPr>
                <w:iCs/>
              </w:rPr>
              <w:t>New requirements for all air transport operators</w:t>
            </w:r>
          </w:p>
          <w:p w14:paraId="34192DE9" w14:textId="77777777" w:rsidR="003673B6" w:rsidRDefault="003673B6" w:rsidP="00EA0647">
            <w:pPr>
              <w:pStyle w:val="Tabletext"/>
            </w:pPr>
            <w:r w:rsidRPr="00637D30">
              <w:rPr>
                <w:u w:val="single"/>
              </w:rPr>
              <w:t>Background</w:t>
            </w:r>
          </w:p>
          <w:p w14:paraId="45031F82" w14:textId="77777777" w:rsidR="003673B6" w:rsidRDefault="003673B6" w:rsidP="00EA0647">
            <w:pPr>
              <w:pStyle w:val="Tabletext"/>
              <w:rPr>
                <w:rFonts w:eastAsia="Arial"/>
              </w:rPr>
            </w:pPr>
            <w:r w:rsidRPr="00D211BD">
              <w:rPr>
                <w:rFonts w:eastAsia="Arial"/>
              </w:rPr>
              <w:t>Extends record keeping requirements re</w:t>
            </w:r>
            <w:r>
              <w:rPr>
                <w:rFonts w:eastAsia="Arial"/>
              </w:rPr>
              <w:t>lating to</w:t>
            </w:r>
            <w:r w:rsidRPr="00D211BD">
              <w:rPr>
                <w:rFonts w:eastAsia="Arial"/>
              </w:rPr>
              <w:t xml:space="preserve"> flying experience, other experience, training, checking and testing to new categories of operator personnel – air crew, medical transport specialists, operational safety-critical personnel – as well to ground support personnel and other personnel</w:t>
            </w:r>
            <w:r>
              <w:rPr>
                <w:rFonts w:eastAsia="Arial"/>
              </w:rPr>
              <w:t>.</w:t>
            </w:r>
            <w:r w:rsidRPr="00D211BD">
              <w:rPr>
                <w:rFonts w:eastAsia="Arial"/>
              </w:rPr>
              <w:t xml:space="preserve"> </w:t>
            </w:r>
          </w:p>
          <w:p w14:paraId="5EFC6A48" w14:textId="77777777" w:rsidR="003673B6" w:rsidRPr="00D211BD" w:rsidRDefault="003673B6" w:rsidP="00EA0647">
            <w:pPr>
              <w:pStyle w:val="Tabletext"/>
              <w:rPr>
                <w:rFonts w:eastAsia="Arial"/>
              </w:rPr>
            </w:pPr>
            <w:r>
              <w:rPr>
                <w:rFonts w:eastAsia="Arial"/>
              </w:rPr>
              <w:t>S</w:t>
            </w:r>
            <w:r w:rsidRPr="00D211BD">
              <w:rPr>
                <w:rFonts w:eastAsia="Arial"/>
              </w:rPr>
              <w:t>pecifies the minimum period for which the records for operator personnel must be kept. The minimum retention period is 5 years after a flight crew member or air crew member ceases to be member of the operator’s personnel, and 1 year after the other categories of operator personnel cease to be a member of the operator’s personnel.</w:t>
            </w:r>
          </w:p>
          <w:p w14:paraId="7932FBE4" w14:textId="77777777" w:rsidR="003673B6" w:rsidRPr="00632DFF" w:rsidRDefault="003673B6" w:rsidP="00EA0647">
            <w:pPr>
              <w:pStyle w:val="Tabletext"/>
              <w:rPr>
                <w:rFonts w:eastAsia="Arial"/>
              </w:rPr>
            </w:pPr>
            <w:r w:rsidRPr="00D211BD">
              <w:rPr>
                <w:rFonts w:eastAsia="Arial"/>
              </w:rPr>
              <w:t>For cabin crew members and flight crew members performing duties under Parts 121 and Part 135, as applicable, records of cosmic radiation doses must be kept for 5 years after the member ceases to be a member of the operator’s personnel.</w:t>
            </w:r>
          </w:p>
        </w:tc>
        <w:tc>
          <w:tcPr>
            <w:tcW w:w="1836" w:type="pct"/>
            <w:shd w:val="clear" w:color="auto" w:fill="DBE5F1" w:themeFill="accent1" w:themeFillTint="33"/>
          </w:tcPr>
          <w:p w14:paraId="65486ACF" w14:textId="204DDF2A" w:rsidR="003673B6" w:rsidRPr="000A126D" w:rsidRDefault="0009619E" w:rsidP="004F2B40">
            <w:pPr>
              <w:pStyle w:val="Tabletext"/>
              <w:rPr>
                <w:rStyle w:val="italics"/>
              </w:rPr>
            </w:pPr>
            <w:r w:rsidRPr="000A126D">
              <w:rPr>
                <w:rStyle w:val="italics"/>
              </w:rPr>
              <w:t xml:space="preserve">Operators may have provisions for record keeping. </w:t>
            </w:r>
            <w:r w:rsidR="00F32145" w:rsidRPr="000A126D">
              <w:rPr>
                <w:rStyle w:val="italics"/>
              </w:rPr>
              <w:t>Suggested text could be added or the entire section substituted:</w:t>
            </w:r>
          </w:p>
          <w:p w14:paraId="66770CD2" w14:textId="77777777" w:rsidR="004F2B40" w:rsidRDefault="004F2B40" w:rsidP="000A126D">
            <w:pPr>
              <w:pStyle w:val="Tabletext"/>
            </w:pPr>
          </w:p>
          <w:p w14:paraId="523DA1F7" w14:textId="77777777" w:rsidR="00107EAD" w:rsidRDefault="00F32145" w:rsidP="000A126D">
            <w:pPr>
              <w:pStyle w:val="TableHeading2"/>
              <w:rPr>
                <w:lang w:eastAsia="en-AU"/>
              </w:rPr>
            </w:pPr>
            <w:bookmarkStart w:id="15" w:name="_Toc54348084"/>
            <w:bookmarkStart w:id="16" w:name="_Toc56425583"/>
            <w:bookmarkStart w:id="17" w:name="_Toc84511526"/>
            <w:r w:rsidRPr="00F32145">
              <w:rPr>
                <w:lang w:eastAsia="en-AU"/>
              </w:rPr>
              <w:t>Personnel training and checking records</w:t>
            </w:r>
            <w:bookmarkEnd w:id="15"/>
            <w:bookmarkEnd w:id="16"/>
            <w:bookmarkEnd w:id="17"/>
            <w:r w:rsidR="00696CE7">
              <w:rPr>
                <w:lang w:eastAsia="en-AU"/>
              </w:rPr>
              <w:t xml:space="preserve"> </w:t>
            </w:r>
          </w:p>
          <w:p w14:paraId="4C293A6C" w14:textId="455817D7" w:rsidR="00F32145" w:rsidRDefault="00F32145" w:rsidP="00107EAD">
            <w:pPr>
              <w:pStyle w:val="Tabletext"/>
              <w:rPr>
                <w:lang w:eastAsia="en-AU"/>
              </w:rPr>
            </w:pPr>
            <w:r w:rsidRPr="00F32145">
              <w:rPr>
                <w:lang w:eastAsia="en-AU"/>
              </w:rPr>
              <w:t>(Regulations 119.225, 119.240, 138.170 and 138.185)</w:t>
            </w:r>
          </w:p>
          <w:p w14:paraId="5F975B8F" w14:textId="77777777" w:rsidR="003B32F8" w:rsidRDefault="003B32F8" w:rsidP="00107EAD">
            <w:pPr>
              <w:pStyle w:val="Tabletext"/>
              <w:rPr>
                <w:lang w:eastAsia="en-AU"/>
              </w:rPr>
            </w:pPr>
          </w:p>
          <w:p w14:paraId="64B32CC1" w14:textId="77777777" w:rsidR="00F32145" w:rsidRPr="00F32145" w:rsidRDefault="00F32145" w:rsidP="000A126D">
            <w:pPr>
              <w:pStyle w:val="TableHeading2"/>
              <w:rPr>
                <w:lang w:eastAsia="en-AU"/>
              </w:rPr>
            </w:pPr>
            <w:bookmarkStart w:id="18" w:name="_Toc56425584"/>
            <w:r w:rsidRPr="00F32145">
              <w:rPr>
                <w:lang w:eastAsia="en-AU"/>
              </w:rPr>
              <w:t>Making</w:t>
            </w:r>
            <w:bookmarkEnd w:id="18"/>
          </w:p>
          <w:p w14:paraId="48C8DB0E" w14:textId="77777777" w:rsidR="00F32145" w:rsidRPr="00F32145" w:rsidRDefault="00F32145" w:rsidP="000A126D">
            <w:pPr>
              <w:pStyle w:val="Tabletext"/>
              <w:rPr>
                <w:lang w:eastAsia="en-AU"/>
              </w:rPr>
            </w:pPr>
            <w:r w:rsidRPr="00F32145">
              <w:rPr>
                <w:lang w:eastAsia="en-AU"/>
              </w:rPr>
              <w:t>The HOO/HOFO is to ensure that the personnel training and checking file is completed immediately after the employee carries out any training, check, flight test or assessment, gains a qualification or certificate, or gains relevant flying experience. Any form or certificate required by the exposition in relation to a qualification or experience gained is to be completed and stored on the persons record as soon as possible after the event.</w:t>
            </w:r>
          </w:p>
          <w:p w14:paraId="5C8873FD" w14:textId="77777777" w:rsidR="00F32145" w:rsidRPr="00F32145" w:rsidRDefault="00F32145" w:rsidP="000A126D">
            <w:pPr>
              <w:pStyle w:val="Tabletext"/>
              <w:spacing w:after="120"/>
              <w:rPr>
                <w:lang w:eastAsia="en-AU"/>
              </w:rPr>
            </w:pPr>
            <w:r w:rsidRPr="00F32145">
              <w:rPr>
                <w:lang w:eastAsia="en-AU"/>
              </w:rPr>
              <w:t xml:space="preserve">These records are to be retained until at least 5 years after the person ceases to be a member of </w:t>
            </w:r>
            <w:r w:rsidRPr="00F32145">
              <w:rPr>
                <w:i/>
                <w:iCs/>
                <w:lang w:eastAsia="en-AU"/>
              </w:rPr>
              <w:t>[</w:t>
            </w:r>
            <w:r w:rsidRPr="00CF2D70">
              <w:rPr>
                <w:i/>
                <w:iCs/>
                <w:color w:val="C00000"/>
                <w:lang w:eastAsia="en-AU"/>
              </w:rPr>
              <w:t>Sample Aviation</w:t>
            </w:r>
            <w:r w:rsidRPr="00F32145">
              <w:rPr>
                <w:i/>
                <w:iCs/>
                <w:lang w:eastAsia="en-AU"/>
              </w:rPr>
              <w:t>]</w:t>
            </w:r>
            <w:r w:rsidRPr="00F32145">
              <w:rPr>
                <w:lang w:eastAsia="en-AU"/>
              </w:rPr>
              <w:t xml:space="preserve">’s personnel.  </w:t>
            </w:r>
          </w:p>
          <w:p w14:paraId="3698994B" w14:textId="77777777" w:rsidR="00F32145" w:rsidRPr="00F32145" w:rsidRDefault="00F32145" w:rsidP="000A126D">
            <w:pPr>
              <w:pStyle w:val="TableHeading2"/>
              <w:rPr>
                <w:lang w:eastAsia="en-AU"/>
              </w:rPr>
            </w:pPr>
            <w:bookmarkStart w:id="19" w:name="_Toc56425585"/>
            <w:r w:rsidRPr="00F32145">
              <w:rPr>
                <w:lang w:eastAsia="en-AU"/>
              </w:rPr>
              <w:t>Availability</w:t>
            </w:r>
            <w:bookmarkEnd w:id="19"/>
          </w:p>
          <w:p w14:paraId="173DA798" w14:textId="6729A07F" w:rsidR="00F32145" w:rsidRPr="00F32145" w:rsidRDefault="00F32145" w:rsidP="000A126D">
            <w:pPr>
              <w:pStyle w:val="Tabletext"/>
              <w:rPr>
                <w:lang w:eastAsia="en-AU"/>
              </w:rPr>
            </w:pPr>
            <w:r w:rsidRPr="00F32145">
              <w:rPr>
                <w:lang w:eastAsia="en-AU"/>
              </w:rPr>
              <w:t>(Regulations 119.230 and 138.175)</w:t>
            </w:r>
          </w:p>
          <w:p w14:paraId="3353216D" w14:textId="77777777" w:rsidR="00F32145" w:rsidRPr="00F32145" w:rsidRDefault="00F32145" w:rsidP="000A126D">
            <w:pPr>
              <w:pStyle w:val="Tabletext"/>
              <w:rPr>
                <w:lang w:eastAsia="en-AU"/>
              </w:rPr>
            </w:pPr>
            <w:r w:rsidRPr="00F32145">
              <w:rPr>
                <w:lang w:eastAsia="en-AU"/>
              </w:rPr>
              <w:t>Personnel may review any of their own training and checking records at any time using secure access to the company server.</w:t>
            </w:r>
          </w:p>
          <w:p w14:paraId="173616B6" w14:textId="77777777" w:rsidR="00F32145" w:rsidRPr="00F32145" w:rsidRDefault="00F32145" w:rsidP="000A126D">
            <w:pPr>
              <w:pStyle w:val="Tabletext"/>
              <w:spacing w:after="120"/>
              <w:rPr>
                <w:lang w:eastAsia="en-AU"/>
              </w:rPr>
            </w:pPr>
            <w:r w:rsidRPr="00F32145">
              <w:rPr>
                <w:lang w:eastAsia="en-AU"/>
              </w:rPr>
              <w:t xml:space="preserve">If another Australian air transport operator requests a copy of any training and checking record made by </w:t>
            </w:r>
            <w:r w:rsidRPr="000A126D">
              <w:rPr>
                <w:rStyle w:val="italics"/>
              </w:rPr>
              <w:t>[</w:t>
            </w:r>
            <w:r w:rsidRPr="00CF2D70">
              <w:rPr>
                <w:rStyle w:val="italics"/>
                <w:color w:val="C00000"/>
              </w:rPr>
              <w:t>Sample Aviation</w:t>
            </w:r>
            <w:r w:rsidRPr="000A126D">
              <w:rPr>
                <w:rStyle w:val="italics"/>
              </w:rPr>
              <w:t>]</w:t>
            </w:r>
            <w:r w:rsidRPr="00F32145">
              <w:rPr>
                <w:lang w:eastAsia="en-AU"/>
              </w:rPr>
              <w:t xml:space="preserve"> for an employee, the HOO/HOFO is to provide the requested records within 7 days of the request provided the employee agrees in writing to release them.</w:t>
            </w:r>
          </w:p>
          <w:p w14:paraId="79F82C84" w14:textId="77777777" w:rsidR="00F32145" w:rsidRPr="00F32145" w:rsidRDefault="00F32145" w:rsidP="000A126D">
            <w:pPr>
              <w:pStyle w:val="TableHeading2"/>
              <w:rPr>
                <w:lang w:eastAsia="en-AU"/>
              </w:rPr>
            </w:pPr>
            <w:bookmarkStart w:id="20" w:name="_Toc54348085"/>
            <w:bookmarkStart w:id="21" w:name="_Toc56425586"/>
            <w:bookmarkStart w:id="22" w:name="_Toc84511527"/>
            <w:r w:rsidRPr="00F32145">
              <w:rPr>
                <w:lang w:eastAsia="en-AU"/>
              </w:rPr>
              <w:lastRenderedPageBreak/>
              <w:t>Licences and medical certificates</w:t>
            </w:r>
            <w:bookmarkEnd w:id="20"/>
            <w:bookmarkEnd w:id="21"/>
            <w:bookmarkEnd w:id="22"/>
          </w:p>
          <w:p w14:paraId="40D0BEFC" w14:textId="5125EA00" w:rsidR="00F32145" w:rsidRPr="00F32145" w:rsidRDefault="00F32145" w:rsidP="000A126D">
            <w:pPr>
              <w:pStyle w:val="Tabletext"/>
              <w:rPr>
                <w:lang w:eastAsia="en-AU"/>
              </w:rPr>
            </w:pPr>
            <w:r w:rsidRPr="00F32145">
              <w:rPr>
                <w:lang w:eastAsia="en-AU"/>
              </w:rPr>
              <w:t>(Regulations 119.235, 119.240 and 138.180)</w:t>
            </w:r>
          </w:p>
          <w:p w14:paraId="233BAD47" w14:textId="5A1BADFF" w:rsidR="00F32145" w:rsidRPr="00F32145" w:rsidRDefault="00F32145" w:rsidP="000A126D">
            <w:pPr>
              <w:pStyle w:val="Tabletext"/>
              <w:rPr>
                <w:lang w:eastAsia="en-AU"/>
              </w:rPr>
            </w:pPr>
            <w:r w:rsidRPr="00F32145">
              <w:rPr>
                <w:lang w:eastAsia="en-AU"/>
              </w:rPr>
              <w:t xml:space="preserve">The HOO/HOFO is to ensure that each pilot’s file contains copies of the pilot’s current flight crew licence and medical certificate. These records are to be retained whilst the pilot exercises the privilege of their licence for </w:t>
            </w:r>
            <w:r w:rsidR="00696CE7" w:rsidRPr="00521221">
              <w:rPr>
                <w:rStyle w:val="italics"/>
              </w:rPr>
              <w:t>[</w:t>
            </w:r>
            <w:r w:rsidR="00696CE7" w:rsidRPr="00CF2D70">
              <w:rPr>
                <w:rStyle w:val="italics"/>
                <w:color w:val="C00000"/>
              </w:rPr>
              <w:t>Sample Aviation</w:t>
            </w:r>
            <w:r w:rsidR="00696CE7" w:rsidRPr="00521221">
              <w:rPr>
                <w:rStyle w:val="italics"/>
              </w:rPr>
              <w:t>]</w:t>
            </w:r>
            <w:r w:rsidRPr="00107EAD">
              <w:rPr>
                <w:lang w:eastAsia="en-AU"/>
              </w:rPr>
              <w:t>.</w:t>
            </w:r>
          </w:p>
          <w:p w14:paraId="47E7CA96" w14:textId="0572B0F6" w:rsidR="00F32145" w:rsidRPr="00B01DB9" w:rsidRDefault="00F32145" w:rsidP="000A126D">
            <w:pPr>
              <w:pStyle w:val="Tabletext"/>
            </w:pPr>
            <w:r w:rsidRPr="00F32145">
              <w:rPr>
                <w:lang w:eastAsia="en-AU"/>
              </w:rPr>
              <w:t>Note: electronic retention</w:t>
            </w:r>
            <w:r w:rsidR="00107EAD">
              <w:rPr>
                <w:lang w:eastAsia="en-AU"/>
              </w:rPr>
              <w:t xml:space="preserve">s are </w:t>
            </w:r>
            <w:r w:rsidRPr="00F32145">
              <w:rPr>
                <w:lang w:eastAsia="en-AU"/>
              </w:rPr>
              <w:t>acceptable</w:t>
            </w:r>
            <w:r w:rsidR="00107EAD">
              <w:rPr>
                <w:lang w:eastAsia="en-AU"/>
              </w:rPr>
              <w:t>.</w:t>
            </w:r>
          </w:p>
        </w:tc>
      </w:tr>
      <w:tr w:rsidR="003673B6" w:rsidRPr="005D7E6E" w14:paraId="3B41F5F8" w14:textId="2253C7F1" w:rsidTr="00EA0647">
        <w:tc>
          <w:tcPr>
            <w:tcW w:w="235" w:type="pct"/>
            <w:shd w:val="clear" w:color="auto" w:fill="DBE5F1" w:themeFill="accent1" w:themeFillTint="33"/>
          </w:tcPr>
          <w:p w14:paraId="0DB1ED9B" w14:textId="77777777" w:rsidR="003673B6" w:rsidRPr="005D7E6E" w:rsidRDefault="003673B6" w:rsidP="00EA0647">
            <w:pPr>
              <w:pStyle w:val="Tabletext"/>
              <w:rPr>
                <w:szCs w:val="18"/>
              </w:rPr>
            </w:pPr>
            <w:r w:rsidRPr="005D7E6E">
              <w:rPr>
                <w:szCs w:val="18"/>
              </w:rPr>
              <w:lastRenderedPageBreak/>
              <w:t>1</w:t>
            </w:r>
            <w:r>
              <w:rPr>
                <w:szCs w:val="18"/>
              </w:rPr>
              <w:t>19.245</w:t>
            </w:r>
          </w:p>
        </w:tc>
        <w:tc>
          <w:tcPr>
            <w:tcW w:w="635" w:type="pct"/>
            <w:shd w:val="clear" w:color="auto" w:fill="DBE5F1" w:themeFill="accent1" w:themeFillTint="33"/>
          </w:tcPr>
          <w:p w14:paraId="7DF4F95E" w14:textId="77777777" w:rsidR="003673B6" w:rsidRPr="005D7E6E" w:rsidRDefault="003673B6" w:rsidP="00EA0647">
            <w:pPr>
              <w:pStyle w:val="Tabletext"/>
              <w:rPr>
                <w:szCs w:val="18"/>
              </w:rPr>
            </w:pPr>
            <w:r w:rsidRPr="00CE2DFB">
              <w:rPr>
                <w:szCs w:val="18"/>
              </w:rPr>
              <w:t>Retention periods for flight-related documents</w:t>
            </w:r>
          </w:p>
        </w:tc>
        <w:tc>
          <w:tcPr>
            <w:tcW w:w="295" w:type="pct"/>
            <w:shd w:val="clear" w:color="auto" w:fill="DBE5F1" w:themeFill="accent1" w:themeFillTint="33"/>
          </w:tcPr>
          <w:p w14:paraId="3A0F95D7" w14:textId="77777777" w:rsidR="003673B6" w:rsidRPr="008E6CB1" w:rsidRDefault="003673B6" w:rsidP="00EA0647">
            <w:pPr>
              <w:pStyle w:val="Tabletext"/>
            </w:pPr>
            <w:r w:rsidRPr="00B9323F">
              <w:t>CAO 20.16.1</w:t>
            </w:r>
          </w:p>
        </w:tc>
        <w:tc>
          <w:tcPr>
            <w:tcW w:w="1837" w:type="pct"/>
            <w:shd w:val="clear" w:color="auto" w:fill="DBE5F1" w:themeFill="accent1" w:themeFillTint="33"/>
          </w:tcPr>
          <w:p w14:paraId="02F43B57" w14:textId="77777777" w:rsidR="003673B6" w:rsidRPr="003D28DF" w:rsidRDefault="003673B6" w:rsidP="00EA0647">
            <w:pPr>
              <w:pStyle w:val="TableHeading2"/>
            </w:pPr>
            <w:r w:rsidRPr="00C058FA">
              <w:rPr>
                <w:iCs/>
              </w:rPr>
              <w:t>New requirements for all air transport operators</w:t>
            </w:r>
          </w:p>
          <w:p w14:paraId="6E953119" w14:textId="77777777" w:rsidR="003673B6" w:rsidRDefault="003673B6" w:rsidP="00EA0647">
            <w:pPr>
              <w:pStyle w:val="Tabletext"/>
            </w:pPr>
            <w:r w:rsidRPr="004200A3">
              <w:rPr>
                <w:u w:val="single"/>
              </w:rPr>
              <w:t>Background</w:t>
            </w:r>
          </w:p>
          <w:p w14:paraId="6C898AA3" w14:textId="77777777" w:rsidR="003673B6" w:rsidRPr="002572A5" w:rsidRDefault="003673B6" w:rsidP="00EA0647">
            <w:pPr>
              <w:pStyle w:val="Tabletext"/>
            </w:pPr>
            <w:r w:rsidRPr="00A073D8">
              <w:t>Introduces some new requirements but is otherwise consistent with requirements under the CAOs.</w:t>
            </w:r>
          </w:p>
          <w:p w14:paraId="73987809" w14:textId="77777777" w:rsidR="003673B6" w:rsidRPr="00632DFF" w:rsidRDefault="003673B6" w:rsidP="00EA0647">
            <w:pPr>
              <w:pStyle w:val="Tabletext"/>
              <w:rPr>
                <w:rFonts w:eastAsia="Arial"/>
              </w:rPr>
            </w:pPr>
            <w:r w:rsidRPr="00F20ADD">
              <w:t>Consolidates the listing of flight-related documents that must be kept by an operator under Parts 91, 121, 133 and 135, and specifies the retention period, which is a minimum of 3 months after the end of the flight.</w:t>
            </w:r>
            <w:r w:rsidRPr="003D28DF" w:rsidDel="00F20ADD">
              <w:t xml:space="preserve"> </w:t>
            </w:r>
          </w:p>
        </w:tc>
        <w:tc>
          <w:tcPr>
            <w:tcW w:w="1836" w:type="pct"/>
            <w:shd w:val="clear" w:color="auto" w:fill="DBE5F1" w:themeFill="accent1" w:themeFillTint="33"/>
          </w:tcPr>
          <w:p w14:paraId="2B2428A4" w14:textId="4FCEFE46" w:rsidR="00696CE7" w:rsidRPr="00521221" w:rsidRDefault="00696CE7" w:rsidP="00696CE7">
            <w:pPr>
              <w:pStyle w:val="Tabletext"/>
              <w:rPr>
                <w:rStyle w:val="italics"/>
              </w:rPr>
            </w:pPr>
            <w:r w:rsidRPr="00521221">
              <w:rPr>
                <w:rStyle w:val="italics"/>
              </w:rPr>
              <w:t xml:space="preserve">Operators may </w:t>
            </w:r>
            <w:r w:rsidR="002621EF">
              <w:rPr>
                <w:rStyle w:val="italics"/>
              </w:rPr>
              <w:t xml:space="preserve">already </w:t>
            </w:r>
            <w:r w:rsidRPr="00521221">
              <w:rPr>
                <w:rStyle w:val="italics"/>
              </w:rPr>
              <w:t>have provisions for record keeping. Suggested text could be added or the entire section substituted:</w:t>
            </w:r>
          </w:p>
          <w:p w14:paraId="1F4257C3" w14:textId="77777777" w:rsidR="000C3CB4" w:rsidRPr="000A126D" w:rsidRDefault="000C3CB4" w:rsidP="000A126D">
            <w:pPr>
              <w:pStyle w:val="TableHeading2"/>
              <w:spacing w:before="120"/>
            </w:pPr>
            <w:r w:rsidRPr="000A126D">
              <w:t>Documents</w:t>
            </w:r>
          </w:p>
          <w:p w14:paraId="21313A27" w14:textId="77777777" w:rsidR="000C3CB4" w:rsidRPr="000C3CB4" w:rsidRDefault="000C3CB4" w:rsidP="000A126D">
            <w:pPr>
              <w:pStyle w:val="Tabletext"/>
              <w:rPr>
                <w:lang w:eastAsia="en-AU"/>
              </w:rPr>
            </w:pPr>
            <w:r w:rsidRPr="000C3CB4">
              <w:rPr>
                <w:lang w:eastAsia="en-AU"/>
              </w:rPr>
              <w:t>Pilots are to ensure the following documents are retained for every air transport flight and stored in the operational records system. The HOFO is to ensure they are stored for at least 3 months:</w:t>
            </w:r>
          </w:p>
          <w:p w14:paraId="5F419182" w14:textId="40C1BE1A" w:rsidR="000C3CB4" w:rsidRPr="000C3CB4" w:rsidRDefault="000C3CB4" w:rsidP="000A126D">
            <w:pPr>
              <w:pStyle w:val="Tablebullet"/>
              <w:rPr>
                <w:lang w:eastAsia="en-AU"/>
              </w:rPr>
            </w:pPr>
            <w:r w:rsidRPr="000C3CB4">
              <w:rPr>
                <w:lang w:eastAsia="en-AU"/>
              </w:rPr>
              <w:t>Forecasts</w:t>
            </w:r>
          </w:p>
          <w:p w14:paraId="717811F3" w14:textId="63A6CC40" w:rsidR="000C3CB4" w:rsidRPr="000C3CB4" w:rsidRDefault="000C3CB4" w:rsidP="000A126D">
            <w:pPr>
              <w:pStyle w:val="Tablebullet"/>
              <w:rPr>
                <w:lang w:eastAsia="en-AU"/>
              </w:rPr>
            </w:pPr>
            <w:r w:rsidRPr="000C3CB4">
              <w:rPr>
                <w:lang w:eastAsia="en-AU"/>
              </w:rPr>
              <w:t>Notams</w:t>
            </w:r>
          </w:p>
          <w:p w14:paraId="26557C6F" w14:textId="10F6A72B" w:rsidR="000C3CB4" w:rsidRPr="000C3CB4" w:rsidRDefault="000C3CB4" w:rsidP="000A126D">
            <w:pPr>
              <w:pStyle w:val="Tablebullet"/>
              <w:rPr>
                <w:lang w:eastAsia="en-AU"/>
              </w:rPr>
            </w:pPr>
            <w:r w:rsidRPr="000C3CB4">
              <w:rPr>
                <w:lang w:eastAsia="en-AU"/>
              </w:rPr>
              <w:t xml:space="preserve">Weight and balance form </w:t>
            </w:r>
          </w:p>
          <w:p w14:paraId="38936A31" w14:textId="6177D005" w:rsidR="000C3CB4" w:rsidRPr="000C3CB4" w:rsidRDefault="000C3CB4" w:rsidP="000A126D">
            <w:pPr>
              <w:pStyle w:val="Tablebullet"/>
              <w:rPr>
                <w:lang w:eastAsia="en-AU"/>
              </w:rPr>
            </w:pPr>
            <w:r w:rsidRPr="000C3CB4">
              <w:rPr>
                <w:lang w:eastAsia="en-AU"/>
              </w:rPr>
              <w:t>Special cargo statement (if any)</w:t>
            </w:r>
          </w:p>
          <w:p w14:paraId="0A5DB8AA" w14:textId="4C7440E2" w:rsidR="000C3CB4" w:rsidRPr="000C3CB4" w:rsidRDefault="000C3CB4" w:rsidP="000A126D">
            <w:pPr>
              <w:pStyle w:val="Tablebullet"/>
              <w:rPr>
                <w:lang w:eastAsia="en-AU"/>
              </w:rPr>
            </w:pPr>
            <w:r w:rsidRPr="000C3CB4">
              <w:rPr>
                <w:lang w:eastAsia="en-AU"/>
              </w:rPr>
              <w:t>Passenger list</w:t>
            </w:r>
          </w:p>
          <w:p w14:paraId="48820396" w14:textId="056683E4" w:rsidR="000C3CB4" w:rsidRPr="000C3CB4" w:rsidRDefault="000C3CB4" w:rsidP="000A126D">
            <w:pPr>
              <w:pStyle w:val="Tablebullet"/>
              <w:rPr>
                <w:lang w:eastAsia="en-AU"/>
              </w:rPr>
            </w:pPr>
            <w:r w:rsidRPr="000C3CB4">
              <w:rPr>
                <w:lang w:eastAsia="en-AU"/>
              </w:rPr>
              <w:t>Any report of any action taken in an emergency by the pilot that contravenes Part 91 regulations</w:t>
            </w:r>
            <w:r w:rsidR="00107EAD">
              <w:rPr>
                <w:lang w:eastAsia="en-AU"/>
              </w:rPr>
              <w:t>.</w:t>
            </w:r>
          </w:p>
          <w:p w14:paraId="5B7EDB63" w14:textId="77777777" w:rsidR="000C3CB4" w:rsidRPr="000C3CB4" w:rsidRDefault="000C3CB4" w:rsidP="000A126D">
            <w:pPr>
              <w:pStyle w:val="Tabletext"/>
              <w:rPr>
                <w:lang w:eastAsia="en-AU"/>
              </w:rPr>
            </w:pPr>
            <w:r w:rsidRPr="000C3CB4">
              <w:rPr>
                <w:lang w:eastAsia="en-AU"/>
              </w:rPr>
              <w:t xml:space="preserve">The HOFO is to ensure the operational flight plan /journey log is retained for every flight and stored for at least 6 months. </w:t>
            </w:r>
          </w:p>
          <w:p w14:paraId="032A2E2A" w14:textId="1BFB8378" w:rsidR="00452B54" w:rsidRPr="00C058FA" w:rsidRDefault="000C3CB4" w:rsidP="000A126D">
            <w:pPr>
              <w:pStyle w:val="Note"/>
              <w:rPr>
                <w:iCs/>
              </w:rPr>
            </w:pPr>
            <w:r w:rsidRPr="000A126D">
              <w:rPr>
                <w:rStyle w:val="Strong"/>
              </w:rPr>
              <w:t>Note</w:t>
            </w:r>
            <w:r w:rsidRPr="000C3CB4">
              <w:t>: electronic retention</w:t>
            </w:r>
            <w:r w:rsidR="00107EAD">
              <w:t>s are</w:t>
            </w:r>
            <w:r w:rsidRPr="000C3CB4">
              <w:t xml:space="preserve"> acceptable</w:t>
            </w:r>
            <w:r w:rsidR="00107EAD">
              <w:t>.</w:t>
            </w:r>
          </w:p>
        </w:tc>
      </w:tr>
      <w:tr w:rsidR="003673B6" w:rsidRPr="005D7E6E" w14:paraId="01F4C822" w14:textId="0439AAEC" w:rsidTr="00EA0647">
        <w:tc>
          <w:tcPr>
            <w:tcW w:w="235" w:type="pct"/>
            <w:shd w:val="clear" w:color="auto" w:fill="DBE5F1" w:themeFill="accent1" w:themeFillTint="33"/>
          </w:tcPr>
          <w:p w14:paraId="6C85F8F1" w14:textId="77777777" w:rsidR="003673B6" w:rsidRPr="005D7E6E" w:rsidRDefault="003673B6" w:rsidP="00EA0647">
            <w:pPr>
              <w:pStyle w:val="Tabletext"/>
              <w:rPr>
                <w:szCs w:val="18"/>
              </w:rPr>
            </w:pPr>
            <w:r w:rsidRPr="005D7E6E">
              <w:rPr>
                <w:szCs w:val="18"/>
              </w:rPr>
              <w:t>1</w:t>
            </w:r>
            <w:r>
              <w:rPr>
                <w:szCs w:val="18"/>
              </w:rPr>
              <w:t>19.250</w:t>
            </w:r>
          </w:p>
        </w:tc>
        <w:tc>
          <w:tcPr>
            <w:tcW w:w="635" w:type="pct"/>
            <w:shd w:val="clear" w:color="auto" w:fill="DBE5F1" w:themeFill="accent1" w:themeFillTint="33"/>
          </w:tcPr>
          <w:p w14:paraId="6AAC2B30" w14:textId="77777777" w:rsidR="003673B6" w:rsidRPr="005D7E6E" w:rsidRDefault="003673B6" w:rsidP="00EA0647">
            <w:pPr>
              <w:pStyle w:val="Tabletext"/>
              <w:rPr>
                <w:szCs w:val="18"/>
              </w:rPr>
            </w:pPr>
            <w:r>
              <w:rPr>
                <w:szCs w:val="18"/>
              </w:rPr>
              <w:t>Retention period for other flight-related records</w:t>
            </w:r>
          </w:p>
        </w:tc>
        <w:tc>
          <w:tcPr>
            <w:tcW w:w="295" w:type="pct"/>
            <w:shd w:val="clear" w:color="auto" w:fill="DBE5F1" w:themeFill="accent1" w:themeFillTint="33"/>
          </w:tcPr>
          <w:p w14:paraId="6A01B12B" w14:textId="77777777" w:rsidR="003673B6" w:rsidRPr="008E6CB1" w:rsidRDefault="003673B6" w:rsidP="00EA0647">
            <w:pPr>
              <w:pStyle w:val="Tabletext"/>
            </w:pPr>
          </w:p>
        </w:tc>
        <w:tc>
          <w:tcPr>
            <w:tcW w:w="1837" w:type="pct"/>
            <w:shd w:val="clear" w:color="auto" w:fill="DBE5F1" w:themeFill="accent1" w:themeFillTint="33"/>
          </w:tcPr>
          <w:p w14:paraId="5DF6AB91" w14:textId="77777777" w:rsidR="003673B6" w:rsidRPr="00945119" w:rsidRDefault="003673B6" w:rsidP="00EA0647">
            <w:pPr>
              <w:pStyle w:val="TableHeading2"/>
              <w:rPr>
                <w:rStyle w:val="italics"/>
                <w:i/>
              </w:rPr>
            </w:pPr>
            <w:r w:rsidRPr="00261348">
              <w:rPr>
                <w:iCs/>
              </w:rPr>
              <w:t xml:space="preserve">New requirements for all </w:t>
            </w:r>
            <w:r>
              <w:rPr>
                <w:iCs/>
              </w:rPr>
              <w:t xml:space="preserve">air transport </w:t>
            </w:r>
            <w:r w:rsidRPr="00261348">
              <w:rPr>
                <w:iCs/>
              </w:rPr>
              <w:t>operators</w:t>
            </w:r>
          </w:p>
          <w:p w14:paraId="5B20B78F" w14:textId="77777777" w:rsidR="003673B6" w:rsidRPr="004200A3" w:rsidRDefault="003673B6" w:rsidP="00EA0647">
            <w:pPr>
              <w:pStyle w:val="Tabletext"/>
            </w:pPr>
            <w:r w:rsidRPr="004200A3">
              <w:t>Requires records in a journey log to be kept for at least 6 months after the end of a flight.</w:t>
            </w:r>
          </w:p>
          <w:p w14:paraId="4D60499C" w14:textId="77777777" w:rsidR="003673B6" w:rsidRPr="00632DFF" w:rsidRDefault="003673B6" w:rsidP="00EA0647">
            <w:pPr>
              <w:pStyle w:val="Tabletext"/>
              <w:rPr>
                <w:rFonts w:eastAsia="Arial"/>
              </w:rPr>
            </w:pPr>
            <w:r w:rsidRPr="004200A3">
              <w:t>Records of the verification of the accuracy of weight and balance data that is generated by a computer system not fitted to an aeroplane that are required under Part 121 must be kept for at least 6 months.</w:t>
            </w:r>
          </w:p>
        </w:tc>
        <w:tc>
          <w:tcPr>
            <w:tcW w:w="1836" w:type="pct"/>
            <w:shd w:val="clear" w:color="auto" w:fill="DBE5F1" w:themeFill="accent1" w:themeFillTint="33"/>
          </w:tcPr>
          <w:p w14:paraId="5F1F1626" w14:textId="73F48ED9" w:rsidR="00696CE7" w:rsidRDefault="00696CE7" w:rsidP="00EA0647">
            <w:pPr>
              <w:pStyle w:val="TableHeading2"/>
              <w:rPr>
                <w:iCs/>
              </w:rPr>
            </w:pPr>
            <w:r>
              <w:rPr>
                <w:iCs/>
              </w:rPr>
              <w:t>No text required</w:t>
            </w:r>
          </w:p>
          <w:p w14:paraId="335ED2EA" w14:textId="5DF3B6CC" w:rsidR="003673B6" w:rsidRPr="00261348" w:rsidRDefault="000A077C" w:rsidP="000A126D">
            <w:pPr>
              <w:pStyle w:val="Tabletext"/>
            </w:pPr>
            <w:r>
              <w:t>Text incorporated in 119.245 as above</w:t>
            </w:r>
            <w:r w:rsidR="00107EAD">
              <w:t>.</w:t>
            </w:r>
          </w:p>
        </w:tc>
      </w:tr>
      <w:tr w:rsidR="003673B6" w:rsidRPr="005D7E6E" w14:paraId="6FAB588D" w14:textId="57CE27CC" w:rsidTr="00EA0647">
        <w:trPr>
          <w:trHeight w:val="3447"/>
        </w:trPr>
        <w:tc>
          <w:tcPr>
            <w:tcW w:w="235" w:type="pct"/>
            <w:shd w:val="clear" w:color="auto" w:fill="DBE5F1" w:themeFill="accent1" w:themeFillTint="33"/>
          </w:tcPr>
          <w:p w14:paraId="26AE6764" w14:textId="77777777" w:rsidR="003673B6" w:rsidRPr="005D7E6E" w:rsidRDefault="003673B6" w:rsidP="00EA0647">
            <w:pPr>
              <w:pStyle w:val="Tabletext"/>
              <w:rPr>
                <w:szCs w:val="18"/>
              </w:rPr>
            </w:pPr>
            <w:r w:rsidRPr="005D7E6E">
              <w:rPr>
                <w:szCs w:val="18"/>
              </w:rPr>
              <w:lastRenderedPageBreak/>
              <w:t>1</w:t>
            </w:r>
            <w:r>
              <w:rPr>
                <w:szCs w:val="18"/>
              </w:rPr>
              <w:t>19.260</w:t>
            </w:r>
          </w:p>
        </w:tc>
        <w:tc>
          <w:tcPr>
            <w:tcW w:w="635" w:type="pct"/>
            <w:shd w:val="clear" w:color="auto" w:fill="DBE5F1" w:themeFill="accent1" w:themeFillTint="33"/>
          </w:tcPr>
          <w:p w14:paraId="0BC13329" w14:textId="77777777" w:rsidR="003673B6" w:rsidRPr="005D7E6E" w:rsidRDefault="003673B6" w:rsidP="00EA0647">
            <w:pPr>
              <w:pStyle w:val="Tabletext"/>
              <w:rPr>
                <w:szCs w:val="18"/>
              </w:rPr>
            </w:pPr>
            <w:r>
              <w:rPr>
                <w:szCs w:val="18"/>
              </w:rPr>
              <w:t>Use of foreign registered aircraft in Australian territory</w:t>
            </w:r>
          </w:p>
        </w:tc>
        <w:tc>
          <w:tcPr>
            <w:tcW w:w="295" w:type="pct"/>
            <w:shd w:val="clear" w:color="auto" w:fill="DBE5F1" w:themeFill="accent1" w:themeFillTint="33"/>
          </w:tcPr>
          <w:p w14:paraId="0DD46F7C" w14:textId="77777777" w:rsidR="003673B6" w:rsidRPr="008E6CB1" w:rsidRDefault="003673B6" w:rsidP="00EA0647">
            <w:pPr>
              <w:pStyle w:val="Tabletext"/>
            </w:pPr>
          </w:p>
        </w:tc>
        <w:tc>
          <w:tcPr>
            <w:tcW w:w="1837" w:type="pct"/>
            <w:shd w:val="clear" w:color="auto" w:fill="DBE5F1" w:themeFill="accent1" w:themeFillTint="33"/>
          </w:tcPr>
          <w:p w14:paraId="29C59561" w14:textId="77777777" w:rsidR="003673B6" w:rsidRPr="002D0614" w:rsidRDefault="003673B6" w:rsidP="00EA0647">
            <w:pPr>
              <w:pStyle w:val="TableHeading2"/>
              <w:rPr>
                <w:rStyle w:val="italics"/>
                <w:i/>
              </w:rPr>
            </w:pPr>
            <w:r>
              <w:rPr>
                <w:iCs/>
              </w:rPr>
              <w:t>A n</w:t>
            </w:r>
            <w:r w:rsidRPr="003A02A0">
              <w:rPr>
                <w:iCs/>
              </w:rPr>
              <w:t>ew requirement for all air transport operators</w:t>
            </w:r>
          </w:p>
          <w:p w14:paraId="1C007FF5" w14:textId="77777777" w:rsidR="003673B6" w:rsidRPr="004200A3" w:rsidRDefault="003673B6" w:rsidP="00EA0647">
            <w:pPr>
              <w:pStyle w:val="Tabletext"/>
            </w:pPr>
            <w:r w:rsidRPr="004200A3">
              <w:t>This regulation limits the use of a foreign registered aircraft to a total of 90 days in any 12 month period, unless CASA has approved a greater number of days.</w:t>
            </w:r>
          </w:p>
          <w:p w14:paraId="718A4496" w14:textId="77777777" w:rsidR="003673B6" w:rsidRPr="004200A3" w:rsidRDefault="003673B6" w:rsidP="00EA0647">
            <w:pPr>
              <w:pStyle w:val="Tabletext"/>
            </w:pPr>
            <w:r w:rsidRPr="004200A3">
              <w:t xml:space="preserve">CASA EX82/21 contains a direction that an Australian air transport operator must not operate a foreign-registered aircraft in an Australian air transport operation for the first time unless CASA, in writing, has approved the operator’s application to operate the aircraft in the operation. </w:t>
            </w:r>
          </w:p>
          <w:p w14:paraId="31D5E9CF" w14:textId="77777777" w:rsidR="003673B6" w:rsidRPr="004200A3" w:rsidRDefault="003673B6" w:rsidP="00EA0647">
            <w:pPr>
              <w:pStyle w:val="Tabletext"/>
            </w:pPr>
            <w:r w:rsidRPr="004200A3">
              <w:t>This direction does not apply to an aircraft registered in New Zealand and operated under an Australian AOC with ANZA privileges, or to an aircraft for which the operator holds a permission under section 27A of the Civil Aviation Act.</w:t>
            </w:r>
          </w:p>
          <w:p w14:paraId="5E654F98" w14:textId="506D6F6F" w:rsidR="00EA0647" w:rsidRPr="003D28DF" w:rsidRDefault="003673B6" w:rsidP="00EA0647">
            <w:pPr>
              <w:pStyle w:val="Tabletext"/>
            </w:pPr>
            <w:r w:rsidRPr="004200A3">
              <w:t>Refer to CASA EX82/21 for full details of the direction.</w:t>
            </w:r>
          </w:p>
        </w:tc>
        <w:tc>
          <w:tcPr>
            <w:tcW w:w="1836" w:type="pct"/>
            <w:shd w:val="clear" w:color="auto" w:fill="DBE5F1" w:themeFill="accent1" w:themeFillTint="33"/>
          </w:tcPr>
          <w:p w14:paraId="235660C8" w14:textId="20C6152D" w:rsidR="00696CE7" w:rsidRDefault="000A077C" w:rsidP="003B32F8">
            <w:pPr>
              <w:pStyle w:val="Tabletext"/>
            </w:pPr>
            <w:r>
              <w:t xml:space="preserve">No </w:t>
            </w:r>
            <w:r w:rsidR="00AC667D">
              <w:t>suggested text provided</w:t>
            </w:r>
            <w:r w:rsidR="003B32F8">
              <w:t>.</w:t>
            </w:r>
          </w:p>
          <w:p w14:paraId="1AD9B509" w14:textId="076AE6A8" w:rsidR="003673B6" w:rsidRDefault="000A077C" w:rsidP="000A126D">
            <w:pPr>
              <w:pStyle w:val="Tabletext"/>
            </w:pPr>
            <w:r>
              <w:t>Operators</w:t>
            </w:r>
            <w:r w:rsidR="0092544C">
              <w:t xml:space="preserve"> </w:t>
            </w:r>
            <w:r>
              <w:t>of th</w:t>
            </w:r>
            <w:r w:rsidR="0092544C">
              <w:t>ese aircraft to review</w:t>
            </w:r>
            <w:r w:rsidR="00107EAD">
              <w:t>.</w:t>
            </w:r>
          </w:p>
        </w:tc>
      </w:tr>
    </w:tbl>
    <w:p w14:paraId="454F784F" w14:textId="004A8C4E" w:rsidR="00C11AC5" w:rsidRDefault="00DF1143" w:rsidP="00596140">
      <w:r>
        <w:br w:type="textWrapping" w:clear="all"/>
      </w:r>
    </w:p>
    <w:p w14:paraId="46F53E8A" w14:textId="77777777" w:rsidR="00C11AC5" w:rsidRDefault="00C11AC5">
      <w:pPr>
        <w:spacing w:after="200"/>
      </w:pPr>
      <w:r>
        <w:br w:type="page"/>
      </w:r>
    </w:p>
    <w:p w14:paraId="26168C91" w14:textId="1341B135" w:rsidR="00596140" w:rsidRDefault="00873D94" w:rsidP="00873D94">
      <w:pPr>
        <w:pStyle w:val="Heading3"/>
      </w:pPr>
      <w:bookmarkStart w:id="23" w:name="_Compliance_no_later"/>
      <w:bookmarkStart w:id="24" w:name="_Ref81472224"/>
      <w:bookmarkEnd w:id="23"/>
      <w:r>
        <w:lastRenderedPageBreak/>
        <w:t>Compliance no later than 2 December 2022</w:t>
      </w:r>
      <w:bookmarkEnd w:id="24"/>
    </w:p>
    <w:tbl>
      <w:tblPr>
        <w:tblStyle w:val="TableGrid"/>
        <w:tblW w:w="5000" w:type="pct"/>
        <w:tblLayout w:type="fixed"/>
        <w:tblCellMar>
          <w:top w:w="113" w:type="dxa"/>
          <w:bottom w:w="85" w:type="dxa"/>
        </w:tblCellMar>
        <w:tblLook w:val="04A0" w:firstRow="1" w:lastRow="0" w:firstColumn="1" w:lastColumn="0" w:noHBand="0" w:noVBand="1"/>
      </w:tblPr>
      <w:tblGrid>
        <w:gridCol w:w="1017"/>
        <w:gridCol w:w="2757"/>
        <w:gridCol w:w="1289"/>
        <w:gridCol w:w="7921"/>
        <w:gridCol w:w="7937"/>
      </w:tblGrid>
      <w:tr w:rsidR="005476E0" w:rsidRPr="00035D3A" w14:paraId="5116AD4A" w14:textId="35570ED0" w:rsidTr="00EA0647">
        <w:trPr>
          <w:trHeight w:val="681"/>
          <w:tblHeader/>
        </w:trPr>
        <w:tc>
          <w:tcPr>
            <w:tcW w:w="243" w:type="pct"/>
            <w:shd w:val="clear" w:color="auto" w:fill="F2F2F2" w:themeFill="background1" w:themeFillShade="F2"/>
          </w:tcPr>
          <w:p w14:paraId="12DF911E" w14:textId="77777777" w:rsidR="005476E0" w:rsidRDefault="005476E0" w:rsidP="00760EDF">
            <w:pPr>
              <w:pStyle w:val="TableHeading"/>
            </w:pPr>
            <w:r w:rsidRPr="00035D3A">
              <w:t>Reg</w:t>
            </w:r>
          </w:p>
          <w:p w14:paraId="25CED988" w14:textId="77777777" w:rsidR="005476E0" w:rsidRPr="00035D3A" w:rsidRDefault="005476E0" w:rsidP="00760EDF">
            <w:pPr>
              <w:pStyle w:val="TableHeading"/>
            </w:pPr>
            <w:r>
              <w:t>number</w:t>
            </w:r>
          </w:p>
        </w:tc>
        <w:tc>
          <w:tcPr>
            <w:tcW w:w="659" w:type="pct"/>
            <w:shd w:val="clear" w:color="auto" w:fill="F2F2F2" w:themeFill="background1" w:themeFillShade="F2"/>
          </w:tcPr>
          <w:p w14:paraId="0B7C01A3" w14:textId="77777777" w:rsidR="005476E0" w:rsidRPr="00035D3A" w:rsidRDefault="005476E0" w:rsidP="00760EDF">
            <w:pPr>
              <w:pStyle w:val="TableHeading"/>
            </w:pPr>
            <w:r w:rsidRPr="00035D3A">
              <w:t xml:space="preserve">Regulation </w:t>
            </w:r>
            <w:r>
              <w:t>t</w:t>
            </w:r>
            <w:r w:rsidRPr="00035D3A">
              <w:t>itle</w:t>
            </w:r>
          </w:p>
        </w:tc>
        <w:tc>
          <w:tcPr>
            <w:tcW w:w="308" w:type="pct"/>
            <w:shd w:val="clear" w:color="auto" w:fill="F2F2F2" w:themeFill="background1" w:themeFillShade="F2"/>
          </w:tcPr>
          <w:p w14:paraId="007A34E2" w14:textId="17903B0C" w:rsidR="00C11AC5" w:rsidRDefault="00332B5B" w:rsidP="00760EDF">
            <w:pPr>
              <w:pStyle w:val="TableHeading"/>
            </w:pPr>
            <w:r>
              <w:t>Old</w:t>
            </w:r>
            <w:r w:rsidRPr="00035D3A">
              <w:t xml:space="preserve"> </w:t>
            </w:r>
          </w:p>
          <w:p w14:paraId="2F578BC7" w14:textId="3C4D6721" w:rsidR="005476E0" w:rsidRPr="00035D3A" w:rsidRDefault="005476E0" w:rsidP="00760EDF">
            <w:pPr>
              <w:pStyle w:val="TableHeading"/>
            </w:pPr>
            <w:r w:rsidRPr="00035D3A">
              <w:t>rule/ref</w:t>
            </w:r>
          </w:p>
        </w:tc>
        <w:tc>
          <w:tcPr>
            <w:tcW w:w="1893" w:type="pct"/>
            <w:shd w:val="clear" w:color="auto" w:fill="F2F2F2" w:themeFill="background1" w:themeFillShade="F2"/>
          </w:tcPr>
          <w:p w14:paraId="4C9A28A9" w14:textId="77777777" w:rsidR="005476E0" w:rsidRPr="00035D3A" w:rsidRDefault="005476E0" w:rsidP="00760EDF">
            <w:pPr>
              <w:pStyle w:val="TableHeading"/>
            </w:pPr>
            <w:r w:rsidRPr="00035D3A">
              <w:t>Regulatory context comment and overview of actions (where necessary)</w:t>
            </w:r>
          </w:p>
        </w:tc>
        <w:tc>
          <w:tcPr>
            <w:tcW w:w="1897" w:type="pct"/>
            <w:shd w:val="clear" w:color="auto" w:fill="F2F2F2" w:themeFill="background1" w:themeFillShade="F2"/>
          </w:tcPr>
          <w:p w14:paraId="67E017CE" w14:textId="77777777" w:rsidR="005476E0" w:rsidRPr="00035D3A" w:rsidRDefault="005476E0" w:rsidP="00760EDF">
            <w:pPr>
              <w:pStyle w:val="TableHeading"/>
            </w:pPr>
          </w:p>
        </w:tc>
      </w:tr>
      <w:tr w:rsidR="005476E0" w:rsidRPr="005D7E6E" w14:paraId="1FA36E8D" w14:textId="1AFE164D" w:rsidTr="00EA0647">
        <w:tc>
          <w:tcPr>
            <w:tcW w:w="243" w:type="pct"/>
            <w:shd w:val="clear" w:color="auto" w:fill="DBE5F1" w:themeFill="accent1" w:themeFillTint="33"/>
          </w:tcPr>
          <w:p w14:paraId="6E02DE2D" w14:textId="6BC33EFB" w:rsidR="005476E0" w:rsidRPr="00EE3D5F" w:rsidRDefault="005476E0" w:rsidP="00760EDF">
            <w:pPr>
              <w:pStyle w:val="Tabletext"/>
              <w:rPr>
                <w:szCs w:val="18"/>
              </w:rPr>
            </w:pPr>
            <w:r w:rsidRPr="00EE3D5F">
              <w:rPr>
                <w:szCs w:val="18"/>
              </w:rPr>
              <w:t>119.155</w:t>
            </w:r>
            <w:r>
              <w:rPr>
                <w:szCs w:val="18"/>
              </w:rPr>
              <w:br/>
            </w:r>
          </w:p>
          <w:p w14:paraId="7F124C92" w14:textId="77777777" w:rsidR="005476E0" w:rsidRPr="00EE3D5F" w:rsidRDefault="005476E0" w:rsidP="00760EDF">
            <w:pPr>
              <w:pStyle w:val="Tabletext"/>
              <w:rPr>
                <w:szCs w:val="18"/>
              </w:rPr>
            </w:pPr>
          </w:p>
          <w:p w14:paraId="1DB31B84" w14:textId="77777777" w:rsidR="005476E0" w:rsidRPr="00EE3D5F" w:rsidRDefault="005476E0" w:rsidP="00760EDF">
            <w:pPr>
              <w:pStyle w:val="Tabletext"/>
              <w:rPr>
                <w:szCs w:val="18"/>
              </w:rPr>
            </w:pPr>
            <w:r w:rsidRPr="00EE3D5F">
              <w:rPr>
                <w:szCs w:val="18"/>
              </w:rPr>
              <w:t>119.190</w:t>
            </w:r>
          </w:p>
        </w:tc>
        <w:tc>
          <w:tcPr>
            <w:tcW w:w="659" w:type="pct"/>
            <w:shd w:val="clear" w:color="auto" w:fill="DBE5F1" w:themeFill="accent1" w:themeFillTint="33"/>
          </w:tcPr>
          <w:p w14:paraId="7B33634D" w14:textId="77777777" w:rsidR="005476E0" w:rsidRPr="00EE3D5F" w:rsidRDefault="005476E0" w:rsidP="00760EDF">
            <w:pPr>
              <w:pStyle w:val="Tabletext"/>
              <w:rPr>
                <w:szCs w:val="18"/>
              </w:rPr>
            </w:pPr>
            <w:r w:rsidRPr="00EE3D5F">
              <w:rPr>
                <w:szCs w:val="18"/>
              </w:rPr>
              <w:t>Safety manager—experience</w:t>
            </w:r>
          </w:p>
          <w:p w14:paraId="7D7584B1" w14:textId="77777777" w:rsidR="005476E0" w:rsidRPr="00EE3D5F" w:rsidRDefault="005476E0" w:rsidP="00760EDF">
            <w:pPr>
              <w:pStyle w:val="Tabletext"/>
              <w:rPr>
                <w:szCs w:val="18"/>
              </w:rPr>
            </w:pPr>
          </w:p>
          <w:p w14:paraId="17FB62E3" w14:textId="77777777" w:rsidR="005476E0" w:rsidRPr="00EE3D5F" w:rsidRDefault="005476E0" w:rsidP="00760EDF">
            <w:pPr>
              <w:pStyle w:val="Tabletext"/>
              <w:rPr>
                <w:szCs w:val="18"/>
              </w:rPr>
            </w:pPr>
            <w:r w:rsidRPr="00EE3D5F">
              <w:rPr>
                <w:szCs w:val="18"/>
              </w:rPr>
              <w:t>Safety management system requirements</w:t>
            </w:r>
          </w:p>
        </w:tc>
        <w:tc>
          <w:tcPr>
            <w:tcW w:w="308" w:type="pct"/>
            <w:shd w:val="clear" w:color="auto" w:fill="DBE5F1" w:themeFill="accent1" w:themeFillTint="33"/>
          </w:tcPr>
          <w:p w14:paraId="220D56AA" w14:textId="77777777" w:rsidR="005476E0" w:rsidRPr="00EE3D5F" w:rsidRDefault="005476E0" w:rsidP="00760EDF">
            <w:pPr>
              <w:pStyle w:val="Tabletext"/>
            </w:pPr>
            <w:r w:rsidRPr="00EE3D5F">
              <w:t>CAO 82.3 and 82.5</w:t>
            </w:r>
          </w:p>
        </w:tc>
        <w:tc>
          <w:tcPr>
            <w:tcW w:w="1893" w:type="pct"/>
            <w:shd w:val="clear" w:color="auto" w:fill="DBE5F1" w:themeFill="accent1" w:themeFillTint="33"/>
          </w:tcPr>
          <w:p w14:paraId="74C27412" w14:textId="77777777" w:rsidR="005476E0" w:rsidRPr="00EE3D5F" w:rsidRDefault="005476E0" w:rsidP="00760EDF">
            <w:pPr>
              <w:pStyle w:val="TableHeading2"/>
            </w:pPr>
            <w:r>
              <w:rPr>
                <w:iCs/>
              </w:rPr>
              <w:t>N</w:t>
            </w:r>
            <w:r w:rsidRPr="00EE3D5F">
              <w:rPr>
                <w:iCs/>
              </w:rPr>
              <w:t>ew requirement</w:t>
            </w:r>
            <w:r>
              <w:rPr>
                <w:iCs/>
              </w:rPr>
              <w:t>s</w:t>
            </w:r>
            <w:r w:rsidRPr="00EE3D5F">
              <w:rPr>
                <w:iCs/>
              </w:rPr>
              <w:t xml:space="preserve"> for existing charter operators and aerial work (air ambulance) operators </w:t>
            </w:r>
            <w:r w:rsidRPr="00D578EF">
              <w:rPr>
                <w:iCs/>
              </w:rPr>
              <w:t xml:space="preserve">who </w:t>
            </w:r>
            <w:r>
              <w:rPr>
                <w:iCs/>
              </w:rPr>
              <w:t xml:space="preserve">are </w:t>
            </w:r>
            <w:r w:rsidRPr="00D578EF">
              <w:rPr>
                <w:iCs/>
              </w:rPr>
              <w:t>authorised to conduct Part 142 activities in an aircraft</w:t>
            </w:r>
            <w:r>
              <w:rPr>
                <w:iCs/>
              </w:rPr>
              <w:t xml:space="preserve"> </w:t>
            </w:r>
          </w:p>
          <w:p w14:paraId="62EBDF35" w14:textId="32AABDB1" w:rsidR="005476E0" w:rsidRPr="006611E3" w:rsidRDefault="005476E0" w:rsidP="006611E3">
            <w:pPr>
              <w:pStyle w:val="Tabletext"/>
            </w:pPr>
            <w:r>
              <w:rPr>
                <w:u w:val="single"/>
              </w:rPr>
              <w:t>Background</w:t>
            </w:r>
          </w:p>
          <w:p w14:paraId="64AC3B8D" w14:textId="4EA71EC5" w:rsidR="005476E0" w:rsidRPr="003D28DF" w:rsidRDefault="005476E0" w:rsidP="00942E48">
            <w:pPr>
              <w:pStyle w:val="Tabletext"/>
            </w:pPr>
            <w:r w:rsidRPr="00776763">
              <w:rPr>
                <w:szCs w:val="18"/>
              </w:rPr>
              <w:t xml:space="preserve">Extends </w:t>
            </w:r>
            <w:r>
              <w:rPr>
                <w:szCs w:val="18"/>
              </w:rPr>
              <w:t xml:space="preserve">the </w:t>
            </w:r>
            <w:r w:rsidRPr="00776763">
              <w:rPr>
                <w:szCs w:val="18"/>
              </w:rPr>
              <w:t xml:space="preserve">current SMS and </w:t>
            </w:r>
            <w:r>
              <w:rPr>
                <w:szCs w:val="18"/>
              </w:rPr>
              <w:t>safety</w:t>
            </w:r>
            <w:r w:rsidRPr="00776763">
              <w:rPr>
                <w:szCs w:val="18"/>
              </w:rPr>
              <w:t xml:space="preserve"> manager requirements to all Australian air transport operat</w:t>
            </w:r>
            <w:r>
              <w:rPr>
                <w:szCs w:val="18"/>
              </w:rPr>
              <w:t>ors</w:t>
            </w:r>
            <w:r w:rsidRPr="00776763">
              <w:rPr>
                <w:szCs w:val="18"/>
              </w:rPr>
              <w:t>, including for non-scheduled operations</w:t>
            </w:r>
            <w:r>
              <w:rPr>
                <w:szCs w:val="18"/>
              </w:rPr>
              <w:t>.</w:t>
            </w:r>
            <w:r w:rsidRPr="003D28DF">
              <w:t xml:space="preserve"> </w:t>
            </w:r>
          </w:p>
          <w:p w14:paraId="1B63B746" w14:textId="7F974863" w:rsidR="005476E0" w:rsidRPr="00400850" w:rsidRDefault="005476E0" w:rsidP="005149CC">
            <w:pPr>
              <w:pStyle w:val="Tabletext"/>
              <w:rPr>
                <w:szCs w:val="18"/>
                <w:u w:val="single"/>
              </w:rPr>
            </w:pPr>
            <w:r w:rsidRPr="00400850">
              <w:rPr>
                <w:szCs w:val="18"/>
                <w:u w:val="single"/>
              </w:rPr>
              <w:t>Requirements</w:t>
            </w:r>
          </w:p>
          <w:p w14:paraId="5B7AC6E1" w14:textId="77777777" w:rsidR="005476E0" w:rsidRDefault="005476E0" w:rsidP="005149CC">
            <w:pPr>
              <w:pStyle w:val="Tabletext"/>
              <w:rPr>
                <w:szCs w:val="18"/>
              </w:rPr>
            </w:pPr>
            <w:r>
              <w:rPr>
                <w:szCs w:val="18"/>
              </w:rPr>
              <w:t>Ensure that the safety manager has the experience required by regulation 119.155, and the safety management system:</w:t>
            </w:r>
          </w:p>
          <w:p w14:paraId="102C8666" w14:textId="77777777" w:rsidR="005476E0" w:rsidRDefault="005476E0" w:rsidP="005149CC">
            <w:pPr>
              <w:pStyle w:val="Tablebullet"/>
            </w:pPr>
            <w:r>
              <w:t>is appropriate for the size, nature and complexity of the operations</w:t>
            </w:r>
          </w:p>
          <w:p w14:paraId="6FC68F8B" w14:textId="7BD122FF" w:rsidR="005476E0" w:rsidRPr="00C83F64" w:rsidRDefault="005476E0" w:rsidP="006611E3">
            <w:pPr>
              <w:pStyle w:val="Tablebullet"/>
            </w:pPr>
            <w:r>
              <w:t>includes the matters set out in subregulation 119.190 (2).</w:t>
            </w:r>
          </w:p>
          <w:p w14:paraId="1D4DBF50" w14:textId="37BDF917" w:rsidR="005476E0" w:rsidRPr="000D7AEC" w:rsidRDefault="005476E0" w:rsidP="006611E3">
            <w:pPr>
              <w:pStyle w:val="Tabletext"/>
            </w:pPr>
            <w:r w:rsidRPr="00776763">
              <w:rPr>
                <w:szCs w:val="18"/>
              </w:rPr>
              <w:t xml:space="preserve">The </w:t>
            </w:r>
            <w:r>
              <w:rPr>
                <w:szCs w:val="18"/>
              </w:rPr>
              <w:t>‘</w:t>
            </w:r>
            <w:r w:rsidRPr="00776763">
              <w:rPr>
                <w:szCs w:val="18"/>
              </w:rPr>
              <w:t>first of</w:t>
            </w:r>
            <w:r>
              <w:rPr>
                <w:szCs w:val="18"/>
              </w:rPr>
              <w:t>’</w:t>
            </w:r>
            <w:r w:rsidRPr="00776763">
              <w:rPr>
                <w:szCs w:val="18"/>
              </w:rPr>
              <w:t xml:space="preserve"> </w:t>
            </w:r>
            <w:r>
              <w:rPr>
                <w:szCs w:val="18"/>
              </w:rPr>
              <w:t>SMS</w:t>
            </w:r>
            <w:r w:rsidRPr="00776763">
              <w:rPr>
                <w:szCs w:val="18"/>
              </w:rPr>
              <w:t xml:space="preserve"> for </w:t>
            </w:r>
            <w:r>
              <w:rPr>
                <w:szCs w:val="18"/>
              </w:rPr>
              <w:t>the aerial work operations</w:t>
            </w:r>
            <w:r w:rsidRPr="00776763">
              <w:rPr>
                <w:szCs w:val="18"/>
              </w:rPr>
              <w:t xml:space="preserve"> must in all cases be approved by CASA before it is implemented by the operator.</w:t>
            </w:r>
            <w:r>
              <w:rPr>
                <w:szCs w:val="18"/>
              </w:rPr>
              <w:t xml:space="preserve"> Refer to CASA EX82/21.</w:t>
            </w:r>
          </w:p>
          <w:p w14:paraId="5FD64439" w14:textId="5D6F9902" w:rsidR="005476E0" w:rsidRPr="00693C3F" w:rsidRDefault="005476E0" w:rsidP="006611E3">
            <w:pPr>
              <w:pStyle w:val="Tabletext"/>
              <w:rPr>
                <w:u w:val="single"/>
              </w:rPr>
            </w:pPr>
            <w:r w:rsidRPr="00693C3F">
              <w:rPr>
                <w:u w:val="single"/>
              </w:rPr>
              <w:t>Transitional arrangements</w:t>
            </w:r>
          </w:p>
          <w:p w14:paraId="3A042283" w14:textId="64335036" w:rsidR="005476E0" w:rsidRPr="006611E3" w:rsidRDefault="005476E0" w:rsidP="006611E3">
            <w:pPr>
              <w:pStyle w:val="Tabletext"/>
            </w:pPr>
            <w:r w:rsidRPr="006611E3">
              <w:t>For existing charter and aerial work (air ambulance) operators who are also authorised to conduct Part</w:t>
            </w:r>
            <w:r>
              <w:t> </w:t>
            </w:r>
            <w:r w:rsidRPr="006611E3">
              <w:t>142 activities in an aircraft, these requirements are deferred until 2 December 2022, or until they commence scheduled air transport operations, if earlier. The deferral is subject to certain conditions relating to the proactive identification and management of safety risks.</w:t>
            </w:r>
          </w:p>
          <w:p w14:paraId="40343241" w14:textId="77777777" w:rsidR="005476E0" w:rsidRPr="006611E3" w:rsidRDefault="005476E0" w:rsidP="006611E3">
            <w:pPr>
              <w:pStyle w:val="Tabletext"/>
            </w:pPr>
            <w:r w:rsidRPr="006611E3">
              <w:t>Operators must have procedures in their exposition for the identification, review and recording of risks arising from the operator’s operations and the corrective safety controls implemented to address those risks.</w:t>
            </w:r>
          </w:p>
          <w:p w14:paraId="0C9C9113" w14:textId="77777777" w:rsidR="005476E0" w:rsidRPr="006611E3" w:rsidRDefault="005476E0" w:rsidP="006611E3">
            <w:pPr>
              <w:pStyle w:val="Tabletext"/>
            </w:pPr>
            <w:r w:rsidRPr="006611E3">
              <w:t>Operators are required to:</w:t>
            </w:r>
          </w:p>
          <w:p w14:paraId="6D76412B" w14:textId="77777777" w:rsidR="005476E0" w:rsidRPr="00693C3F" w:rsidRDefault="005476E0" w:rsidP="00693C3F">
            <w:pPr>
              <w:pStyle w:val="Tablebullet"/>
            </w:pPr>
            <w:r w:rsidRPr="00693C3F">
              <w:t>give CASA the proposed SMS exposition content, with an application for its approval, by the end of 2 September 2022, and</w:t>
            </w:r>
          </w:p>
          <w:p w14:paraId="00A9EB73" w14:textId="443ED9FB" w:rsidR="005476E0" w:rsidRDefault="005476E0" w:rsidP="00760EDF">
            <w:pPr>
              <w:pStyle w:val="Tablebullet"/>
            </w:pPr>
            <w:r w:rsidRPr="00693C3F">
              <w:t>obtain CASA’s written approval of the exposition content by the end of 1 December 2022.</w:t>
            </w:r>
          </w:p>
          <w:p w14:paraId="04497767" w14:textId="3BF6A879" w:rsidR="005476E0" w:rsidRPr="00EE3D5F" w:rsidRDefault="005476E0" w:rsidP="00760EDF">
            <w:pPr>
              <w:pStyle w:val="Tabletext"/>
            </w:pPr>
            <w:r>
              <w:t>Refer to CASA EX87/21</w:t>
            </w:r>
            <w:r>
              <w:rPr>
                <w:kern w:val="28"/>
                <w:lang w:eastAsia="en-AU"/>
              </w:rPr>
              <w:t xml:space="preserve"> for the deferred provisions and full conditions of the exemptions, and for an exemption in relation to FDAP requirements under regulation 119.195.</w:t>
            </w:r>
          </w:p>
          <w:p w14:paraId="054A8860" w14:textId="77777777" w:rsidR="005476E0" w:rsidRPr="00693C3F" w:rsidRDefault="005476E0" w:rsidP="00693C3F">
            <w:pPr>
              <w:pStyle w:val="Tabletext"/>
              <w:rPr>
                <w:u w:val="single"/>
              </w:rPr>
            </w:pPr>
            <w:r w:rsidRPr="00693C3F">
              <w:rPr>
                <w:u w:val="single"/>
              </w:rPr>
              <w:t xml:space="preserve">Guidance material </w:t>
            </w:r>
          </w:p>
          <w:p w14:paraId="175E81BA" w14:textId="603D5EC7" w:rsidR="005476E0" w:rsidRPr="00EE3D5F" w:rsidRDefault="005476E0" w:rsidP="00693C3F">
            <w:pPr>
              <w:pStyle w:val="Tabletext"/>
              <w:rPr>
                <w:rFonts w:eastAsia="Arial"/>
              </w:rPr>
            </w:pPr>
            <w:r>
              <w:rPr>
                <w:szCs w:val="18"/>
                <w:u w:val="single"/>
              </w:rPr>
              <w:t xml:space="preserve"> </w:t>
            </w:r>
            <w:hyperlink r:id="rId21" w:history="1">
              <w:r w:rsidRPr="001669FD">
                <w:rPr>
                  <w:rStyle w:val="Hyperlink"/>
                  <w:szCs w:val="18"/>
                </w:rPr>
                <w:t>AC 119-01 – Safety management systems for air transport operations</w:t>
              </w:r>
            </w:hyperlink>
            <w:r>
              <w:rPr>
                <w:szCs w:val="18"/>
                <w:u w:val="single"/>
              </w:rPr>
              <w:t>.</w:t>
            </w:r>
          </w:p>
        </w:tc>
        <w:tc>
          <w:tcPr>
            <w:tcW w:w="1897" w:type="pct"/>
            <w:shd w:val="clear" w:color="auto" w:fill="DBE5F1" w:themeFill="accent1" w:themeFillTint="33"/>
          </w:tcPr>
          <w:p w14:paraId="2CFBF5B3" w14:textId="616CF557" w:rsidR="00696CE7" w:rsidRDefault="00696CE7" w:rsidP="000A126D">
            <w:pPr>
              <w:pStyle w:val="Tabletext"/>
            </w:pPr>
            <w:r>
              <w:t>No suggested text provided.</w:t>
            </w:r>
          </w:p>
          <w:p w14:paraId="20AA40FF" w14:textId="2C0CF049" w:rsidR="005476E0" w:rsidRDefault="000734DB" w:rsidP="000A126D">
            <w:pPr>
              <w:pStyle w:val="Tabletext"/>
            </w:pPr>
            <w:r w:rsidRPr="000734DB">
              <w:t>For the purposes of this document it is presumed operators are taking advantage of this deferral.</w:t>
            </w:r>
          </w:p>
        </w:tc>
      </w:tr>
    </w:tbl>
    <w:p w14:paraId="5A37E870" w14:textId="59F577CE" w:rsidR="003864D1" w:rsidRDefault="003864D1" w:rsidP="00873D94"/>
    <w:p w14:paraId="39020C2D" w14:textId="77777777" w:rsidR="003864D1" w:rsidRDefault="003864D1">
      <w:pPr>
        <w:spacing w:after="200"/>
      </w:pPr>
      <w:r>
        <w:br w:type="page"/>
      </w:r>
    </w:p>
    <w:p w14:paraId="0211DBF8" w14:textId="15CBC076" w:rsidR="00873D94" w:rsidRDefault="000D6C02" w:rsidP="000D6C02">
      <w:pPr>
        <w:pStyle w:val="Heading3"/>
      </w:pPr>
      <w:bookmarkStart w:id="25" w:name="_Compliance_no_later_4"/>
      <w:bookmarkStart w:id="26" w:name="_Ref81472272"/>
      <w:bookmarkEnd w:id="25"/>
      <w:r>
        <w:lastRenderedPageBreak/>
        <w:t>Compliance no later than 2 March 2023</w:t>
      </w:r>
      <w:bookmarkEnd w:id="26"/>
    </w:p>
    <w:tbl>
      <w:tblPr>
        <w:tblStyle w:val="TableGrid"/>
        <w:tblW w:w="4994" w:type="pct"/>
        <w:tblLayout w:type="fixed"/>
        <w:tblCellMar>
          <w:top w:w="113" w:type="dxa"/>
          <w:bottom w:w="85" w:type="dxa"/>
        </w:tblCellMar>
        <w:tblLook w:val="04A0" w:firstRow="1" w:lastRow="0" w:firstColumn="1" w:lastColumn="0" w:noHBand="0" w:noVBand="1"/>
      </w:tblPr>
      <w:tblGrid>
        <w:gridCol w:w="1017"/>
        <w:gridCol w:w="2759"/>
        <w:gridCol w:w="1301"/>
        <w:gridCol w:w="7924"/>
        <w:gridCol w:w="7895"/>
      </w:tblGrid>
      <w:tr w:rsidR="005476E0" w:rsidRPr="00035D3A" w14:paraId="201B1EF3" w14:textId="24DA6FC8" w:rsidTr="00EA0647">
        <w:trPr>
          <w:trHeight w:val="681"/>
          <w:tblHeader/>
        </w:trPr>
        <w:tc>
          <w:tcPr>
            <w:tcW w:w="243" w:type="pct"/>
            <w:shd w:val="clear" w:color="auto" w:fill="F2F2F2" w:themeFill="background1" w:themeFillShade="F2"/>
          </w:tcPr>
          <w:p w14:paraId="1C0FAC12" w14:textId="77777777" w:rsidR="005476E0" w:rsidRDefault="005476E0" w:rsidP="00760EDF">
            <w:pPr>
              <w:pStyle w:val="TableHeading"/>
            </w:pPr>
            <w:r w:rsidRPr="00035D3A">
              <w:t>Reg</w:t>
            </w:r>
          </w:p>
          <w:p w14:paraId="2048E6E3" w14:textId="77777777" w:rsidR="005476E0" w:rsidRPr="00035D3A" w:rsidRDefault="005476E0" w:rsidP="00760EDF">
            <w:pPr>
              <w:pStyle w:val="TableHeading"/>
            </w:pPr>
            <w:r>
              <w:t>number</w:t>
            </w:r>
          </w:p>
        </w:tc>
        <w:tc>
          <w:tcPr>
            <w:tcW w:w="660" w:type="pct"/>
            <w:shd w:val="clear" w:color="auto" w:fill="F2F2F2" w:themeFill="background1" w:themeFillShade="F2"/>
          </w:tcPr>
          <w:p w14:paraId="27CE5CB8" w14:textId="77777777" w:rsidR="005476E0" w:rsidRPr="00035D3A" w:rsidRDefault="005476E0" w:rsidP="00760EDF">
            <w:pPr>
              <w:pStyle w:val="TableHeading"/>
            </w:pPr>
            <w:r w:rsidRPr="00035D3A">
              <w:t xml:space="preserve">Regulation </w:t>
            </w:r>
            <w:r>
              <w:t>t</w:t>
            </w:r>
            <w:r w:rsidRPr="00035D3A">
              <w:t>itle</w:t>
            </w:r>
          </w:p>
        </w:tc>
        <w:tc>
          <w:tcPr>
            <w:tcW w:w="311" w:type="pct"/>
            <w:shd w:val="clear" w:color="auto" w:fill="F2F2F2" w:themeFill="background1" w:themeFillShade="F2"/>
          </w:tcPr>
          <w:p w14:paraId="32C7D8E9" w14:textId="1335FECC" w:rsidR="005476E0" w:rsidRPr="00035D3A" w:rsidRDefault="00332B5B" w:rsidP="00760EDF">
            <w:pPr>
              <w:pStyle w:val="TableHeading"/>
            </w:pPr>
            <w:r>
              <w:t>Old</w:t>
            </w:r>
            <w:r w:rsidRPr="00035D3A">
              <w:t xml:space="preserve"> </w:t>
            </w:r>
            <w:r w:rsidR="005476E0" w:rsidRPr="00035D3A">
              <w:t>rule/ref</w:t>
            </w:r>
          </w:p>
        </w:tc>
        <w:tc>
          <w:tcPr>
            <w:tcW w:w="1896" w:type="pct"/>
            <w:shd w:val="clear" w:color="auto" w:fill="F2F2F2" w:themeFill="background1" w:themeFillShade="F2"/>
          </w:tcPr>
          <w:p w14:paraId="37D922DC" w14:textId="77777777" w:rsidR="005476E0" w:rsidRPr="00035D3A" w:rsidRDefault="005476E0" w:rsidP="00760EDF">
            <w:pPr>
              <w:pStyle w:val="TableHeading"/>
            </w:pPr>
            <w:r w:rsidRPr="00035D3A">
              <w:t>Regulatory context comment and overview of actions (where necessary)</w:t>
            </w:r>
          </w:p>
        </w:tc>
        <w:tc>
          <w:tcPr>
            <w:tcW w:w="1889" w:type="pct"/>
            <w:shd w:val="clear" w:color="auto" w:fill="F2F2F2" w:themeFill="background1" w:themeFillShade="F2"/>
          </w:tcPr>
          <w:p w14:paraId="6AFF18AE" w14:textId="77777777" w:rsidR="005476E0" w:rsidRPr="00035D3A" w:rsidRDefault="005476E0" w:rsidP="00760EDF">
            <w:pPr>
              <w:pStyle w:val="TableHeading"/>
            </w:pPr>
          </w:p>
        </w:tc>
      </w:tr>
      <w:tr w:rsidR="005476E0" w:rsidRPr="005D7E6E" w14:paraId="65C903F3" w14:textId="5762C0EC" w:rsidTr="00EA0647">
        <w:tc>
          <w:tcPr>
            <w:tcW w:w="243" w:type="pct"/>
            <w:shd w:val="clear" w:color="auto" w:fill="DBE5F1" w:themeFill="accent1" w:themeFillTint="33"/>
          </w:tcPr>
          <w:p w14:paraId="4B7F1FA0" w14:textId="77777777" w:rsidR="005476E0" w:rsidRPr="00EE3D5F" w:rsidRDefault="005476E0" w:rsidP="00760EDF">
            <w:pPr>
              <w:pStyle w:val="Tabletext"/>
              <w:rPr>
                <w:szCs w:val="18"/>
              </w:rPr>
            </w:pPr>
            <w:r w:rsidRPr="00EE3D5F">
              <w:rPr>
                <w:szCs w:val="18"/>
              </w:rPr>
              <w:t>119.135</w:t>
            </w:r>
          </w:p>
        </w:tc>
        <w:tc>
          <w:tcPr>
            <w:tcW w:w="660" w:type="pct"/>
            <w:shd w:val="clear" w:color="auto" w:fill="DBE5F1" w:themeFill="accent1" w:themeFillTint="33"/>
          </w:tcPr>
          <w:p w14:paraId="66ED24AD" w14:textId="77777777" w:rsidR="005476E0" w:rsidRPr="00EE3D5F" w:rsidRDefault="005476E0" w:rsidP="00760EDF">
            <w:pPr>
              <w:pStyle w:val="Tabletext"/>
              <w:rPr>
                <w:szCs w:val="18"/>
              </w:rPr>
            </w:pPr>
            <w:r w:rsidRPr="00EE3D5F">
              <w:rPr>
                <w:szCs w:val="18"/>
              </w:rPr>
              <w:t>Head of flying operations—qualifications and experience</w:t>
            </w:r>
          </w:p>
        </w:tc>
        <w:tc>
          <w:tcPr>
            <w:tcW w:w="311" w:type="pct"/>
            <w:shd w:val="clear" w:color="auto" w:fill="DBE5F1" w:themeFill="accent1" w:themeFillTint="33"/>
          </w:tcPr>
          <w:p w14:paraId="32A4DBBD" w14:textId="77777777" w:rsidR="005476E0" w:rsidRPr="00EE3D5F" w:rsidRDefault="005476E0" w:rsidP="00760EDF">
            <w:pPr>
              <w:pStyle w:val="Tabletext"/>
              <w:rPr>
                <w:lang w:eastAsia="en-AU"/>
              </w:rPr>
            </w:pPr>
          </w:p>
        </w:tc>
        <w:tc>
          <w:tcPr>
            <w:tcW w:w="1896" w:type="pct"/>
            <w:shd w:val="clear" w:color="auto" w:fill="DBE5F1" w:themeFill="accent1" w:themeFillTint="33"/>
          </w:tcPr>
          <w:p w14:paraId="798EA1CC" w14:textId="77777777" w:rsidR="005476E0" w:rsidRPr="00280359" w:rsidRDefault="005476E0" w:rsidP="00760EDF">
            <w:pPr>
              <w:pStyle w:val="TableHeading2"/>
              <w:rPr>
                <w:rStyle w:val="italics"/>
                <w:i/>
              </w:rPr>
            </w:pPr>
            <w:r w:rsidRPr="00280359">
              <w:rPr>
                <w:iCs/>
              </w:rPr>
              <w:t xml:space="preserve">New requirements for </w:t>
            </w:r>
            <w:r>
              <w:rPr>
                <w:iCs/>
              </w:rPr>
              <w:t>existing charter and aerial work (air ambulance)</w:t>
            </w:r>
            <w:r w:rsidRPr="00280359">
              <w:rPr>
                <w:iCs/>
              </w:rPr>
              <w:t xml:space="preserve"> operators</w:t>
            </w:r>
            <w:r>
              <w:rPr>
                <w:iCs/>
              </w:rPr>
              <w:t xml:space="preserve"> using single-pilot certificated aircraft </w:t>
            </w:r>
          </w:p>
          <w:p w14:paraId="6FE1FB87" w14:textId="77777777" w:rsidR="005476E0" w:rsidRPr="00EE3D5F" w:rsidRDefault="005476E0" w:rsidP="00BE6BF8">
            <w:pPr>
              <w:pStyle w:val="Tabletext"/>
            </w:pPr>
            <w:r w:rsidRPr="006D731F">
              <w:rPr>
                <w:u w:val="single"/>
              </w:rPr>
              <w:t>Background</w:t>
            </w:r>
          </w:p>
          <w:p w14:paraId="4B7B63F3" w14:textId="0D629077" w:rsidR="005476E0" w:rsidRPr="00EE3D5F" w:rsidRDefault="005476E0" w:rsidP="00BE6BF8">
            <w:pPr>
              <w:pStyle w:val="Tabletext"/>
            </w:pPr>
            <w:r w:rsidRPr="00EE3D5F">
              <w:rPr>
                <w:rFonts w:eastAsia="Arial"/>
              </w:rPr>
              <w:t xml:space="preserve">Introduces new </w:t>
            </w:r>
            <w:hyperlink w:anchor="Requirement135" w:history="1">
              <w:r w:rsidRPr="00D66B80">
                <w:rPr>
                  <w:rStyle w:val="Hyperlink"/>
                  <w:rFonts w:eastAsia="Arial"/>
                </w:rPr>
                <w:t>requirements</w:t>
              </w:r>
            </w:hyperlink>
            <w:r>
              <w:rPr>
                <w:rFonts w:eastAsia="Arial"/>
              </w:rPr>
              <w:t xml:space="preserve"> </w:t>
            </w:r>
            <w:r w:rsidRPr="00EE3D5F">
              <w:rPr>
                <w:rFonts w:eastAsia="Arial"/>
              </w:rPr>
              <w:t>that modify licence and experience requirements for the head of flying operations (HOFO).</w:t>
            </w:r>
          </w:p>
          <w:p w14:paraId="08149C66" w14:textId="77777777" w:rsidR="005476E0" w:rsidRPr="006D731F" w:rsidRDefault="005476E0" w:rsidP="00BE6BF8">
            <w:pPr>
              <w:pStyle w:val="Tabletext"/>
              <w:rPr>
                <w:u w:val="single"/>
              </w:rPr>
            </w:pPr>
            <w:r w:rsidRPr="006D731F">
              <w:rPr>
                <w:u w:val="single"/>
              </w:rPr>
              <w:t>Transitional arrangements</w:t>
            </w:r>
          </w:p>
          <w:p w14:paraId="19C09FB1" w14:textId="77777777" w:rsidR="005476E0" w:rsidRDefault="005476E0" w:rsidP="00BE6BF8">
            <w:pPr>
              <w:pStyle w:val="Tabletext"/>
            </w:pPr>
            <w:r w:rsidRPr="00EE3D5F">
              <w:t xml:space="preserve">The ATPL licence requirement for an incumbent HOFO for a charter or aerial work (air ambulance) operator using single-pilot type certificated aircraft as at 1 December 2021 </w:t>
            </w:r>
            <w:r>
              <w:t>is deferred until 2 March 2023,</w:t>
            </w:r>
            <w:r w:rsidRPr="00EE3D5F">
              <w:t xml:space="preserve"> or until the operator commences scheduled air transport operations, if earlier. </w:t>
            </w:r>
          </w:p>
          <w:p w14:paraId="5B88788E" w14:textId="77777777" w:rsidR="005476E0" w:rsidRDefault="005476E0" w:rsidP="00BE6BF8">
            <w:pPr>
              <w:pStyle w:val="Tabletext"/>
            </w:pPr>
            <w:r w:rsidRPr="00EE3D5F">
              <w:t>The HOFO must meet the licence requirements of subclause 4.3 in Appendix 1 of CAO 82.0.</w:t>
            </w:r>
            <w:r>
              <w:t xml:space="preserve"> </w:t>
            </w:r>
          </w:p>
          <w:p w14:paraId="31495830" w14:textId="77777777" w:rsidR="005476E0" w:rsidRPr="00EE3D5F" w:rsidRDefault="005476E0" w:rsidP="00BE6BF8">
            <w:pPr>
              <w:pStyle w:val="Tabletext"/>
            </w:pPr>
            <w:r w:rsidRPr="00642639">
              <w:t xml:space="preserve">Prior to the end of </w:t>
            </w:r>
            <w:r>
              <w:t xml:space="preserve">the </w:t>
            </w:r>
            <w:r w:rsidRPr="00642639">
              <w:t>exemption period, the operator must have CASA approval of its exposition content that shows that the incumbent HOFO or any new HOFO meets the requirements of regulation 119.135.</w:t>
            </w:r>
            <w:r>
              <w:t xml:space="preserve"> Refer to CASA EX82/21 for full requirements.</w:t>
            </w:r>
          </w:p>
        </w:tc>
        <w:tc>
          <w:tcPr>
            <w:tcW w:w="1889" w:type="pct"/>
            <w:shd w:val="clear" w:color="auto" w:fill="DBE5F1" w:themeFill="accent1" w:themeFillTint="33"/>
          </w:tcPr>
          <w:p w14:paraId="74C704F0" w14:textId="77777777" w:rsidR="00BD7679" w:rsidRDefault="00BD7679" w:rsidP="000A126D">
            <w:pPr>
              <w:pStyle w:val="Tabletext"/>
            </w:pPr>
            <w:r>
              <w:t>No suggested text provided.</w:t>
            </w:r>
          </w:p>
          <w:p w14:paraId="0290055D" w14:textId="29F61AC0" w:rsidR="005476E0" w:rsidRPr="00280359" w:rsidRDefault="00BD7679" w:rsidP="00107EAD">
            <w:pPr>
              <w:pStyle w:val="Tabletext"/>
              <w:rPr>
                <w:iCs/>
              </w:rPr>
            </w:pPr>
            <w:r w:rsidRPr="000734DB">
              <w:t>For the purposes of this document it is presumed operators are taking advantage of this deferral.</w:t>
            </w:r>
          </w:p>
        </w:tc>
      </w:tr>
      <w:tr w:rsidR="005476E0" w:rsidRPr="005D7E6E" w14:paraId="7DE135E7" w14:textId="6A2A7C47" w:rsidTr="00EA0647">
        <w:tc>
          <w:tcPr>
            <w:tcW w:w="243" w:type="pct"/>
            <w:shd w:val="clear" w:color="auto" w:fill="DBE5F1" w:themeFill="accent1" w:themeFillTint="33"/>
          </w:tcPr>
          <w:p w14:paraId="6BA96B4C" w14:textId="77777777" w:rsidR="005476E0" w:rsidRPr="00EE3D5F" w:rsidRDefault="005476E0" w:rsidP="00760EDF">
            <w:pPr>
              <w:pStyle w:val="Tabletext"/>
              <w:rPr>
                <w:szCs w:val="18"/>
              </w:rPr>
            </w:pPr>
            <w:r w:rsidRPr="00EE3D5F">
              <w:rPr>
                <w:szCs w:val="18"/>
              </w:rPr>
              <w:t>119.145</w:t>
            </w:r>
          </w:p>
        </w:tc>
        <w:tc>
          <w:tcPr>
            <w:tcW w:w="660" w:type="pct"/>
            <w:shd w:val="clear" w:color="auto" w:fill="DBE5F1" w:themeFill="accent1" w:themeFillTint="33"/>
          </w:tcPr>
          <w:p w14:paraId="5D8643A2" w14:textId="77777777" w:rsidR="005476E0" w:rsidRPr="00EE3D5F" w:rsidRDefault="005476E0" w:rsidP="00760EDF">
            <w:pPr>
              <w:pStyle w:val="Tabletext"/>
              <w:rPr>
                <w:szCs w:val="18"/>
              </w:rPr>
            </w:pPr>
            <w:r w:rsidRPr="00EE3D5F">
              <w:rPr>
                <w:szCs w:val="18"/>
              </w:rPr>
              <w:t>Head of training and checking—qualifications and experience</w:t>
            </w:r>
          </w:p>
        </w:tc>
        <w:tc>
          <w:tcPr>
            <w:tcW w:w="311" w:type="pct"/>
            <w:shd w:val="clear" w:color="auto" w:fill="DBE5F1" w:themeFill="accent1" w:themeFillTint="33"/>
          </w:tcPr>
          <w:p w14:paraId="02DD95F7" w14:textId="77777777" w:rsidR="005476E0" w:rsidRPr="00EE3D5F" w:rsidRDefault="005476E0" w:rsidP="00760EDF">
            <w:pPr>
              <w:pStyle w:val="Tabletext"/>
            </w:pPr>
            <w:r w:rsidRPr="00EE3D5F">
              <w:t>CAO 82.3 and 82.5</w:t>
            </w:r>
          </w:p>
        </w:tc>
        <w:tc>
          <w:tcPr>
            <w:tcW w:w="1896" w:type="pct"/>
            <w:shd w:val="clear" w:color="auto" w:fill="DBE5F1" w:themeFill="accent1" w:themeFillTint="33"/>
          </w:tcPr>
          <w:p w14:paraId="09CEDEBB" w14:textId="77777777" w:rsidR="005476E0" w:rsidRPr="00280359" w:rsidRDefault="005476E0" w:rsidP="00760EDF">
            <w:pPr>
              <w:pStyle w:val="TableHeading2"/>
              <w:rPr>
                <w:rStyle w:val="italics"/>
                <w:i/>
              </w:rPr>
            </w:pPr>
            <w:r w:rsidRPr="00280359">
              <w:rPr>
                <w:iCs/>
              </w:rPr>
              <w:t xml:space="preserve">New requirements for </w:t>
            </w:r>
            <w:r>
              <w:rPr>
                <w:iCs/>
              </w:rPr>
              <w:t>operators using single-pilot certificated aircraft for charter, aerial work (air ambulance)</w:t>
            </w:r>
            <w:r w:rsidRPr="00280359">
              <w:rPr>
                <w:iCs/>
              </w:rPr>
              <w:t xml:space="preserve"> </w:t>
            </w:r>
            <w:r>
              <w:rPr>
                <w:iCs/>
              </w:rPr>
              <w:t xml:space="preserve">or RPT operations </w:t>
            </w:r>
          </w:p>
          <w:p w14:paraId="60434FAD" w14:textId="77777777" w:rsidR="005476E0" w:rsidRPr="00EE3D5F" w:rsidRDefault="005476E0" w:rsidP="006D731F">
            <w:pPr>
              <w:pStyle w:val="Tabletext"/>
            </w:pPr>
            <w:r w:rsidRPr="006D731F">
              <w:rPr>
                <w:u w:val="single"/>
              </w:rPr>
              <w:t>Background</w:t>
            </w:r>
          </w:p>
          <w:p w14:paraId="115482F9" w14:textId="7E7FD97D" w:rsidR="005476E0" w:rsidRPr="00EE3D5F" w:rsidRDefault="005476E0" w:rsidP="006D731F">
            <w:pPr>
              <w:pStyle w:val="Tabletext"/>
              <w:rPr>
                <w:rFonts w:eastAsia="Arial"/>
              </w:rPr>
            </w:pPr>
            <w:r w:rsidRPr="00EE3D5F">
              <w:t xml:space="preserve">Introduces new </w:t>
            </w:r>
            <w:hyperlink w:anchor="Requirement145" w:history="1">
              <w:r w:rsidRPr="007E7FBA">
                <w:rPr>
                  <w:rStyle w:val="Hyperlink"/>
                </w:rPr>
                <w:t>requirements</w:t>
              </w:r>
            </w:hyperlink>
            <w:r>
              <w:t xml:space="preserve"> </w:t>
            </w:r>
            <w:r w:rsidRPr="00EE3D5F">
              <w:t>that modify licence and experience requirements for the head of training and checking (HOTC).</w:t>
            </w:r>
          </w:p>
          <w:p w14:paraId="65A07150" w14:textId="77777777" w:rsidR="005476E0" w:rsidRPr="006D731F" w:rsidRDefault="005476E0" w:rsidP="006D731F">
            <w:pPr>
              <w:pStyle w:val="Tabletext"/>
              <w:rPr>
                <w:u w:val="single"/>
              </w:rPr>
            </w:pPr>
            <w:r w:rsidRPr="006D731F">
              <w:rPr>
                <w:u w:val="single"/>
              </w:rPr>
              <w:t>Transitional arrangements</w:t>
            </w:r>
          </w:p>
          <w:p w14:paraId="57280385" w14:textId="77777777" w:rsidR="005476E0" w:rsidRPr="00EE3D5F" w:rsidRDefault="005476E0" w:rsidP="006D731F">
            <w:pPr>
              <w:pStyle w:val="Tabletext"/>
              <w:rPr>
                <w:szCs w:val="18"/>
              </w:rPr>
            </w:pPr>
            <w:r>
              <w:t>CASA EX82/21 provides that t</w:t>
            </w:r>
            <w:r w:rsidRPr="00EE3D5F">
              <w:rPr>
                <w:szCs w:val="18"/>
              </w:rPr>
              <w:t>he ATPL licence requirement for an incumbent HOTC for an RPT, charter or aerial work (air ambulance) operator using single-pilot type certificated aircraft that are not high capacity aircraft, or do not require 2 pilots in an operation before 2 December 2021, will be deferred</w:t>
            </w:r>
            <w:r>
              <w:rPr>
                <w:szCs w:val="18"/>
              </w:rPr>
              <w:t>. The deferral applies:</w:t>
            </w:r>
          </w:p>
          <w:p w14:paraId="351BF004" w14:textId="77777777" w:rsidR="005476E0" w:rsidRPr="006D731F" w:rsidRDefault="005476E0" w:rsidP="006D731F">
            <w:pPr>
              <w:pStyle w:val="Tablebullet"/>
            </w:pPr>
            <w:r w:rsidRPr="006D731F">
              <w:t xml:space="preserve">until 2 March 2023, or </w:t>
            </w:r>
          </w:p>
          <w:p w14:paraId="0BD3961C" w14:textId="77777777" w:rsidR="005476E0" w:rsidRPr="006D731F" w:rsidRDefault="005476E0" w:rsidP="006D731F">
            <w:pPr>
              <w:pStyle w:val="Tablebullet"/>
            </w:pPr>
            <w:r w:rsidRPr="006D731F">
              <w:t xml:space="preserve">until the operator commences scheduled air transport operations in a high capacity aircraft or in another aircraft that would have triggered a requirement for 2 pilots under subsection 8 of CAO 82.3, if that change is made before 2 March 2023. </w:t>
            </w:r>
          </w:p>
          <w:p w14:paraId="5A1A5501" w14:textId="77777777" w:rsidR="005476E0" w:rsidRDefault="005476E0" w:rsidP="00760EDF">
            <w:pPr>
              <w:pStyle w:val="Tabletext"/>
            </w:pPr>
            <w:r w:rsidRPr="00EE3D5F">
              <w:t>The HOTC must meet the requirements of subclause 4.3 in Appendix 1 of CAO 82.0</w:t>
            </w:r>
            <w:r>
              <w:t>.</w:t>
            </w:r>
          </w:p>
          <w:p w14:paraId="771BBAFB" w14:textId="77777777" w:rsidR="005476E0" w:rsidRPr="00280359" w:rsidRDefault="005476E0" w:rsidP="00760EDF">
            <w:pPr>
              <w:pStyle w:val="Tabletext"/>
            </w:pPr>
            <w:r w:rsidRPr="00EE1687">
              <w:t xml:space="preserve">Prior to the end of </w:t>
            </w:r>
            <w:r>
              <w:t xml:space="preserve">the </w:t>
            </w:r>
            <w:r w:rsidRPr="00EE1687">
              <w:t>exemption period, the operator must have CASA approval of its exposition content that shows that the incumbent HOTC or any new HOTC meets the requirements of regulation 119.145.</w:t>
            </w:r>
            <w:r>
              <w:t xml:space="preserve"> Refer to CASA EX82/21 for full requirements.</w:t>
            </w:r>
          </w:p>
        </w:tc>
        <w:tc>
          <w:tcPr>
            <w:tcW w:w="1889" w:type="pct"/>
            <w:shd w:val="clear" w:color="auto" w:fill="DBE5F1" w:themeFill="accent1" w:themeFillTint="33"/>
          </w:tcPr>
          <w:p w14:paraId="39C7084C" w14:textId="77777777" w:rsidR="00BD7679" w:rsidRDefault="00BD7679" w:rsidP="000A126D">
            <w:pPr>
              <w:pStyle w:val="Tabletext"/>
            </w:pPr>
            <w:r>
              <w:t>No suggested text provided.</w:t>
            </w:r>
          </w:p>
          <w:p w14:paraId="7AEE922C" w14:textId="1511E258" w:rsidR="005476E0" w:rsidRPr="00280359" w:rsidRDefault="00BD7679" w:rsidP="00107EAD">
            <w:pPr>
              <w:pStyle w:val="Tabletext"/>
              <w:rPr>
                <w:iCs/>
              </w:rPr>
            </w:pPr>
            <w:r w:rsidRPr="000734DB">
              <w:t>For the purposes of this document it is presumed operators are taking advantage of this deferral.</w:t>
            </w:r>
          </w:p>
        </w:tc>
      </w:tr>
      <w:tr w:rsidR="005476E0" w:rsidRPr="005D7E6E" w14:paraId="183ECDB1" w14:textId="2D6AA5C9" w:rsidTr="00F10B4B">
        <w:trPr>
          <w:cantSplit/>
        </w:trPr>
        <w:tc>
          <w:tcPr>
            <w:tcW w:w="243" w:type="pct"/>
            <w:shd w:val="clear" w:color="auto" w:fill="DBE5F1" w:themeFill="accent1" w:themeFillTint="33"/>
          </w:tcPr>
          <w:p w14:paraId="43DDCF89" w14:textId="77777777" w:rsidR="005476E0" w:rsidRPr="005D7E6E" w:rsidRDefault="005476E0" w:rsidP="00760EDF">
            <w:pPr>
              <w:pStyle w:val="Tabletext"/>
              <w:rPr>
                <w:szCs w:val="18"/>
              </w:rPr>
            </w:pPr>
            <w:r>
              <w:rPr>
                <w:szCs w:val="18"/>
              </w:rPr>
              <w:lastRenderedPageBreak/>
              <w:t>119.170</w:t>
            </w:r>
          </w:p>
        </w:tc>
        <w:tc>
          <w:tcPr>
            <w:tcW w:w="660" w:type="pct"/>
            <w:shd w:val="clear" w:color="auto" w:fill="DBE5F1" w:themeFill="accent1" w:themeFillTint="33"/>
          </w:tcPr>
          <w:p w14:paraId="2F6F94E9" w14:textId="77777777" w:rsidR="005476E0" w:rsidRPr="005D7E6E" w:rsidRDefault="005476E0" w:rsidP="00760EDF">
            <w:pPr>
              <w:pStyle w:val="Tabletext"/>
              <w:rPr>
                <w:szCs w:val="18"/>
              </w:rPr>
            </w:pPr>
            <w:r>
              <w:rPr>
                <w:szCs w:val="18"/>
              </w:rPr>
              <w:t>Training and checking system</w:t>
            </w:r>
          </w:p>
        </w:tc>
        <w:tc>
          <w:tcPr>
            <w:tcW w:w="311" w:type="pct"/>
            <w:shd w:val="clear" w:color="auto" w:fill="DBE5F1" w:themeFill="accent1" w:themeFillTint="33"/>
          </w:tcPr>
          <w:p w14:paraId="66B075D3" w14:textId="77777777" w:rsidR="005476E0" w:rsidRPr="008E6CB1" w:rsidRDefault="005476E0" w:rsidP="00760EDF">
            <w:pPr>
              <w:pStyle w:val="Tabletext"/>
            </w:pPr>
            <w:r>
              <w:t>CAR 217</w:t>
            </w:r>
          </w:p>
        </w:tc>
        <w:tc>
          <w:tcPr>
            <w:tcW w:w="1896" w:type="pct"/>
            <w:shd w:val="clear" w:color="auto" w:fill="DBE5F1" w:themeFill="accent1" w:themeFillTint="33"/>
          </w:tcPr>
          <w:p w14:paraId="1AA50EEC" w14:textId="77777777" w:rsidR="005476E0" w:rsidRPr="003F05C4" w:rsidRDefault="005476E0" w:rsidP="00760EDF">
            <w:pPr>
              <w:pStyle w:val="TableHeading2"/>
              <w:rPr>
                <w:rStyle w:val="italics"/>
                <w:i/>
              </w:rPr>
            </w:pPr>
            <w:r w:rsidRPr="006549A6">
              <w:rPr>
                <w:iCs/>
              </w:rPr>
              <w:t xml:space="preserve">A new requirement for existing charter operators and aerial work (air ambulance) operators who were not required to have a training and checking organisation </w:t>
            </w:r>
            <w:r w:rsidRPr="00280359">
              <w:rPr>
                <w:iCs/>
              </w:rPr>
              <w:t>immediately before 2 December 2021</w:t>
            </w:r>
          </w:p>
          <w:p w14:paraId="493A4375" w14:textId="77777777" w:rsidR="005476E0" w:rsidRPr="003D28DF" w:rsidRDefault="005476E0" w:rsidP="00092785">
            <w:pPr>
              <w:pStyle w:val="Tabletext"/>
            </w:pPr>
            <w:r w:rsidRPr="00092785">
              <w:rPr>
                <w:u w:val="single"/>
              </w:rPr>
              <w:t>Background</w:t>
            </w:r>
          </w:p>
          <w:p w14:paraId="5B3AC388" w14:textId="1FD7ADC6" w:rsidR="005476E0" w:rsidRDefault="005476E0" w:rsidP="00092785">
            <w:pPr>
              <w:pStyle w:val="Tabletext"/>
              <w:rPr>
                <w:szCs w:val="18"/>
              </w:rPr>
            </w:pPr>
            <w:r w:rsidRPr="00776763">
              <w:rPr>
                <w:szCs w:val="18"/>
              </w:rPr>
              <w:t xml:space="preserve">Extends </w:t>
            </w:r>
            <w:r>
              <w:rPr>
                <w:szCs w:val="18"/>
              </w:rPr>
              <w:t xml:space="preserve">the </w:t>
            </w:r>
            <w:r w:rsidRPr="00776763">
              <w:rPr>
                <w:szCs w:val="18"/>
              </w:rPr>
              <w:t xml:space="preserve">current training and checking organisation </w:t>
            </w:r>
            <w:r>
              <w:rPr>
                <w:szCs w:val="18"/>
              </w:rPr>
              <w:t xml:space="preserve">requirement </w:t>
            </w:r>
            <w:r w:rsidRPr="00776763">
              <w:rPr>
                <w:szCs w:val="18"/>
              </w:rPr>
              <w:t xml:space="preserve">(including </w:t>
            </w:r>
            <w:r>
              <w:rPr>
                <w:szCs w:val="18"/>
              </w:rPr>
              <w:t xml:space="preserve">the </w:t>
            </w:r>
            <w:r w:rsidRPr="00776763">
              <w:rPr>
                <w:szCs w:val="18"/>
              </w:rPr>
              <w:t>HOTC requirement) to all Australian air transport operations, including non-scheduled operations.</w:t>
            </w:r>
          </w:p>
          <w:p w14:paraId="67D64C18" w14:textId="77777777" w:rsidR="005476E0" w:rsidRPr="00092785" w:rsidRDefault="005476E0" w:rsidP="00092785">
            <w:pPr>
              <w:pStyle w:val="Tabletext"/>
              <w:rPr>
                <w:u w:val="single"/>
              </w:rPr>
            </w:pPr>
            <w:r w:rsidRPr="00092785">
              <w:rPr>
                <w:u w:val="single"/>
              </w:rPr>
              <w:t>Transitional arrangements</w:t>
            </w:r>
          </w:p>
          <w:p w14:paraId="233235F9" w14:textId="77777777" w:rsidR="005476E0" w:rsidRPr="00776763" w:rsidRDefault="005476E0" w:rsidP="00092785">
            <w:pPr>
              <w:pStyle w:val="Tabletext"/>
            </w:pPr>
            <w:r>
              <w:t>Fo</w:t>
            </w:r>
            <w:r w:rsidRPr="00776763">
              <w:t xml:space="preserve">r existing charter and aerial work (air ambulance) operators </w:t>
            </w:r>
            <w:r>
              <w:t>t</w:t>
            </w:r>
            <w:r w:rsidRPr="00776763">
              <w:t xml:space="preserve">he requirement to have a training and checking system will be deferred </w:t>
            </w:r>
            <w:r>
              <w:t>until 2 March 2023</w:t>
            </w:r>
            <w:r w:rsidRPr="00776763">
              <w:t>, or until they commence scheduled air transport operations or the use of an aircraft that would have required a training and checking organisation under CAR 217, if earlier.</w:t>
            </w:r>
            <w:r>
              <w:t xml:space="preserve"> </w:t>
            </w:r>
          </w:p>
          <w:p w14:paraId="294020A4" w14:textId="77777777" w:rsidR="005476E0" w:rsidRDefault="005476E0" w:rsidP="00760EDF">
            <w:pPr>
              <w:pStyle w:val="Tabletext"/>
              <w:rPr>
                <w:rFonts w:eastAsia="Arial"/>
              </w:rPr>
            </w:pPr>
            <w:r w:rsidRPr="003918CC">
              <w:rPr>
                <w:rFonts w:eastAsia="Arial"/>
              </w:rPr>
              <w:t>Operators are required to give CASA their proposed training and checking system exposition content by not later than the end of 2 September 2022</w:t>
            </w:r>
            <w:r>
              <w:rPr>
                <w:rFonts w:eastAsia="Arial"/>
              </w:rPr>
              <w:t xml:space="preserve"> and</w:t>
            </w:r>
            <w:r w:rsidRPr="003918CC">
              <w:rPr>
                <w:rFonts w:eastAsia="Arial"/>
              </w:rPr>
              <w:t xml:space="preserve"> obtain CASA’s written approval of that content by not later than the end of 1 March 2023.</w:t>
            </w:r>
          </w:p>
          <w:p w14:paraId="1FE83E8A" w14:textId="3CB49F22" w:rsidR="005476E0" w:rsidRDefault="005476E0" w:rsidP="00760EDF">
            <w:pPr>
              <w:pStyle w:val="Tabletext"/>
              <w:rPr>
                <w:rFonts w:eastAsia="Arial"/>
              </w:rPr>
            </w:pPr>
            <w:r>
              <w:rPr>
                <w:rFonts w:eastAsia="Arial"/>
              </w:rPr>
              <w:t xml:space="preserve">The ‘first version’ of any training and checking system for an operator must in all cases be approved by CASA before it is implemented by the operator. </w:t>
            </w:r>
            <w:r>
              <w:rPr>
                <w:szCs w:val="18"/>
              </w:rPr>
              <w:t>Refer to CASA EX82/21.</w:t>
            </w:r>
          </w:p>
          <w:p w14:paraId="30787575" w14:textId="77777777" w:rsidR="005476E0" w:rsidRPr="00AE47E7" w:rsidRDefault="005476E0" w:rsidP="00760EDF">
            <w:pPr>
              <w:pStyle w:val="Tabletext"/>
              <w:rPr>
                <w:rFonts w:eastAsia="Arial"/>
              </w:rPr>
            </w:pPr>
            <w:r>
              <w:t>Refer to CASA EX87/21 for the regulations being exempted and full conditions of the exemptions.</w:t>
            </w:r>
          </w:p>
        </w:tc>
        <w:tc>
          <w:tcPr>
            <w:tcW w:w="1889" w:type="pct"/>
            <w:shd w:val="clear" w:color="auto" w:fill="DBE5F1" w:themeFill="accent1" w:themeFillTint="33"/>
          </w:tcPr>
          <w:p w14:paraId="5FD0A6D7" w14:textId="77777777" w:rsidR="00BD7679" w:rsidRDefault="00BD7679" w:rsidP="000A126D">
            <w:pPr>
              <w:pStyle w:val="Tabletext"/>
            </w:pPr>
            <w:r>
              <w:t>No suggested text provided.</w:t>
            </w:r>
          </w:p>
          <w:p w14:paraId="6F66D6F9" w14:textId="3A8B8248" w:rsidR="005476E0" w:rsidRPr="006549A6" w:rsidRDefault="00BD7679" w:rsidP="00107EAD">
            <w:pPr>
              <w:pStyle w:val="Tabletext"/>
              <w:rPr>
                <w:iCs/>
              </w:rPr>
            </w:pPr>
            <w:r w:rsidRPr="000734DB">
              <w:t>For the purposes of this document it is presumed operators are taking advantage of this deferral.</w:t>
            </w:r>
          </w:p>
        </w:tc>
      </w:tr>
      <w:tr w:rsidR="005476E0" w:rsidRPr="005D7E6E" w14:paraId="6E229345" w14:textId="57520F2F" w:rsidTr="00EA0647">
        <w:tc>
          <w:tcPr>
            <w:tcW w:w="243" w:type="pct"/>
            <w:shd w:val="clear" w:color="auto" w:fill="DBE5F1" w:themeFill="accent1" w:themeFillTint="33"/>
          </w:tcPr>
          <w:p w14:paraId="3C65BE04" w14:textId="77777777" w:rsidR="005476E0" w:rsidRDefault="005476E0" w:rsidP="00760EDF">
            <w:pPr>
              <w:pStyle w:val="Tabletext"/>
              <w:rPr>
                <w:szCs w:val="18"/>
              </w:rPr>
            </w:pPr>
            <w:r w:rsidRPr="00B04906">
              <w:t>119.170</w:t>
            </w:r>
          </w:p>
        </w:tc>
        <w:tc>
          <w:tcPr>
            <w:tcW w:w="660" w:type="pct"/>
            <w:shd w:val="clear" w:color="auto" w:fill="DBE5F1" w:themeFill="accent1" w:themeFillTint="33"/>
          </w:tcPr>
          <w:p w14:paraId="26377A91" w14:textId="77777777" w:rsidR="005476E0" w:rsidRDefault="005476E0" w:rsidP="00760EDF">
            <w:pPr>
              <w:pStyle w:val="Tabletext"/>
              <w:rPr>
                <w:szCs w:val="18"/>
              </w:rPr>
            </w:pPr>
            <w:r w:rsidRPr="00B04906">
              <w:t>Training and checking system</w:t>
            </w:r>
          </w:p>
        </w:tc>
        <w:tc>
          <w:tcPr>
            <w:tcW w:w="311" w:type="pct"/>
            <w:shd w:val="clear" w:color="auto" w:fill="DBE5F1" w:themeFill="accent1" w:themeFillTint="33"/>
          </w:tcPr>
          <w:p w14:paraId="3965E1B8" w14:textId="77777777" w:rsidR="005476E0" w:rsidRDefault="005476E0" w:rsidP="00760EDF">
            <w:pPr>
              <w:pStyle w:val="Tabletext"/>
            </w:pPr>
            <w:r w:rsidRPr="00B04906">
              <w:t>CAR 217</w:t>
            </w:r>
          </w:p>
        </w:tc>
        <w:tc>
          <w:tcPr>
            <w:tcW w:w="1896" w:type="pct"/>
            <w:shd w:val="clear" w:color="auto" w:fill="DBE5F1" w:themeFill="accent1" w:themeFillTint="33"/>
          </w:tcPr>
          <w:p w14:paraId="14912FE8" w14:textId="77777777" w:rsidR="005476E0" w:rsidRDefault="005476E0" w:rsidP="00760EDF">
            <w:pPr>
              <w:pStyle w:val="TableHeading2"/>
            </w:pPr>
            <w:r w:rsidRPr="006549A6">
              <w:t>A new requirement</w:t>
            </w:r>
            <w:r>
              <w:t xml:space="preserve"> for operators conducting certain operations</w:t>
            </w:r>
          </w:p>
          <w:p w14:paraId="5A262BEF" w14:textId="52EA44E0" w:rsidR="005476E0" w:rsidRPr="00F27B8D" w:rsidRDefault="005476E0" w:rsidP="00760EDF">
            <w:pPr>
              <w:pStyle w:val="Tabletext"/>
              <w:rPr>
                <w:u w:val="single"/>
              </w:rPr>
            </w:pPr>
            <w:r w:rsidRPr="00092785">
              <w:rPr>
                <w:u w:val="single"/>
              </w:rPr>
              <w:t>Transitional arrangements</w:t>
            </w:r>
          </w:p>
          <w:p w14:paraId="20E78584" w14:textId="5DD54789" w:rsidR="005476E0" w:rsidRDefault="005476E0" w:rsidP="00760EDF">
            <w:pPr>
              <w:pStyle w:val="Tabletext"/>
            </w:pPr>
            <w:r w:rsidRPr="00156C40">
              <w:t>The requirement for an operator’s training and checking system to include operational safety-critical personnel other than flight crew, cabin crew or other crew members who are assigned duties on board an aircraft for the flying or safety of the aircraft, is deferred until 2 March 2023</w:t>
            </w:r>
            <w:r>
              <w:t>. (Only operators to whom subregulation 119.170 (5) applies are required to include these personnel in their training and checking system.)</w:t>
            </w:r>
            <w:r w:rsidRPr="00156C40">
              <w:t xml:space="preserve"> </w:t>
            </w:r>
          </w:p>
          <w:p w14:paraId="468EC4D9" w14:textId="77777777" w:rsidR="005476E0" w:rsidRPr="006549A6" w:rsidRDefault="005476E0" w:rsidP="00760EDF">
            <w:pPr>
              <w:pStyle w:val="Tabletext"/>
            </w:pPr>
            <w:r w:rsidRPr="0094447A">
              <w:t>The exemption is subject to the condition that the operator’s training and checking system describes how the operator will ensure that operational safety-critical personnel (who are not flight crew</w:t>
            </w:r>
            <w:r>
              <w:t xml:space="preserve">, </w:t>
            </w:r>
            <w:r w:rsidRPr="0094447A">
              <w:t>cabin crew</w:t>
            </w:r>
            <w:r>
              <w:t xml:space="preserve"> or other crew members assigned duties on board an aircraft for the flying or safety of the aircraft</w:t>
            </w:r>
            <w:r w:rsidRPr="0094447A">
              <w:t>) are competent to perform their duties</w:t>
            </w:r>
            <w:r>
              <w:t>,</w:t>
            </w:r>
            <w:r w:rsidRPr="0094447A">
              <w:t xml:space="preserve"> a</w:t>
            </w:r>
            <w:r>
              <w:t xml:space="preserve">re not likely to have an adverse effect on aviation safety in carrying out those duties, and the action that will be </w:t>
            </w:r>
            <w:r w:rsidRPr="0094447A">
              <w:t xml:space="preserve">taken if they lose competence or </w:t>
            </w:r>
            <w:r>
              <w:t xml:space="preserve">are likely to </w:t>
            </w:r>
            <w:r w:rsidRPr="0094447A">
              <w:t>have an adverse effect on safety</w:t>
            </w:r>
            <w:r>
              <w:t>.</w:t>
            </w:r>
            <w:r w:rsidRPr="00156C40">
              <w:t xml:space="preserve"> Refer to CASA EX82/21</w:t>
            </w:r>
            <w:r>
              <w:t xml:space="preserve"> for full requirements.</w:t>
            </w:r>
          </w:p>
        </w:tc>
        <w:tc>
          <w:tcPr>
            <w:tcW w:w="1889" w:type="pct"/>
            <w:shd w:val="clear" w:color="auto" w:fill="DBE5F1" w:themeFill="accent1" w:themeFillTint="33"/>
          </w:tcPr>
          <w:p w14:paraId="0AC98957" w14:textId="77777777" w:rsidR="00BD7679" w:rsidRDefault="00BD7679" w:rsidP="000A126D">
            <w:pPr>
              <w:pStyle w:val="Tabletext"/>
            </w:pPr>
            <w:r>
              <w:t>No suggested text provided.</w:t>
            </w:r>
          </w:p>
          <w:p w14:paraId="021D5A51" w14:textId="1A4DED0B" w:rsidR="005476E0" w:rsidRPr="006549A6" w:rsidRDefault="00BD7679" w:rsidP="00107EAD">
            <w:pPr>
              <w:pStyle w:val="Tabletext"/>
            </w:pPr>
            <w:r w:rsidRPr="000734DB">
              <w:t>For the purposes of this document it is presumed operators are taking advantage of this deferral.</w:t>
            </w:r>
          </w:p>
        </w:tc>
      </w:tr>
    </w:tbl>
    <w:p w14:paraId="4FD74370" w14:textId="3D23B049" w:rsidR="003864D1" w:rsidRDefault="003864D1">
      <w:pPr>
        <w:spacing w:after="200"/>
        <w:rPr>
          <w:rFonts w:eastAsiaTheme="majorEastAsia" w:cstheme="majorBidi"/>
          <w:b/>
          <w:sz w:val="24"/>
          <w:szCs w:val="24"/>
        </w:rPr>
      </w:pPr>
    </w:p>
    <w:p w14:paraId="1D2EBA5C" w14:textId="77777777" w:rsidR="003864D1" w:rsidRDefault="003864D1">
      <w:pPr>
        <w:spacing w:after="200"/>
        <w:rPr>
          <w:rFonts w:eastAsiaTheme="majorEastAsia" w:cstheme="majorBidi"/>
          <w:b/>
          <w:sz w:val="24"/>
          <w:szCs w:val="24"/>
        </w:rPr>
      </w:pPr>
      <w:r>
        <w:rPr>
          <w:rFonts w:eastAsiaTheme="majorEastAsia" w:cstheme="majorBidi"/>
          <w:b/>
          <w:sz w:val="24"/>
          <w:szCs w:val="24"/>
        </w:rPr>
        <w:br w:type="page"/>
      </w:r>
    </w:p>
    <w:p w14:paraId="44A32F15" w14:textId="385FD766" w:rsidR="000D6C02" w:rsidRDefault="003544DF" w:rsidP="003544DF">
      <w:pPr>
        <w:pStyle w:val="Heading3"/>
      </w:pPr>
      <w:bookmarkStart w:id="27" w:name="_Compliance_no_later_5"/>
      <w:bookmarkStart w:id="28" w:name="_Ref81472281"/>
      <w:bookmarkEnd w:id="27"/>
      <w:r>
        <w:lastRenderedPageBreak/>
        <w:t>Compliance no later than 4 December 2023</w:t>
      </w:r>
      <w:bookmarkEnd w:id="28"/>
    </w:p>
    <w:tbl>
      <w:tblPr>
        <w:tblStyle w:val="TableGrid"/>
        <w:tblW w:w="5000" w:type="pct"/>
        <w:tblLayout w:type="fixed"/>
        <w:tblCellMar>
          <w:top w:w="113" w:type="dxa"/>
          <w:bottom w:w="85" w:type="dxa"/>
        </w:tblCellMar>
        <w:tblLook w:val="04A0" w:firstRow="1" w:lastRow="0" w:firstColumn="1" w:lastColumn="0" w:noHBand="0" w:noVBand="1"/>
      </w:tblPr>
      <w:tblGrid>
        <w:gridCol w:w="1424"/>
        <w:gridCol w:w="2884"/>
        <w:gridCol w:w="1231"/>
        <w:gridCol w:w="7700"/>
        <w:gridCol w:w="7682"/>
      </w:tblGrid>
      <w:tr w:rsidR="005476E0" w:rsidRPr="00035D3A" w14:paraId="481E06C0" w14:textId="474400C6" w:rsidTr="005476E0">
        <w:trPr>
          <w:trHeight w:val="681"/>
          <w:tblHeader/>
        </w:trPr>
        <w:tc>
          <w:tcPr>
            <w:tcW w:w="340" w:type="pct"/>
            <w:shd w:val="clear" w:color="auto" w:fill="F2F2F2" w:themeFill="background1" w:themeFillShade="F2"/>
          </w:tcPr>
          <w:p w14:paraId="078A486C" w14:textId="77777777" w:rsidR="005476E0" w:rsidRDefault="005476E0" w:rsidP="00760EDF">
            <w:pPr>
              <w:pStyle w:val="TableHeading"/>
            </w:pPr>
            <w:r w:rsidRPr="00035D3A">
              <w:t>Reg</w:t>
            </w:r>
          </w:p>
          <w:p w14:paraId="5F090CA8" w14:textId="77777777" w:rsidR="005476E0" w:rsidRPr="00035D3A" w:rsidRDefault="005476E0" w:rsidP="00760EDF">
            <w:pPr>
              <w:pStyle w:val="TableHeading"/>
            </w:pPr>
            <w:r>
              <w:t>number</w:t>
            </w:r>
          </w:p>
        </w:tc>
        <w:tc>
          <w:tcPr>
            <w:tcW w:w="689" w:type="pct"/>
            <w:shd w:val="clear" w:color="auto" w:fill="F2F2F2" w:themeFill="background1" w:themeFillShade="F2"/>
          </w:tcPr>
          <w:p w14:paraId="7937766C" w14:textId="77777777" w:rsidR="005476E0" w:rsidRPr="00035D3A" w:rsidRDefault="005476E0" w:rsidP="00760EDF">
            <w:pPr>
              <w:pStyle w:val="TableHeading"/>
            </w:pPr>
            <w:r w:rsidRPr="00035D3A">
              <w:t xml:space="preserve">Regulation </w:t>
            </w:r>
            <w:r>
              <w:t>t</w:t>
            </w:r>
            <w:r w:rsidRPr="00035D3A">
              <w:t>itle</w:t>
            </w:r>
          </w:p>
        </w:tc>
        <w:tc>
          <w:tcPr>
            <w:tcW w:w="294" w:type="pct"/>
            <w:shd w:val="clear" w:color="auto" w:fill="F2F2F2" w:themeFill="background1" w:themeFillShade="F2"/>
          </w:tcPr>
          <w:p w14:paraId="5FC714EE" w14:textId="197C9DDF" w:rsidR="005476E0" w:rsidRPr="00035D3A" w:rsidRDefault="00332B5B" w:rsidP="00760EDF">
            <w:pPr>
              <w:pStyle w:val="TableHeading"/>
            </w:pPr>
            <w:r>
              <w:t>Old</w:t>
            </w:r>
            <w:r w:rsidRPr="00035D3A">
              <w:t xml:space="preserve"> </w:t>
            </w:r>
            <w:r w:rsidR="005476E0" w:rsidRPr="00035D3A">
              <w:t>rule/ref</w:t>
            </w:r>
          </w:p>
        </w:tc>
        <w:tc>
          <w:tcPr>
            <w:tcW w:w="1840" w:type="pct"/>
            <w:shd w:val="clear" w:color="auto" w:fill="F2F2F2" w:themeFill="background1" w:themeFillShade="F2"/>
          </w:tcPr>
          <w:p w14:paraId="737AC680" w14:textId="77777777" w:rsidR="005476E0" w:rsidRPr="00035D3A" w:rsidRDefault="005476E0" w:rsidP="00760EDF">
            <w:pPr>
              <w:pStyle w:val="TableHeading"/>
            </w:pPr>
            <w:r w:rsidRPr="00035D3A">
              <w:t>Regulatory context comment and overview of actions (where necessary)</w:t>
            </w:r>
          </w:p>
        </w:tc>
        <w:tc>
          <w:tcPr>
            <w:tcW w:w="1836" w:type="pct"/>
            <w:shd w:val="clear" w:color="auto" w:fill="F2F2F2" w:themeFill="background1" w:themeFillShade="F2"/>
          </w:tcPr>
          <w:p w14:paraId="16DE7E5B" w14:textId="77777777" w:rsidR="005476E0" w:rsidRPr="00035D3A" w:rsidRDefault="005476E0" w:rsidP="00760EDF">
            <w:pPr>
              <w:pStyle w:val="TableHeading"/>
            </w:pPr>
          </w:p>
        </w:tc>
      </w:tr>
      <w:tr w:rsidR="005476E0" w:rsidRPr="005D7E6E" w14:paraId="40EC0232" w14:textId="70A22C0B" w:rsidTr="005476E0">
        <w:trPr>
          <w:trHeight w:val="358"/>
        </w:trPr>
        <w:tc>
          <w:tcPr>
            <w:tcW w:w="340" w:type="pct"/>
            <w:shd w:val="clear" w:color="auto" w:fill="DBE5F1" w:themeFill="accent1" w:themeFillTint="33"/>
          </w:tcPr>
          <w:p w14:paraId="42F5BD1B" w14:textId="77777777" w:rsidR="005476E0" w:rsidRPr="00802BD9" w:rsidRDefault="005476E0" w:rsidP="00760EDF">
            <w:pPr>
              <w:pStyle w:val="Tabletext"/>
              <w:rPr>
                <w:szCs w:val="18"/>
              </w:rPr>
            </w:pPr>
            <w:r w:rsidRPr="00802BD9">
              <w:rPr>
                <w:szCs w:val="18"/>
              </w:rPr>
              <w:t>119.175</w:t>
            </w:r>
          </w:p>
          <w:p w14:paraId="24DFD2CC" w14:textId="1A0272FA" w:rsidR="005476E0" w:rsidRPr="00802BD9" w:rsidRDefault="005476E0" w:rsidP="00760EDF">
            <w:pPr>
              <w:pStyle w:val="Tabletext"/>
              <w:rPr>
                <w:szCs w:val="18"/>
              </w:rPr>
            </w:pPr>
            <w:r>
              <w:rPr>
                <w:szCs w:val="18"/>
              </w:rPr>
              <w:br/>
            </w:r>
            <w:r>
              <w:rPr>
                <w:szCs w:val="18"/>
              </w:rPr>
              <w:br/>
            </w:r>
            <w:r>
              <w:rPr>
                <w:szCs w:val="18"/>
              </w:rPr>
              <w:br/>
            </w:r>
          </w:p>
          <w:p w14:paraId="39A6AE62" w14:textId="77777777" w:rsidR="005476E0" w:rsidRPr="00802BD9" w:rsidRDefault="005476E0" w:rsidP="00760EDF">
            <w:pPr>
              <w:pStyle w:val="Tabletext"/>
              <w:rPr>
                <w:szCs w:val="18"/>
              </w:rPr>
            </w:pPr>
            <w:r w:rsidRPr="00802BD9">
              <w:rPr>
                <w:szCs w:val="18"/>
              </w:rPr>
              <w:t>119.180</w:t>
            </w:r>
          </w:p>
          <w:p w14:paraId="42C1FCDE" w14:textId="1708D6F7" w:rsidR="005476E0" w:rsidRPr="00802BD9" w:rsidRDefault="005476E0" w:rsidP="00760EDF">
            <w:pPr>
              <w:pStyle w:val="Tabletext"/>
              <w:rPr>
                <w:szCs w:val="18"/>
              </w:rPr>
            </w:pPr>
            <w:r>
              <w:rPr>
                <w:szCs w:val="18"/>
              </w:rPr>
              <w:br/>
            </w:r>
            <w:r>
              <w:rPr>
                <w:szCs w:val="18"/>
              </w:rPr>
              <w:br/>
            </w:r>
            <w:r>
              <w:rPr>
                <w:szCs w:val="18"/>
              </w:rPr>
              <w:br/>
            </w:r>
          </w:p>
          <w:p w14:paraId="270EA6D1" w14:textId="77777777" w:rsidR="005476E0" w:rsidRPr="00802BD9" w:rsidRDefault="005476E0" w:rsidP="00760EDF">
            <w:pPr>
              <w:pStyle w:val="Tabletext"/>
              <w:rPr>
                <w:szCs w:val="18"/>
              </w:rPr>
            </w:pPr>
            <w:r w:rsidRPr="00802BD9">
              <w:rPr>
                <w:szCs w:val="18"/>
              </w:rPr>
              <w:t>119.185</w:t>
            </w:r>
          </w:p>
        </w:tc>
        <w:tc>
          <w:tcPr>
            <w:tcW w:w="689" w:type="pct"/>
            <w:shd w:val="clear" w:color="auto" w:fill="DBE5F1" w:themeFill="accent1" w:themeFillTint="33"/>
          </w:tcPr>
          <w:p w14:paraId="7822756A" w14:textId="77777777" w:rsidR="005476E0" w:rsidRPr="00802BD9" w:rsidRDefault="005476E0" w:rsidP="00760EDF">
            <w:pPr>
              <w:pStyle w:val="Tabletext"/>
              <w:rPr>
                <w:szCs w:val="18"/>
              </w:rPr>
            </w:pPr>
            <w:r w:rsidRPr="00802BD9">
              <w:rPr>
                <w:szCs w:val="18"/>
              </w:rPr>
              <w:t>Program for training and assessment in human factors principles and non</w:t>
            </w:r>
            <w:r w:rsidRPr="00802BD9">
              <w:rPr>
                <w:rFonts w:ascii="Cambria Math" w:hAnsi="Cambria Math" w:cs="Cambria Math"/>
                <w:szCs w:val="18"/>
              </w:rPr>
              <w:t>‑</w:t>
            </w:r>
            <w:r w:rsidRPr="00802BD9">
              <w:rPr>
                <w:szCs w:val="18"/>
              </w:rPr>
              <w:t>technical skills</w:t>
            </w:r>
          </w:p>
          <w:p w14:paraId="5CFF6D60" w14:textId="77777777" w:rsidR="005476E0" w:rsidRPr="00802BD9" w:rsidRDefault="005476E0" w:rsidP="00760EDF">
            <w:pPr>
              <w:pStyle w:val="Tabletext"/>
              <w:rPr>
                <w:szCs w:val="18"/>
              </w:rPr>
            </w:pPr>
          </w:p>
          <w:p w14:paraId="4E13DE1B" w14:textId="77777777" w:rsidR="005476E0" w:rsidRPr="00802BD9" w:rsidRDefault="005476E0" w:rsidP="00760EDF">
            <w:pPr>
              <w:pStyle w:val="Tabletext"/>
              <w:rPr>
                <w:szCs w:val="18"/>
              </w:rPr>
            </w:pPr>
            <w:r w:rsidRPr="00802BD9">
              <w:rPr>
                <w:szCs w:val="18"/>
              </w:rPr>
              <w:t>Training in human factors principles and non</w:t>
            </w:r>
            <w:r w:rsidRPr="00802BD9">
              <w:rPr>
                <w:rFonts w:ascii="Cambria Math" w:hAnsi="Cambria Math" w:cs="Cambria Math"/>
                <w:szCs w:val="18"/>
              </w:rPr>
              <w:t>‑</w:t>
            </w:r>
            <w:r w:rsidRPr="00802BD9">
              <w:rPr>
                <w:szCs w:val="18"/>
              </w:rPr>
              <w:t>technical skills for flight crew etc.</w:t>
            </w:r>
          </w:p>
          <w:p w14:paraId="6B3C90AA" w14:textId="77777777" w:rsidR="005476E0" w:rsidRPr="00802BD9" w:rsidRDefault="005476E0" w:rsidP="00760EDF">
            <w:pPr>
              <w:pStyle w:val="Tabletext"/>
              <w:rPr>
                <w:szCs w:val="18"/>
              </w:rPr>
            </w:pPr>
          </w:p>
          <w:p w14:paraId="0D86C851" w14:textId="77777777" w:rsidR="005476E0" w:rsidRPr="00802BD9" w:rsidRDefault="005476E0" w:rsidP="00760EDF">
            <w:pPr>
              <w:pStyle w:val="Tabletext"/>
              <w:rPr>
                <w:szCs w:val="18"/>
              </w:rPr>
            </w:pPr>
            <w:r w:rsidRPr="00802BD9">
              <w:rPr>
                <w:szCs w:val="18"/>
              </w:rPr>
              <w:t>Training in human factors principles and non</w:t>
            </w:r>
            <w:r w:rsidRPr="00802BD9">
              <w:rPr>
                <w:rFonts w:ascii="Cambria Math" w:hAnsi="Cambria Math" w:cs="Cambria Math"/>
                <w:szCs w:val="18"/>
              </w:rPr>
              <w:t>‑</w:t>
            </w:r>
            <w:r w:rsidRPr="00802BD9">
              <w:rPr>
                <w:szCs w:val="18"/>
              </w:rPr>
              <w:t>technical skills for other operational safety</w:t>
            </w:r>
            <w:r w:rsidRPr="00802BD9">
              <w:rPr>
                <w:rFonts w:ascii="Cambria Math" w:hAnsi="Cambria Math" w:cs="Cambria Math"/>
                <w:szCs w:val="18"/>
              </w:rPr>
              <w:t>‑</w:t>
            </w:r>
            <w:r w:rsidRPr="00802BD9">
              <w:rPr>
                <w:szCs w:val="18"/>
              </w:rPr>
              <w:t>critical personnel</w:t>
            </w:r>
          </w:p>
        </w:tc>
        <w:tc>
          <w:tcPr>
            <w:tcW w:w="294" w:type="pct"/>
            <w:shd w:val="clear" w:color="auto" w:fill="DBE5F1" w:themeFill="accent1" w:themeFillTint="33"/>
          </w:tcPr>
          <w:p w14:paraId="06BF76F7" w14:textId="77777777" w:rsidR="005476E0" w:rsidRPr="00802BD9" w:rsidRDefault="005476E0" w:rsidP="00760EDF">
            <w:pPr>
              <w:pStyle w:val="Tabletext"/>
            </w:pPr>
            <w:r w:rsidRPr="00802BD9">
              <w:t>CAO 82.3 and 82.5</w:t>
            </w:r>
          </w:p>
        </w:tc>
        <w:tc>
          <w:tcPr>
            <w:tcW w:w="1840" w:type="pct"/>
            <w:shd w:val="clear" w:color="auto" w:fill="DBE5F1" w:themeFill="accent1" w:themeFillTint="33"/>
          </w:tcPr>
          <w:p w14:paraId="7A43834C" w14:textId="77777777" w:rsidR="005476E0" w:rsidRPr="00280359" w:rsidRDefault="005476E0" w:rsidP="00760EDF">
            <w:pPr>
              <w:pStyle w:val="TableHeading2"/>
              <w:rPr>
                <w:rStyle w:val="italics"/>
                <w:i/>
              </w:rPr>
            </w:pPr>
            <w:r w:rsidRPr="00280359">
              <w:rPr>
                <w:iCs/>
              </w:rPr>
              <w:t>A new requirement for existing charter operators and aerial work (air ambulance) operators who were not required to have an HFP/NTS training program immediately before 2 December 2021</w:t>
            </w:r>
          </w:p>
          <w:p w14:paraId="0B10E2D7" w14:textId="77777777" w:rsidR="005476E0" w:rsidRPr="00802BD9" w:rsidRDefault="005476E0" w:rsidP="00D97F25">
            <w:pPr>
              <w:pStyle w:val="Tabletext"/>
            </w:pPr>
            <w:r w:rsidRPr="00D97F25">
              <w:rPr>
                <w:u w:val="single"/>
              </w:rPr>
              <w:t>Background</w:t>
            </w:r>
          </w:p>
          <w:p w14:paraId="21DAF8B2" w14:textId="77777777" w:rsidR="005476E0" w:rsidRDefault="005476E0" w:rsidP="00D97F25">
            <w:pPr>
              <w:pStyle w:val="Tabletext"/>
            </w:pPr>
            <w:r w:rsidRPr="00802BD9">
              <w:t xml:space="preserve">Extends the </w:t>
            </w:r>
            <w:r w:rsidRPr="00280359">
              <w:fldChar w:fldCharType="begin"/>
            </w:r>
            <w:r w:rsidRPr="006D438B">
              <w:instrText xml:space="preserve"> REF _Ref80694613 \h </w:instrText>
            </w:r>
            <w:r>
              <w:instrText xml:space="preserve"> \* MERGEFORMAT </w:instrText>
            </w:r>
            <w:r w:rsidRPr="00280359">
              <w:fldChar w:fldCharType="separate"/>
            </w:r>
            <w:r w:rsidRPr="006D438B">
              <w:t>requirement</w:t>
            </w:r>
            <w:r w:rsidRPr="00280359">
              <w:fldChar w:fldCharType="end"/>
            </w:r>
            <w:r w:rsidRPr="006D438B">
              <w:t xml:space="preserve"> </w:t>
            </w:r>
            <w:r w:rsidRPr="00802BD9">
              <w:t>for an HFP/NTS training program to all Australian air transport operations, including for non-scheduled operations.</w:t>
            </w:r>
          </w:p>
          <w:p w14:paraId="19C6CAAC" w14:textId="77777777" w:rsidR="005476E0" w:rsidRDefault="005476E0" w:rsidP="00D97F25">
            <w:pPr>
              <w:pStyle w:val="Tabletext"/>
            </w:pPr>
            <w:r w:rsidRPr="00776763">
              <w:t xml:space="preserve">Limits </w:t>
            </w:r>
            <w:r>
              <w:t xml:space="preserve">the </w:t>
            </w:r>
            <w:r w:rsidRPr="00776763">
              <w:t xml:space="preserve">scope of training program to specified personnel and other operator personnel who are </w:t>
            </w:r>
            <w:r>
              <w:t>‘</w:t>
            </w:r>
            <w:r w:rsidRPr="00776763">
              <w:t>operational safety-critical personnel</w:t>
            </w:r>
            <w:r>
              <w:t>’</w:t>
            </w:r>
            <w:r w:rsidRPr="00776763">
              <w:t>. The specified personnel are:</w:t>
            </w:r>
          </w:p>
          <w:p w14:paraId="64721CE0" w14:textId="77777777" w:rsidR="005476E0" w:rsidRPr="00D97F25" w:rsidRDefault="005476E0" w:rsidP="00D97F25">
            <w:pPr>
              <w:pStyle w:val="Tablebullet"/>
            </w:pPr>
            <w:r w:rsidRPr="00D97F25">
              <w:t>flight crew members</w:t>
            </w:r>
          </w:p>
          <w:p w14:paraId="08CA981E" w14:textId="77777777" w:rsidR="005476E0" w:rsidRPr="00D97F25" w:rsidRDefault="005476E0" w:rsidP="00D97F25">
            <w:pPr>
              <w:pStyle w:val="Tablebullet"/>
            </w:pPr>
            <w:r w:rsidRPr="00D97F25">
              <w:t>cabin crew members</w:t>
            </w:r>
          </w:p>
          <w:p w14:paraId="5F3A6919" w14:textId="77777777" w:rsidR="005476E0" w:rsidRPr="00D97F25" w:rsidRDefault="005476E0" w:rsidP="00D97F25">
            <w:pPr>
              <w:pStyle w:val="Tablebullet"/>
            </w:pPr>
            <w:r w:rsidRPr="00D97F25">
              <w:t>air crew members</w:t>
            </w:r>
          </w:p>
          <w:p w14:paraId="5EDED8BE" w14:textId="77777777" w:rsidR="005476E0" w:rsidRPr="00D97F25" w:rsidRDefault="005476E0" w:rsidP="00D97F25">
            <w:pPr>
              <w:pStyle w:val="Tablebullet"/>
            </w:pPr>
            <w:r w:rsidRPr="00D97F25">
              <w:t>medical transport specialists</w:t>
            </w:r>
          </w:p>
          <w:p w14:paraId="262DEA1C" w14:textId="77777777" w:rsidR="005476E0" w:rsidRPr="00D97F25" w:rsidRDefault="005476E0" w:rsidP="00D97F25">
            <w:pPr>
              <w:pStyle w:val="Tablebullet"/>
            </w:pPr>
            <w:r w:rsidRPr="00D97F25">
              <w:t>flight dispatchers.</w:t>
            </w:r>
          </w:p>
          <w:p w14:paraId="6B2379CC" w14:textId="7CDAB612" w:rsidR="005476E0" w:rsidRDefault="005476E0" w:rsidP="00760EDF">
            <w:pPr>
              <w:pStyle w:val="Tabletext"/>
            </w:pPr>
            <w:r w:rsidRPr="00776763">
              <w:rPr>
                <w:szCs w:val="18"/>
              </w:rPr>
              <w:t xml:space="preserve">The </w:t>
            </w:r>
            <w:r>
              <w:rPr>
                <w:szCs w:val="18"/>
              </w:rPr>
              <w:t>‘</w:t>
            </w:r>
            <w:r w:rsidRPr="00776763">
              <w:rPr>
                <w:szCs w:val="18"/>
              </w:rPr>
              <w:t xml:space="preserve">first </w:t>
            </w:r>
            <w:r>
              <w:rPr>
                <w:szCs w:val="18"/>
              </w:rPr>
              <w:t xml:space="preserve">version’ </w:t>
            </w:r>
            <w:r w:rsidRPr="00776763">
              <w:rPr>
                <w:szCs w:val="18"/>
              </w:rPr>
              <w:t>of</w:t>
            </w:r>
            <w:r>
              <w:rPr>
                <w:szCs w:val="18"/>
              </w:rPr>
              <w:t xml:space="preserve"> an</w:t>
            </w:r>
            <w:r w:rsidRPr="00776763">
              <w:rPr>
                <w:szCs w:val="18"/>
              </w:rPr>
              <w:t xml:space="preserve"> HF/NTS training program for an operator must in all cases be approved by CASA before it is implemented by the operator.</w:t>
            </w:r>
            <w:r>
              <w:rPr>
                <w:szCs w:val="18"/>
              </w:rPr>
              <w:t xml:space="preserve"> Refer to CASA EX82/21.</w:t>
            </w:r>
          </w:p>
          <w:p w14:paraId="0674A913" w14:textId="77777777" w:rsidR="005476E0" w:rsidRPr="00D97F25" w:rsidRDefault="005476E0" w:rsidP="00D97F25">
            <w:pPr>
              <w:pStyle w:val="Tabletext"/>
              <w:rPr>
                <w:u w:val="single"/>
              </w:rPr>
            </w:pPr>
            <w:r w:rsidRPr="00D97F25">
              <w:rPr>
                <w:u w:val="single"/>
              </w:rPr>
              <w:t>Transitional arrangements</w:t>
            </w:r>
          </w:p>
          <w:p w14:paraId="4486EB75" w14:textId="77777777" w:rsidR="005476E0" w:rsidRDefault="005476E0" w:rsidP="00760EDF">
            <w:pPr>
              <w:pStyle w:val="Tabletext"/>
              <w:rPr>
                <w:szCs w:val="18"/>
              </w:rPr>
            </w:pPr>
            <w:r w:rsidRPr="00802BD9">
              <w:rPr>
                <w:szCs w:val="18"/>
              </w:rPr>
              <w:t xml:space="preserve">The requirements will be deferred for existing charter operators and aerial work (air ambulance) operators </w:t>
            </w:r>
            <w:r>
              <w:rPr>
                <w:szCs w:val="18"/>
              </w:rPr>
              <w:t>until 4 December 2023</w:t>
            </w:r>
            <w:r w:rsidRPr="00802BD9">
              <w:rPr>
                <w:szCs w:val="18"/>
              </w:rPr>
              <w:t xml:space="preserve">, or until they commence scheduled air transport operations, if earlier. </w:t>
            </w:r>
          </w:p>
          <w:p w14:paraId="38A101AC" w14:textId="77777777" w:rsidR="005476E0" w:rsidRDefault="005476E0" w:rsidP="00760EDF">
            <w:pPr>
              <w:pStyle w:val="Tabletext"/>
              <w:rPr>
                <w:szCs w:val="18"/>
              </w:rPr>
            </w:pPr>
            <w:r w:rsidRPr="003918CC">
              <w:rPr>
                <w:rFonts w:eastAsia="Arial"/>
              </w:rPr>
              <w:t xml:space="preserve">Operators are required to give CASA their proposed </w:t>
            </w:r>
            <w:r>
              <w:rPr>
                <w:rFonts w:eastAsia="Arial"/>
              </w:rPr>
              <w:t>HFP&amp;NTS program</w:t>
            </w:r>
            <w:r w:rsidRPr="003918CC">
              <w:rPr>
                <w:rFonts w:eastAsia="Arial"/>
              </w:rPr>
              <w:t xml:space="preserve"> exposition content by not later than the end of 2 </w:t>
            </w:r>
            <w:r>
              <w:rPr>
                <w:rFonts w:eastAsia="Arial"/>
              </w:rPr>
              <w:t>June</w:t>
            </w:r>
            <w:r w:rsidRPr="003918CC">
              <w:rPr>
                <w:rFonts w:eastAsia="Arial"/>
              </w:rPr>
              <w:t xml:space="preserve"> 202</w:t>
            </w:r>
            <w:r>
              <w:rPr>
                <w:rFonts w:eastAsia="Arial"/>
              </w:rPr>
              <w:t>3</w:t>
            </w:r>
            <w:r w:rsidRPr="003918CC">
              <w:rPr>
                <w:rFonts w:eastAsia="Arial"/>
              </w:rPr>
              <w:t xml:space="preserve"> and obtain CASA’s written approval of that content by not later than the end of </w:t>
            </w:r>
            <w:r>
              <w:rPr>
                <w:rFonts w:eastAsia="Arial"/>
              </w:rPr>
              <w:t>3</w:t>
            </w:r>
            <w:r w:rsidRPr="003918CC">
              <w:rPr>
                <w:rFonts w:eastAsia="Arial"/>
              </w:rPr>
              <w:t xml:space="preserve"> </w:t>
            </w:r>
            <w:r>
              <w:rPr>
                <w:rFonts w:eastAsia="Arial"/>
              </w:rPr>
              <w:t>December</w:t>
            </w:r>
            <w:r w:rsidRPr="003918CC">
              <w:rPr>
                <w:rFonts w:eastAsia="Arial"/>
              </w:rPr>
              <w:t xml:space="preserve"> 2023</w:t>
            </w:r>
            <w:r>
              <w:rPr>
                <w:rFonts w:eastAsia="Arial"/>
              </w:rPr>
              <w:t>.</w:t>
            </w:r>
          </w:p>
          <w:p w14:paraId="41DC6975" w14:textId="77777777" w:rsidR="005476E0" w:rsidRDefault="005476E0" w:rsidP="00386A25">
            <w:pPr>
              <w:pStyle w:val="Tabletext"/>
            </w:pPr>
            <w:r w:rsidRPr="00D97F25">
              <w:rPr>
                <w:rStyle w:val="Strong"/>
              </w:rPr>
              <w:t>Note:</w:t>
            </w:r>
            <w:r>
              <w:t xml:space="preserve"> The CEO responsibility mentioned in paragraph 119.130 (1) (e) is also deferred, but only to the extent that it applies to the training and checking of operational safety-critical personnel (other than flight crew) in an HFP&amp;NTS program. </w:t>
            </w:r>
          </w:p>
          <w:p w14:paraId="469AEFBD" w14:textId="3AF31719" w:rsidR="005476E0" w:rsidRPr="00F10B4B" w:rsidRDefault="005476E0" w:rsidP="00386A25">
            <w:pPr>
              <w:pStyle w:val="Tabletext"/>
              <w:rPr>
                <w:kern w:val="28"/>
              </w:rPr>
            </w:pPr>
            <w:r>
              <w:t>Refer to CASA EX87/21</w:t>
            </w:r>
            <w:r>
              <w:rPr>
                <w:kern w:val="28"/>
              </w:rPr>
              <w:t xml:space="preserve"> for the deferred provisions and conditions of the exemptions.</w:t>
            </w:r>
          </w:p>
        </w:tc>
        <w:tc>
          <w:tcPr>
            <w:tcW w:w="1836" w:type="pct"/>
            <w:shd w:val="clear" w:color="auto" w:fill="DBE5F1" w:themeFill="accent1" w:themeFillTint="33"/>
          </w:tcPr>
          <w:p w14:paraId="03DF1DE4" w14:textId="77777777" w:rsidR="00BD7679" w:rsidRDefault="00BD7679" w:rsidP="000A126D">
            <w:pPr>
              <w:pStyle w:val="Tabletext"/>
            </w:pPr>
            <w:r>
              <w:t>No suggested text provided.</w:t>
            </w:r>
          </w:p>
          <w:p w14:paraId="18808AAC" w14:textId="0A9D6AE5" w:rsidR="005476E0" w:rsidRPr="00280359" w:rsidRDefault="00BD7679" w:rsidP="00107EAD">
            <w:pPr>
              <w:pStyle w:val="Tabletext"/>
              <w:rPr>
                <w:iCs/>
              </w:rPr>
            </w:pPr>
            <w:r w:rsidRPr="000734DB">
              <w:t>For the purposes of this document it is presumed operators are taking advantage of this deferral.</w:t>
            </w:r>
          </w:p>
        </w:tc>
      </w:tr>
    </w:tbl>
    <w:p w14:paraId="2A40B923" w14:textId="1C0EA612" w:rsidR="00C5386D" w:rsidRDefault="00C5386D" w:rsidP="003544DF"/>
    <w:p w14:paraId="7905AE8B" w14:textId="77777777" w:rsidR="00C5386D" w:rsidRDefault="00C5386D">
      <w:pPr>
        <w:spacing w:after="200"/>
      </w:pPr>
      <w:r>
        <w:br w:type="page"/>
      </w:r>
    </w:p>
    <w:p w14:paraId="42E6671D" w14:textId="10C32261" w:rsidR="003544DF" w:rsidRDefault="000806B5" w:rsidP="000806B5">
      <w:pPr>
        <w:pStyle w:val="Heading3"/>
      </w:pPr>
      <w:bookmarkStart w:id="29" w:name="_Compliance_no_later_3"/>
      <w:bookmarkStart w:id="30" w:name="_Ref81472290"/>
      <w:bookmarkEnd w:id="29"/>
      <w:r>
        <w:lastRenderedPageBreak/>
        <w:t>Compliance no later than 2 December 2024</w:t>
      </w:r>
      <w:bookmarkEnd w:id="30"/>
    </w:p>
    <w:tbl>
      <w:tblPr>
        <w:tblStyle w:val="TableGrid"/>
        <w:tblW w:w="5000" w:type="pct"/>
        <w:tblLayout w:type="fixed"/>
        <w:tblCellMar>
          <w:top w:w="113" w:type="dxa"/>
          <w:bottom w:w="85" w:type="dxa"/>
        </w:tblCellMar>
        <w:tblLook w:val="04A0" w:firstRow="1" w:lastRow="0" w:firstColumn="1" w:lastColumn="0" w:noHBand="0" w:noVBand="1"/>
      </w:tblPr>
      <w:tblGrid>
        <w:gridCol w:w="1368"/>
        <w:gridCol w:w="2954"/>
        <w:gridCol w:w="1205"/>
        <w:gridCol w:w="7724"/>
        <w:gridCol w:w="7670"/>
      </w:tblGrid>
      <w:tr w:rsidR="005476E0" w:rsidRPr="00035D3A" w14:paraId="6A05FFDE" w14:textId="23DF52F9" w:rsidTr="00F10B4B">
        <w:trPr>
          <w:trHeight w:val="681"/>
          <w:tblHeader/>
        </w:trPr>
        <w:tc>
          <w:tcPr>
            <w:tcW w:w="327" w:type="pct"/>
            <w:shd w:val="clear" w:color="auto" w:fill="F2F2F2" w:themeFill="background1" w:themeFillShade="F2"/>
          </w:tcPr>
          <w:p w14:paraId="2AC52CF4" w14:textId="77777777" w:rsidR="005476E0" w:rsidRDefault="005476E0" w:rsidP="00F10B4B">
            <w:pPr>
              <w:pStyle w:val="TableHeading"/>
            </w:pPr>
            <w:r w:rsidRPr="00035D3A">
              <w:t>Reg</w:t>
            </w:r>
          </w:p>
          <w:p w14:paraId="695A5BD6" w14:textId="77777777" w:rsidR="005476E0" w:rsidRPr="00035D3A" w:rsidRDefault="005476E0" w:rsidP="00F10B4B">
            <w:pPr>
              <w:pStyle w:val="TableHeading"/>
            </w:pPr>
            <w:r>
              <w:t>number</w:t>
            </w:r>
          </w:p>
        </w:tc>
        <w:tc>
          <w:tcPr>
            <w:tcW w:w="706" w:type="pct"/>
            <w:shd w:val="clear" w:color="auto" w:fill="F2F2F2" w:themeFill="background1" w:themeFillShade="F2"/>
          </w:tcPr>
          <w:p w14:paraId="4A8220B8" w14:textId="77777777" w:rsidR="005476E0" w:rsidRPr="00035D3A" w:rsidRDefault="005476E0" w:rsidP="00F10B4B">
            <w:pPr>
              <w:pStyle w:val="TableHeading"/>
            </w:pPr>
            <w:r w:rsidRPr="00035D3A">
              <w:t xml:space="preserve">Regulation </w:t>
            </w:r>
            <w:r>
              <w:t>t</w:t>
            </w:r>
            <w:r w:rsidRPr="00035D3A">
              <w:t>itle</w:t>
            </w:r>
          </w:p>
        </w:tc>
        <w:tc>
          <w:tcPr>
            <w:tcW w:w="288" w:type="pct"/>
            <w:shd w:val="clear" w:color="auto" w:fill="F2F2F2" w:themeFill="background1" w:themeFillShade="F2"/>
          </w:tcPr>
          <w:p w14:paraId="7D2E15F8" w14:textId="5CC12B9B" w:rsidR="005476E0" w:rsidRPr="00035D3A" w:rsidRDefault="00332B5B" w:rsidP="00F10B4B">
            <w:pPr>
              <w:pStyle w:val="TableHeading"/>
            </w:pPr>
            <w:r>
              <w:t xml:space="preserve">Old </w:t>
            </w:r>
            <w:r w:rsidR="005476E0" w:rsidRPr="00035D3A">
              <w:t>rule/ref</w:t>
            </w:r>
          </w:p>
        </w:tc>
        <w:tc>
          <w:tcPr>
            <w:tcW w:w="1846" w:type="pct"/>
            <w:shd w:val="clear" w:color="auto" w:fill="F2F2F2" w:themeFill="background1" w:themeFillShade="F2"/>
          </w:tcPr>
          <w:p w14:paraId="6C0DD735" w14:textId="77777777" w:rsidR="005476E0" w:rsidRPr="00035D3A" w:rsidRDefault="005476E0" w:rsidP="00F10B4B">
            <w:pPr>
              <w:pStyle w:val="TableHeading"/>
            </w:pPr>
            <w:r w:rsidRPr="00035D3A">
              <w:t>Regulatory context comment and overview of actions (where necessary)</w:t>
            </w:r>
          </w:p>
        </w:tc>
        <w:tc>
          <w:tcPr>
            <w:tcW w:w="1833" w:type="pct"/>
            <w:shd w:val="clear" w:color="auto" w:fill="F2F2F2" w:themeFill="background1" w:themeFillShade="F2"/>
          </w:tcPr>
          <w:p w14:paraId="497EE250" w14:textId="77777777" w:rsidR="005476E0" w:rsidRPr="00035D3A" w:rsidRDefault="005476E0" w:rsidP="00F10B4B">
            <w:pPr>
              <w:pStyle w:val="TableHeading"/>
            </w:pPr>
          </w:p>
        </w:tc>
      </w:tr>
      <w:tr w:rsidR="005476E0" w:rsidRPr="005D7E6E" w14:paraId="1CB3E486" w14:textId="23BCF852" w:rsidTr="00F10B4B">
        <w:tc>
          <w:tcPr>
            <w:tcW w:w="327" w:type="pct"/>
            <w:shd w:val="clear" w:color="auto" w:fill="DBE5F1" w:themeFill="accent1" w:themeFillTint="33"/>
          </w:tcPr>
          <w:p w14:paraId="0335CBFB" w14:textId="711EF5E4" w:rsidR="005476E0" w:rsidRPr="00802BD9" w:rsidRDefault="005476E0" w:rsidP="00F10B4B">
            <w:pPr>
              <w:pStyle w:val="Tabletext"/>
              <w:rPr>
                <w:szCs w:val="18"/>
              </w:rPr>
            </w:pPr>
            <w:r w:rsidRPr="00802BD9">
              <w:rPr>
                <w:szCs w:val="18"/>
              </w:rPr>
              <w:t>119.155</w:t>
            </w:r>
            <w:r>
              <w:rPr>
                <w:szCs w:val="18"/>
              </w:rPr>
              <w:br/>
            </w:r>
          </w:p>
          <w:p w14:paraId="41DF17FA" w14:textId="77777777" w:rsidR="005476E0" w:rsidRPr="00802BD9" w:rsidRDefault="005476E0" w:rsidP="00F10B4B">
            <w:pPr>
              <w:pStyle w:val="Tabletext"/>
              <w:rPr>
                <w:szCs w:val="18"/>
              </w:rPr>
            </w:pPr>
          </w:p>
          <w:p w14:paraId="09269E6F" w14:textId="77777777" w:rsidR="005476E0" w:rsidRPr="00802BD9" w:rsidRDefault="005476E0" w:rsidP="00F10B4B">
            <w:pPr>
              <w:pStyle w:val="Tabletext"/>
              <w:rPr>
                <w:szCs w:val="18"/>
              </w:rPr>
            </w:pPr>
            <w:r w:rsidRPr="00802BD9">
              <w:rPr>
                <w:szCs w:val="18"/>
              </w:rPr>
              <w:t>119.190</w:t>
            </w:r>
          </w:p>
        </w:tc>
        <w:tc>
          <w:tcPr>
            <w:tcW w:w="706" w:type="pct"/>
            <w:shd w:val="clear" w:color="auto" w:fill="DBE5F1" w:themeFill="accent1" w:themeFillTint="33"/>
          </w:tcPr>
          <w:p w14:paraId="2998D0B5" w14:textId="77777777" w:rsidR="005476E0" w:rsidRPr="00802BD9" w:rsidRDefault="005476E0" w:rsidP="00F10B4B">
            <w:pPr>
              <w:pStyle w:val="Tabletext"/>
              <w:rPr>
                <w:szCs w:val="18"/>
              </w:rPr>
            </w:pPr>
            <w:r w:rsidRPr="00802BD9">
              <w:rPr>
                <w:szCs w:val="18"/>
              </w:rPr>
              <w:t>Safety manager—experience</w:t>
            </w:r>
          </w:p>
          <w:p w14:paraId="668B7510" w14:textId="77777777" w:rsidR="005476E0" w:rsidRPr="00802BD9" w:rsidRDefault="005476E0" w:rsidP="00F10B4B">
            <w:pPr>
              <w:pStyle w:val="Tabletext"/>
              <w:rPr>
                <w:szCs w:val="18"/>
              </w:rPr>
            </w:pPr>
          </w:p>
          <w:p w14:paraId="7703772C" w14:textId="77777777" w:rsidR="005476E0" w:rsidRPr="00802BD9" w:rsidRDefault="005476E0" w:rsidP="00F10B4B">
            <w:pPr>
              <w:pStyle w:val="Tabletext"/>
              <w:rPr>
                <w:szCs w:val="18"/>
              </w:rPr>
            </w:pPr>
            <w:r w:rsidRPr="00802BD9">
              <w:rPr>
                <w:szCs w:val="18"/>
              </w:rPr>
              <w:t>Safety management system requirements</w:t>
            </w:r>
          </w:p>
        </w:tc>
        <w:tc>
          <w:tcPr>
            <w:tcW w:w="288" w:type="pct"/>
            <w:shd w:val="clear" w:color="auto" w:fill="DBE5F1" w:themeFill="accent1" w:themeFillTint="33"/>
          </w:tcPr>
          <w:p w14:paraId="5AFFD402" w14:textId="77777777" w:rsidR="005476E0" w:rsidRPr="00802BD9" w:rsidRDefault="005476E0" w:rsidP="00F10B4B">
            <w:pPr>
              <w:pStyle w:val="Tabletext"/>
            </w:pPr>
            <w:r w:rsidRPr="00802BD9">
              <w:t>CAO 82.3 and 82.5</w:t>
            </w:r>
          </w:p>
        </w:tc>
        <w:tc>
          <w:tcPr>
            <w:tcW w:w="1846" w:type="pct"/>
            <w:shd w:val="clear" w:color="auto" w:fill="DBE5F1" w:themeFill="accent1" w:themeFillTint="33"/>
          </w:tcPr>
          <w:p w14:paraId="237548D7" w14:textId="77777777" w:rsidR="005476E0" w:rsidRPr="00802BD9" w:rsidRDefault="005476E0" w:rsidP="00F10B4B">
            <w:pPr>
              <w:pStyle w:val="TableHeading2"/>
            </w:pPr>
            <w:r w:rsidRPr="00802BD9">
              <w:rPr>
                <w:iCs/>
              </w:rPr>
              <w:t xml:space="preserve">A new requirement for existing charter operators and aerial work (air ambulance) operators who </w:t>
            </w:r>
            <w:r>
              <w:rPr>
                <w:iCs/>
              </w:rPr>
              <w:t>are</w:t>
            </w:r>
            <w:r w:rsidRPr="001844FB">
              <w:rPr>
                <w:iCs/>
              </w:rPr>
              <w:t xml:space="preserve"> </w:t>
            </w:r>
            <w:r w:rsidRPr="00D578EF">
              <w:rPr>
                <w:iCs/>
              </w:rPr>
              <w:t>not authorised to conduct Part 142 activities</w:t>
            </w:r>
            <w:r w:rsidRPr="00802BD9">
              <w:rPr>
                <w:iCs/>
              </w:rPr>
              <w:t xml:space="preserve"> and were not required to have an SMS and safety manager immediately before 2 December 2021</w:t>
            </w:r>
          </w:p>
          <w:p w14:paraId="65781A19" w14:textId="3032443F" w:rsidR="005476E0" w:rsidRPr="00802BD9" w:rsidRDefault="005476E0" w:rsidP="00F10B4B">
            <w:pPr>
              <w:pStyle w:val="Tabletext"/>
            </w:pPr>
            <w:r>
              <w:rPr>
                <w:u w:val="single"/>
              </w:rPr>
              <w:t>Background</w:t>
            </w:r>
          </w:p>
          <w:p w14:paraId="60485D92" w14:textId="487146BE" w:rsidR="005476E0" w:rsidRPr="00426C7B" w:rsidRDefault="005476E0" w:rsidP="00F10B4B">
            <w:pPr>
              <w:pStyle w:val="Tabletext"/>
              <w:rPr>
                <w:szCs w:val="18"/>
              </w:rPr>
            </w:pPr>
            <w:r>
              <w:rPr>
                <w:szCs w:val="18"/>
              </w:rPr>
              <w:t>These regulations extend</w:t>
            </w:r>
            <w:r w:rsidRPr="00776763">
              <w:rPr>
                <w:szCs w:val="18"/>
              </w:rPr>
              <w:t xml:space="preserve"> </w:t>
            </w:r>
            <w:r>
              <w:rPr>
                <w:szCs w:val="18"/>
              </w:rPr>
              <w:t xml:space="preserve">the </w:t>
            </w:r>
            <w:r w:rsidRPr="00776763">
              <w:rPr>
                <w:szCs w:val="18"/>
              </w:rPr>
              <w:t xml:space="preserve">current SMS and </w:t>
            </w:r>
            <w:r>
              <w:rPr>
                <w:szCs w:val="18"/>
              </w:rPr>
              <w:t>safety</w:t>
            </w:r>
            <w:r w:rsidRPr="00776763">
              <w:rPr>
                <w:szCs w:val="18"/>
              </w:rPr>
              <w:t xml:space="preserve"> manager requirements to all Australian air transport operat</w:t>
            </w:r>
            <w:r>
              <w:rPr>
                <w:szCs w:val="18"/>
              </w:rPr>
              <w:t>ors</w:t>
            </w:r>
            <w:r w:rsidRPr="00776763">
              <w:rPr>
                <w:szCs w:val="18"/>
              </w:rPr>
              <w:t xml:space="preserve">, including for non-scheduled operations. </w:t>
            </w:r>
            <w:r>
              <w:rPr>
                <w:szCs w:val="18"/>
              </w:rPr>
              <w:t>They outline what the safety management system must include and the experience requirements for the safety manager.</w:t>
            </w:r>
          </w:p>
          <w:p w14:paraId="712EC64F" w14:textId="5F61EB4F" w:rsidR="005476E0" w:rsidRPr="000D7AEC" w:rsidRDefault="005476E0" w:rsidP="00F10B4B">
            <w:pPr>
              <w:pStyle w:val="Tabletext"/>
              <w:rPr>
                <w:szCs w:val="18"/>
                <w:u w:val="single"/>
              </w:rPr>
            </w:pPr>
            <w:r w:rsidRPr="000D7AEC">
              <w:rPr>
                <w:szCs w:val="18"/>
                <w:u w:val="single"/>
              </w:rPr>
              <w:t>Requirements</w:t>
            </w:r>
          </w:p>
          <w:p w14:paraId="055F0947" w14:textId="637E4C77" w:rsidR="005476E0" w:rsidRDefault="005476E0" w:rsidP="00F10B4B">
            <w:pPr>
              <w:pStyle w:val="Tabletext"/>
              <w:rPr>
                <w:szCs w:val="18"/>
              </w:rPr>
            </w:pPr>
            <w:r>
              <w:rPr>
                <w:szCs w:val="18"/>
              </w:rPr>
              <w:t>Ensure that the safety manager has the experience required by regulation 119.155, and the safety management system:</w:t>
            </w:r>
          </w:p>
          <w:p w14:paraId="03C8DB6B" w14:textId="68CD096D" w:rsidR="005476E0" w:rsidRDefault="005476E0" w:rsidP="00F10B4B">
            <w:pPr>
              <w:pStyle w:val="Tablebullet"/>
            </w:pPr>
            <w:r>
              <w:t>is appropriate for the size, nature and complexity of the operations</w:t>
            </w:r>
          </w:p>
          <w:p w14:paraId="1CEF86A6" w14:textId="4EBB5C6E" w:rsidR="005476E0" w:rsidRDefault="005476E0" w:rsidP="00F10B4B">
            <w:pPr>
              <w:pStyle w:val="Tablebullet"/>
            </w:pPr>
            <w:r>
              <w:t>includes the matters set out in subregulation 119.190 (2).</w:t>
            </w:r>
          </w:p>
          <w:p w14:paraId="7BCFE37B" w14:textId="592576FF" w:rsidR="005476E0" w:rsidRDefault="005476E0" w:rsidP="00F10B4B">
            <w:pPr>
              <w:pStyle w:val="Tabletext"/>
            </w:pPr>
            <w:r w:rsidRPr="00776763">
              <w:rPr>
                <w:szCs w:val="18"/>
              </w:rPr>
              <w:t xml:space="preserve">The </w:t>
            </w:r>
            <w:r>
              <w:rPr>
                <w:szCs w:val="18"/>
              </w:rPr>
              <w:t>‘</w:t>
            </w:r>
            <w:r w:rsidRPr="00776763">
              <w:rPr>
                <w:szCs w:val="18"/>
              </w:rPr>
              <w:t>first of</w:t>
            </w:r>
            <w:r>
              <w:rPr>
                <w:szCs w:val="18"/>
              </w:rPr>
              <w:t>’</w:t>
            </w:r>
            <w:r w:rsidRPr="00776763">
              <w:rPr>
                <w:szCs w:val="18"/>
              </w:rPr>
              <w:t xml:space="preserve"> </w:t>
            </w:r>
            <w:r>
              <w:rPr>
                <w:szCs w:val="18"/>
              </w:rPr>
              <w:t>SMS</w:t>
            </w:r>
            <w:r w:rsidRPr="00776763">
              <w:rPr>
                <w:szCs w:val="18"/>
              </w:rPr>
              <w:t xml:space="preserve"> for an operator must in all cases be approved by CASA before it is implemented by the operator.</w:t>
            </w:r>
            <w:r>
              <w:rPr>
                <w:szCs w:val="18"/>
              </w:rPr>
              <w:t xml:space="preserve"> Refer to CASA EX82/21.</w:t>
            </w:r>
          </w:p>
          <w:p w14:paraId="5F904726" w14:textId="576DDADC" w:rsidR="005476E0" w:rsidRPr="00D97F25" w:rsidRDefault="005476E0" w:rsidP="00F10B4B">
            <w:pPr>
              <w:pStyle w:val="Tabletext"/>
              <w:rPr>
                <w:u w:val="single"/>
              </w:rPr>
            </w:pPr>
            <w:r w:rsidRPr="00D97F25">
              <w:rPr>
                <w:u w:val="single"/>
              </w:rPr>
              <w:t>Transitional arrangements</w:t>
            </w:r>
          </w:p>
          <w:p w14:paraId="3D066F72" w14:textId="77777777" w:rsidR="005476E0" w:rsidRPr="006A018F" w:rsidRDefault="005476E0" w:rsidP="00F10B4B">
            <w:pPr>
              <w:pStyle w:val="Tabletext"/>
              <w:rPr>
                <w:rFonts w:ascii="Times New Roman" w:hAnsi="Times New Roman" w:cs="Times New Roman"/>
                <w:szCs w:val="18"/>
              </w:rPr>
            </w:pPr>
            <w:r>
              <w:rPr>
                <w:szCs w:val="18"/>
              </w:rPr>
              <w:t>For</w:t>
            </w:r>
            <w:r w:rsidRPr="00280359">
              <w:rPr>
                <w:szCs w:val="18"/>
              </w:rPr>
              <w:t xml:space="preserve"> existing charter and aerial work (air ambulance) operators who are not </w:t>
            </w:r>
            <w:r>
              <w:rPr>
                <w:szCs w:val="18"/>
              </w:rPr>
              <w:t xml:space="preserve">also </w:t>
            </w:r>
            <w:r w:rsidRPr="00280359">
              <w:rPr>
                <w:szCs w:val="18"/>
              </w:rPr>
              <w:t>Part 142 operators</w:t>
            </w:r>
            <w:r>
              <w:rPr>
                <w:szCs w:val="18"/>
              </w:rPr>
              <w:t xml:space="preserve"> conducting Part 142 activities in aircraft, these requirements are deferred until 2 December 2024 or until</w:t>
            </w:r>
            <w:r w:rsidRPr="00280359">
              <w:rPr>
                <w:szCs w:val="18"/>
              </w:rPr>
              <w:t xml:space="preserve"> they commence scheduled air transport operations, if earlier</w:t>
            </w:r>
            <w:r>
              <w:rPr>
                <w:szCs w:val="18"/>
              </w:rPr>
              <w:t xml:space="preserve">. </w:t>
            </w:r>
            <w:r w:rsidRPr="00280359">
              <w:rPr>
                <w:szCs w:val="18"/>
              </w:rPr>
              <w:t xml:space="preserve">The deferral is subject to certain conditions relating to </w:t>
            </w:r>
            <w:r>
              <w:rPr>
                <w:szCs w:val="18"/>
              </w:rPr>
              <w:t xml:space="preserve">the </w:t>
            </w:r>
            <w:r w:rsidRPr="00280359">
              <w:rPr>
                <w:szCs w:val="18"/>
              </w:rPr>
              <w:t>proactive identification and management of safety risks</w:t>
            </w:r>
            <w:r>
              <w:rPr>
                <w:szCs w:val="18"/>
              </w:rPr>
              <w:t>.</w:t>
            </w:r>
          </w:p>
          <w:p w14:paraId="60EC4F3C" w14:textId="77777777" w:rsidR="005476E0" w:rsidRDefault="005476E0" w:rsidP="00F10B4B">
            <w:pPr>
              <w:pStyle w:val="Tabletext"/>
              <w:rPr>
                <w:rFonts w:eastAsia="Arial"/>
              </w:rPr>
            </w:pPr>
            <w:r w:rsidRPr="00E525EC">
              <w:rPr>
                <w:rFonts w:eastAsia="Arial"/>
              </w:rPr>
              <w:t>Operators must have procedures in their exposition for the identification, review and recording of risks arising from the operator’s operations and the corrective safety controls implemented to address those risks.</w:t>
            </w:r>
          </w:p>
          <w:p w14:paraId="3073E58B" w14:textId="77777777" w:rsidR="005476E0" w:rsidRDefault="005476E0" w:rsidP="00F10B4B">
            <w:pPr>
              <w:pStyle w:val="Tabletext"/>
              <w:rPr>
                <w:rFonts w:eastAsia="Arial"/>
              </w:rPr>
            </w:pPr>
            <w:r w:rsidRPr="003918CC">
              <w:rPr>
                <w:rFonts w:eastAsia="Arial"/>
              </w:rPr>
              <w:t>Operators are required</w:t>
            </w:r>
            <w:r>
              <w:rPr>
                <w:rFonts w:eastAsia="Arial"/>
              </w:rPr>
              <w:t xml:space="preserve"> to:</w:t>
            </w:r>
          </w:p>
          <w:p w14:paraId="6939D9CA" w14:textId="77777777" w:rsidR="005476E0" w:rsidRPr="0067668A" w:rsidRDefault="005476E0" w:rsidP="00F10B4B">
            <w:pPr>
              <w:pStyle w:val="Tablebullet"/>
            </w:pPr>
            <w:r w:rsidRPr="0067668A">
              <w:t>give CASA an SMS implementation plan by the end of 2 December 2022</w:t>
            </w:r>
          </w:p>
          <w:p w14:paraId="6B65017B" w14:textId="77777777" w:rsidR="005476E0" w:rsidRPr="0067668A" w:rsidRDefault="005476E0" w:rsidP="00F10B4B">
            <w:pPr>
              <w:pStyle w:val="Tablebullet"/>
            </w:pPr>
            <w:r w:rsidRPr="0067668A">
              <w:t>give CASA the proposed SMS exposition content, with an application for its approval, by the end of 3 June 2024, and</w:t>
            </w:r>
          </w:p>
          <w:p w14:paraId="40B77BF9" w14:textId="77777777" w:rsidR="005476E0" w:rsidRDefault="005476E0" w:rsidP="00F10B4B">
            <w:pPr>
              <w:pStyle w:val="Tablebullet"/>
            </w:pPr>
            <w:r w:rsidRPr="0067668A">
              <w:t>obtain CASA’s written approval of that exposition content by the end of 1 December 2024.</w:t>
            </w:r>
          </w:p>
          <w:p w14:paraId="76EA7C6A" w14:textId="09313B2A" w:rsidR="005476E0" w:rsidRPr="00802BD9" w:rsidRDefault="005476E0" w:rsidP="00F10B4B">
            <w:pPr>
              <w:pStyle w:val="Tabletext"/>
              <w:rPr>
                <w:rFonts w:eastAsia="Arial"/>
              </w:rPr>
            </w:pPr>
            <w:r>
              <w:t xml:space="preserve">Refer to CASA EX87/21 for the deferred provisions and full conditions of the exemptions, </w:t>
            </w:r>
            <w:r w:rsidRPr="006F215D">
              <w:t>and for an exemption in relation to FDAP requirements under regulation 119.195</w:t>
            </w:r>
            <w:r>
              <w:t>.</w:t>
            </w:r>
          </w:p>
        </w:tc>
        <w:tc>
          <w:tcPr>
            <w:tcW w:w="1833" w:type="pct"/>
            <w:shd w:val="clear" w:color="auto" w:fill="DBE5F1" w:themeFill="accent1" w:themeFillTint="33"/>
          </w:tcPr>
          <w:p w14:paraId="5DE37EBD" w14:textId="77777777" w:rsidR="00BD7679" w:rsidRDefault="00BD7679" w:rsidP="00F10B4B">
            <w:pPr>
              <w:pStyle w:val="Tabletext"/>
            </w:pPr>
            <w:r>
              <w:t>No suggested text provided.</w:t>
            </w:r>
          </w:p>
          <w:p w14:paraId="238F32CA" w14:textId="299D178E" w:rsidR="005476E0" w:rsidRPr="00802BD9" w:rsidRDefault="00BD7679" w:rsidP="00F10B4B">
            <w:pPr>
              <w:pStyle w:val="Tabletext"/>
              <w:rPr>
                <w:iCs/>
              </w:rPr>
            </w:pPr>
            <w:r w:rsidRPr="000734DB">
              <w:t>For the purposes of this document it is presumed operators are taking advantage of this deferral.</w:t>
            </w:r>
          </w:p>
        </w:tc>
      </w:tr>
      <w:tr w:rsidR="005476E0" w:rsidRPr="005D7E6E" w14:paraId="42EC4DDE" w14:textId="479C306C" w:rsidTr="00F10B4B">
        <w:trPr>
          <w:cantSplit/>
        </w:trPr>
        <w:tc>
          <w:tcPr>
            <w:tcW w:w="327" w:type="pct"/>
            <w:shd w:val="clear" w:color="auto" w:fill="DBE5F1" w:themeFill="accent1" w:themeFillTint="33"/>
          </w:tcPr>
          <w:p w14:paraId="3C529F74" w14:textId="77777777" w:rsidR="005476E0" w:rsidRPr="005D7E6E" w:rsidRDefault="005476E0" w:rsidP="00F10B4B">
            <w:pPr>
              <w:pStyle w:val="Tabletext"/>
              <w:rPr>
                <w:szCs w:val="18"/>
              </w:rPr>
            </w:pPr>
            <w:r w:rsidRPr="005D7E6E">
              <w:rPr>
                <w:szCs w:val="18"/>
              </w:rPr>
              <w:lastRenderedPageBreak/>
              <w:t>1</w:t>
            </w:r>
            <w:r>
              <w:rPr>
                <w:szCs w:val="18"/>
              </w:rPr>
              <w:t>19.195</w:t>
            </w:r>
          </w:p>
        </w:tc>
        <w:tc>
          <w:tcPr>
            <w:tcW w:w="706" w:type="pct"/>
            <w:shd w:val="clear" w:color="auto" w:fill="DBE5F1" w:themeFill="accent1" w:themeFillTint="33"/>
          </w:tcPr>
          <w:p w14:paraId="48BBF683" w14:textId="77777777" w:rsidR="005476E0" w:rsidRDefault="005476E0" w:rsidP="00F10B4B">
            <w:pPr>
              <w:pStyle w:val="Tabletext"/>
              <w:rPr>
                <w:szCs w:val="18"/>
              </w:rPr>
            </w:pPr>
            <w:r>
              <w:rPr>
                <w:szCs w:val="18"/>
              </w:rPr>
              <w:t>Flight data analysis program</w:t>
            </w:r>
          </w:p>
        </w:tc>
        <w:tc>
          <w:tcPr>
            <w:tcW w:w="288" w:type="pct"/>
            <w:shd w:val="clear" w:color="auto" w:fill="DBE5F1" w:themeFill="accent1" w:themeFillTint="33"/>
          </w:tcPr>
          <w:p w14:paraId="6DECE377" w14:textId="77777777" w:rsidR="005476E0" w:rsidRDefault="005476E0" w:rsidP="00F10B4B">
            <w:pPr>
              <w:pStyle w:val="Tabletext"/>
            </w:pPr>
            <w:r>
              <w:t>CAO 82.3 and 82.5</w:t>
            </w:r>
          </w:p>
        </w:tc>
        <w:tc>
          <w:tcPr>
            <w:tcW w:w="1846" w:type="pct"/>
            <w:shd w:val="clear" w:color="auto" w:fill="DBE5F1" w:themeFill="accent1" w:themeFillTint="33"/>
          </w:tcPr>
          <w:p w14:paraId="33DF514E" w14:textId="77777777" w:rsidR="005476E0" w:rsidRPr="003D28DF" w:rsidRDefault="005476E0" w:rsidP="00F10B4B">
            <w:pPr>
              <w:pStyle w:val="TableHeading2"/>
              <w:keepLines/>
            </w:pPr>
            <w:r w:rsidRPr="009C383D">
              <w:rPr>
                <w:iCs/>
              </w:rPr>
              <w:t xml:space="preserve">A new requirement for operators conducting </w:t>
            </w:r>
            <w:r>
              <w:rPr>
                <w:iCs/>
              </w:rPr>
              <w:t xml:space="preserve">RPT, </w:t>
            </w:r>
            <w:r w:rsidRPr="009C383D">
              <w:rPr>
                <w:iCs/>
              </w:rPr>
              <w:t xml:space="preserve">charter </w:t>
            </w:r>
            <w:r>
              <w:rPr>
                <w:iCs/>
              </w:rPr>
              <w:t>or</w:t>
            </w:r>
            <w:r w:rsidRPr="009C383D">
              <w:rPr>
                <w:iCs/>
              </w:rPr>
              <w:t xml:space="preserve"> aerial work (air ambulance) in certain </w:t>
            </w:r>
            <w:r>
              <w:rPr>
                <w:iCs/>
              </w:rPr>
              <w:t>aircraft (who were not previously subject to a requirement to have an FDAP for the operation of the aircraft in the operations)</w:t>
            </w:r>
          </w:p>
          <w:p w14:paraId="193EE798" w14:textId="77777777" w:rsidR="005476E0" w:rsidRPr="003D28DF" w:rsidRDefault="005476E0" w:rsidP="00F10B4B">
            <w:pPr>
              <w:pStyle w:val="Tabletext"/>
              <w:keepNext/>
              <w:keepLines/>
            </w:pPr>
            <w:r w:rsidRPr="0067668A">
              <w:rPr>
                <w:u w:val="single"/>
              </w:rPr>
              <w:t>Background</w:t>
            </w:r>
          </w:p>
          <w:p w14:paraId="1D4765EC" w14:textId="77777777" w:rsidR="005476E0" w:rsidRDefault="005476E0" w:rsidP="00F10B4B">
            <w:pPr>
              <w:pStyle w:val="Tabletext"/>
              <w:keepNext/>
              <w:keepLines/>
            </w:pPr>
            <w:r w:rsidRPr="00FC28EA">
              <w:t>Extends the current FDAP requirement to all Australian air transport operators using aircraft of a prescribed weight or maximum passenger seat configuration, including for aircraft used in non-scheduled operations.</w:t>
            </w:r>
          </w:p>
          <w:p w14:paraId="571DCEF2" w14:textId="77777777" w:rsidR="005476E0" w:rsidRDefault="005476E0" w:rsidP="00F10B4B">
            <w:pPr>
              <w:pStyle w:val="Tabletext"/>
              <w:keepNext/>
            </w:pPr>
            <w:r>
              <w:t>Applies to aeroplanes with a MTOW of more than 27,000 kg.</w:t>
            </w:r>
          </w:p>
          <w:p w14:paraId="63A038AF" w14:textId="77777777" w:rsidR="005476E0" w:rsidRPr="00776763" w:rsidRDefault="005476E0" w:rsidP="00F10B4B">
            <w:pPr>
              <w:pStyle w:val="Tabletext"/>
            </w:pPr>
            <w:r w:rsidRPr="00776763">
              <w:t>Lowers the threshold for rotorcraft to have an FDAP</w:t>
            </w:r>
            <w:r>
              <w:t xml:space="preserve"> </w:t>
            </w:r>
            <w:r w:rsidRPr="00776763">
              <w:t>to rotorcraft with a:</w:t>
            </w:r>
          </w:p>
          <w:p w14:paraId="14AB7921" w14:textId="77777777" w:rsidR="005476E0" w:rsidRPr="0067668A" w:rsidRDefault="005476E0" w:rsidP="00F10B4B">
            <w:pPr>
              <w:pStyle w:val="Tablebullet"/>
            </w:pPr>
            <w:r w:rsidRPr="0067668A">
              <w:t>MTOW of more than 7,000 kg, or</w:t>
            </w:r>
          </w:p>
          <w:p w14:paraId="11529B84" w14:textId="77777777" w:rsidR="005476E0" w:rsidRPr="0067668A" w:rsidRDefault="005476E0" w:rsidP="00F10B4B">
            <w:pPr>
              <w:pStyle w:val="Tablebullet"/>
            </w:pPr>
            <w:r w:rsidRPr="0067668A">
              <w:t xml:space="preserve">maximum operational passenger seat configuration of more than 9 seats if the rotorcraft is required to be fitted with a flight data recorder. </w:t>
            </w:r>
          </w:p>
          <w:p w14:paraId="055C79C8" w14:textId="77777777" w:rsidR="005476E0" w:rsidRPr="006A73D2" w:rsidRDefault="005476E0" w:rsidP="00F10B4B">
            <w:pPr>
              <w:pStyle w:val="Tabletext"/>
              <w:rPr>
                <w:u w:val="single"/>
              </w:rPr>
            </w:pPr>
            <w:r w:rsidRPr="006A73D2">
              <w:rPr>
                <w:u w:val="single"/>
              </w:rPr>
              <w:t>Transitional arrangements</w:t>
            </w:r>
          </w:p>
          <w:p w14:paraId="47B89AC3" w14:textId="77777777" w:rsidR="005476E0" w:rsidRDefault="005476E0" w:rsidP="00F10B4B">
            <w:pPr>
              <w:pStyle w:val="Tabletext"/>
            </w:pPr>
            <w:r>
              <w:t>These</w:t>
            </w:r>
            <w:r w:rsidRPr="00776763">
              <w:t xml:space="preserve"> requirements </w:t>
            </w:r>
            <w:r>
              <w:t>are</w:t>
            </w:r>
            <w:r w:rsidRPr="00776763">
              <w:t xml:space="preserve"> deferred </w:t>
            </w:r>
            <w:r>
              <w:t xml:space="preserve">until 2 December 2024 for </w:t>
            </w:r>
            <w:r w:rsidRPr="00776763">
              <w:t xml:space="preserve">existing </w:t>
            </w:r>
            <w:r>
              <w:t xml:space="preserve">RPT, </w:t>
            </w:r>
            <w:r w:rsidRPr="00776763">
              <w:t>charter and aerial work (air ambulance) operators</w:t>
            </w:r>
            <w:r>
              <w:t xml:space="preserve"> who were not subject to a requirement to have an FDAP for operation of an aircraft in the operations.</w:t>
            </w:r>
          </w:p>
          <w:p w14:paraId="39BE01DD" w14:textId="77777777" w:rsidR="005476E0" w:rsidRDefault="005476E0" w:rsidP="00F10B4B">
            <w:pPr>
              <w:pStyle w:val="Tabletext"/>
            </w:pPr>
            <w:r w:rsidRPr="00986606">
              <w:t>The deferral is subject to certain conditions, including achieving milestones in relation to developing exposition content to meet the requirements.</w:t>
            </w:r>
            <w:r>
              <w:t xml:space="preserve"> </w:t>
            </w:r>
          </w:p>
          <w:p w14:paraId="28BD0718" w14:textId="77777777" w:rsidR="005476E0" w:rsidRDefault="005476E0" w:rsidP="00F10B4B">
            <w:pPr>
              <w:pStyle w:val="Tabletext"/>
              <w:rPr>
                <w:rFonts w:eastAsia="Arial"/>
              </w:rPr>
            </w:pPr>
            <w:r w:rsidRPr="003918CC">
              <w:rPr>
                <w:rFonts w:eastAsia="Arial"/>
              </w:rPr>
              <w:t>Operators are required</w:t>
            </w:r>
            <w:r>
              <w:rPr>
                <w:rFonts w:eastAsia="Arial"/>
              </w:rPr>
              <w:t xml:space="preserve"> to:</w:t>
            </w:r>
          </w:p>
          <w:p w14:paraId="76C5E26E" w14:textId="77777777" w:rsidR="005476E0" w:rsidRPr="006A73D2" w:rsidRDefault="005476E0" w:rsidP="00F10B4B">
            <w:pPr>
              <w:pStyle w:val="Tablebullet"/>
            </w:pPr>
            <w:r w:rsidRPr="006A73D2">
              <w:t>give CASA the proposed exposition content that meets the requirements of regulation 119.195, with an application for its approval, by the end of 3 June 2024, and</w:t>
            </w:r>
          </w:p>
          <w:p w14:paraId="208C9770" w14:textId="77777777" w:rsidR="005476E0" w:rsidRPr="006A73D2" w:rsidRDefault="005476E0" w:rsidP="00F10B4B">
            <w:pPr>
              <w:pStyle w:val="Tablebullet"/>
            </w:pPr>
            <w:r w:rsidRPr="006A73D2">
              <w:t>obtain CASA’s written approval of that exposition content by the end of 1 December 2024.</w:t>
            </w:r>
          </w:p>
          <w:p w14:paraId="5D167DFD" w14:textId="77777777" w:rsidR="005476E0" w:rsidRPr="00280359" w:rsidRDefault="005476E0" w:rsidP="00F10B4B">
            <w:pPr>
              <w:pStyle w:val="Tabletext"/>
              <w:rPr>
                <w:b/>
                <w:bCs/>
                <w:i/>
                <w:iCs/>
              </w:rPr>
            </w:pPr>
            <w:r>
              <w:t>Refer to CASA EX87/21 for full conditions of the exemption.</w:t>
            </w:r>
          </w:p>
        </w:tc>
        <w:tc>
          <w:tcPr>
            <w:tcW w:w="1833" w:type="pct"/>
            <w:shd w:val="clear" w:color="auto" w:fill="DBE5F1" w:themeFill="accent1" w:themeFillTint="33"/>
          </w:tcPr>
          <w:p w14:paraId="4150403A" w14:textId="77777777" w:rsidR="00BD7679" w:rsidRDefault="00BD7679" w:rsidP="00F10B4B">
            <w:pPr>
              <w:pStyle w:val="Tabletext"/>
            </w:pPr>
            <w:r>
              <w:t>No suggested text provided.</w:t>
            </w:r>
          </w:p>
          <w:p w14:paraId="4DFA6C2F" w14:textId="3F73EBA6" w:rsidR="005476E0" w:rsidRPr="009C383D" w:rsidRDefault="00BD7679" w:rsidP="00F10B4B">
            <w:pPr>
              <w:pStyle w:val="Tabletext"/>
              <w:rPr>
                <w:iCs/>
              </w:rPr>
            </w:pPr>
            <w:r w:rsidRPr="000734DB">
              <w:t>For the purposes of this document it is presumed operators are taking advantage of this deferral.</w:t>
            </w:r>
          </w:p>
        </w:tc>
      </w:tr>
      <w:tr w:rsidR="005476E0" w:rsidRPr="005D7E6E" w14:paraId="35CC1DFF" w14:textId="1B1535D2" w:rsidTr="00F10B4B">
        <w:tc>
          <w:tcPr>
            <w:tcW w:w="327" w:type="pct"/>
            <w:shd w:val="clear" w:color="auto" w:fill="DBE5F1" w:themeFill="accent1" w:themeFillTint="33"/>
          </w:tcPr>
          <w:p w14:paraId="7E741A42" w14:textId="77777777" w:rsidR="005476E0" w:rsidRPr="005D7E6E" w:rsidRDefault="005476E0" w:rsidP="00F10B4B">
            <w:pPr>
              <w:pStyle w:val="Tabletext"/>
              <w:rPr>
                <w:szCs w:val="18"/>
              </w:rPr>
            </w:pPr>
            <w:r w:rsidRPr="000A7251">
              <w:t>119.195</w:t>
            </w:r>
          </w:p>
        </w:tc>
        <w:tc>
          <w:tcPr>
            <w:tcW w:w="706" w:type="pct"/>
            <w:shd w:val="clear" w:color="auto" w:fill="DBE5F1" w:themeFill="accent1" w:themeFillTint="33"/>
          </w:tcPr>
          <w:p w14:paraId="4720434C" w14:textId="77777777" w:rsidR="005476E0" w:rsidRDefault="005476E0" w:rsidP="00F10B4B">
            <w:pPr>
              <w:pStyle w:val="Tabletext"/>
              <w:rPr>
                <w:szCs w:val="18"/>
              </w:rPr>
            </w:pPr>
            <w:r w:rsidRPr="000A7251">
              <w:t>Flight data analysis program</w:t>
            </w:r>
          </w:p>
        </w:tc>
        <w:tc>
          <w:tcPr>
            <w:tcW w:w="288" w:type="pct"/>
            <w:shd w:val="clear" w:color="auto" w:fill="DBE5F1" w:themeFill="accent1" w:themeFillTint="33"/>
          </w:tcPr>
          <w:p w14:paraId="3BC2950C" w14:textId="77777777" w:rsidR="005476E0" w:rsidRDefault="005476E0" w:rsidP="00F10B4B">
            <w:pPr>
              <w:pStyle w:val="Tabletext"/>
            </w:pPr>
            <w:r w:rsidRPr="000A7251">
              <w:t>CAO 82.3 and 82.5</w:t>
            </w:r>
          </w:p>
        </w:tc>
        <w:tc>
          <w:tcPr>
            <w:tcW w:w="1846" w:type="pct"/>
            <w:shd w:val="clear" w:color="auto" w:fill="DBE5F1" w:themeFill="accent1" w:themeFillTint="33"/>
          </w:tcPr>
          <w:p w14:paraId="32DCD06A" w14:textId="77777777" w:rsidR="005476E0" w:rsidRPr="007504DB" w:rsidRDefault="005476E0" w:rsidP="00F10B4B">
            <w:pPr>
              <w:pStyle w:val="TableHeading2"/>
              <w:rPr>
                <w:szCs w:val="18"/>
              </w:rPr>
            </w:pPr>
            <w:r w:rsidRPr="009C383D">
              <w:t>A new requirement for operators</w:t>
            </w:r>
            <w:r>
              <w:t xml:space="preserve"> who are required under regulation 119.195 to have a flight data analysis program</w:t>
            </w:r>
          </w:p>
          <w:p w14:paraId="5E1F7B78" w14:textId="77777777" w:rsidR="005476E0" w:rsidRDefault="005476E0" w:rsidP="00F10B4B">
            <w:pPr>
              <w:pStyle w:val="Tabletext"/>
            </w:pPr>
            <w:r w:rsidRPr="006A73D2">
              <w:rPr>
                <w:u w:val="single"/>
              </w:rPr>
              <w:t>Background</w:t>
            </w:r>
          </w:p>
          <w:p w14:paraId="78D08089" w14:textId="77777777" w:rsidR="005476E0" w:rsidRDefault="005476E0" w:rsidP="00F10B4B">
            <w:pPr>
              <w:pStyle w:val="Tabletext"/>
            </w:pPr>
            <w:r>
              <w:t>Paragraph 119.195 (3) (d) provides that an FDAP must ensure that no punitive action in relation to the data may be taken by the operator against the identified person.</w:t>
            </w:r>
          </w:p>
          <w:p w14:paraId="36D5F8DD" w14:textId="77777777" w:rsidR="005476E0" w:rsidRPr="006A73D2" w:rsidRDefault="005476E0" w:rsidP="00F10B4B">
            <w:pPr>
              <w:pStyle w:val="Tabletext"/>
              <w:rPr>
                <w:u w:val="single"/>
              </w:rPr>
            </w:pPr>
            <w:r w:rsidRPr="006A73D2">
              <w:rPr>
                <w:u w:val="single"/>
              </w:rPr>
              <w:t>Transitional arrangements</w:t>
            </w:r>
          </w:p>
          <w:p w14:paraId="49B8FF0A" w14:textId="77777777" w:rsidR="005476E0" w:rsidRDefault="005476E0" w:rsidP="00F10B4B">
            <w:pPr>
              <w:pStyle w:val="Tabletext"/>
              <w:rPr>
                <w:szCs w:val="18"/>
              </w:rPr>
            </w:pPr>
            <w:r>
              <w:rPr>
                <w:szCs w:val="18"/>
              </w:rPr>
              <w:t>For operators who are required under regulation 119.195 to have a flight data analysis program (and that requirement is not deferred by the exemption in CASA EX87/21), the</w:t>
            </w:r>
            <w:r w:rsidRPr="00776763">
              <w:rPr>
                <w:szCs w:val="18"/>
              </w:rPr>
              <w:t xml:space="preserve"> requirement </w:t>
            </w:r>
            <w:r>
              <w:rPr>
                <w:szCs w:val="18"/>
              </w:rPr>
              <w:t>in</w:t>
            </w:r>
            <w:r w:rsidRPr="00776763">
              <w:rPr>
                <w:szCs w:val="18"/>
              </w:rPr>
              <w:t xml:space="preserve"> paragraph 119.195</w:t>
            </w:r>
            <w:r>
              <w:rPr>
                <w:szCs w:val="18"/>
              </w:rPr>
              <w:t xml:space="preserve"> </w:t>
            </w:r>
            <w:r w:rsidRPr="00776763">
              <w:rPr>
                <w:szCs w:val="18"/>
              </w:rPr>
              <w:t>(3)</w:t>
            </w:r>
            <w:r>
              <w:rPr>
                <w:szCs w:val="18"/>
              </w:rPr>
              <w:t xml:space="preserve"> </w:t>
            </w:r>
            <w:r w:rsidRPr="00776763">
              <w:rPr>
                <w:szCs w:val="18"/>
              </w:rPr>
              <w:t>(d) that prohibits the operator taking punitive action against a person identified by the FDAP data</w:t>
            </w:r>
            <w:r>
              <w:rPr>
                <w:szCs w:val="18"/>
              </w:rPr>
              <w:t xml:space="preserve"> is deferred until 2 December 2024. </w:t>
            </w:r>
          </w:p>
          <w:p w14:paraId="4A3386ED" w14:textId="77777777" w:rsidR="005476E0" w:rsidRPr="00FA5AAF" w:rsidRDefault="005476E0" w:rsidP="00F10B4B">
            <w:pPr>
              <w:pStyle w:val="Tabletext"/>
              <w:keepLines/>
              <w:rPr>
                <w:szCs w:val="18"/>
              </w:rPr>
            </w:pPr>
            <w:r>
              <w:rPr>
                <w:szCs w:val="18"/>
              </w:rPr>
              <w:lastRenderedPageBreak/>
              <w:t xml:space="preserve">The </w:t>
            </w:r>
            <w:r w:rsidRPr="00776763">
              <w:rPr>
                <w:szCs w:val="18"/>
              </w:rPr>
              <w:t xml:space="preserve">operator </w:t>
            </w:r>
            <w:r>
              <w:rPr>
                <w:szCs w:val="18"/>
              </w:rPr>
              <w:t xml:space="preserve">must </w:t>
            </w:r>
            <w:r w:rsidRPr="00776763">
              <w:rPr>
                <w:szCs w:val="18"/>
              </w:rPr>
              <w:t>compl</w:t>
            </w:r>
            <w:r>
              <w:rPr>
                <w:szCs w:val="18"/>
              </w:rPr>
              <w:t>y</w:t>
            </w:r>
            <w:r w:rsidRPr="00776763">
              <w:rPr>
                <w:szCs w:val="18"/>
              </w:rPr>
              <w:t xml:space="preserve"> with the requirements of subparagraphs 2A.2(f)</w:t>
            </w:r>
            <w:r>
              <w:rPr>
                <w:szCs w:val="18"/>
              </w:rPr>
              <w:t xml:space="preserve">, </w:t>
            </w:r>
            <w:r w:rsidRPr="00776763">
              <w:rPr>
                <w:szCs w:val="18"/>
              </w:rPr>
              <w:t>(g)</w:t>
            </w:r>
            <w:r>
              <w:rPr>
                <w:szCs w:val="18"/>
              </w:rPr>
              <w:t xml:space="preserve"> and </w:t>
            </w:r>
            <w:r w:rsidRPr="00776763">
              <w:rPr>
                <w:szCs w:val="18"/>
              </w:rPr>
              <w:t>(h), subparagraphs 2A.3(d)</w:t>
            </w:r>
            <w:r>
              <w:rPr>
                <w:szCs w:val="18"/>
              </w:rPr>
              <w:t xml:space="preserve"> and </w:t>
            </w:r>
            <w:r w:rsidRPr="00776763">
              <w:rPr>
                <w:szCs w:val="18"/>
              </w:rPr>
              <w:t>(e), subsection 2AA and Appendix 1A of CA</w:t>
            </w:r>
            <w:r>
              <w:rPr>
                <w:szCs w:val="18"/>
              </w:rPr>
              <w:t>O</w:t>
            </w:r>
            <w:r w:rsidRPr="00776763">
              <w:rPr>
                <w:szCs w:val="18"/>
              </w:rPr>
              <w:t xml:space="preserve"> 82.5, as if they applied to the operator</w:t>
            </w:r>
            <w:r>
              <w:rPr>
                <w:szCs w:val="18"/>
              </w:rPr>
              <w:t xml:space="preserve"> (t</w:t>
            </w:r>
            <w:r w:rsidRPr="00776763">
              <w:rPr>
                <w:szCs w:val="18"/>
              </w:rPr>
              <w:t>hese provision relate to the use of FDAP data, including principles of protection and principles of exception</w:t>
            </w:r>
            <w:r>
              <w:rPr>
                <w:szCs w:val="18"/>
              </w:rPr>
              <w:t>)</w:t>
            </w:r>
            <w:r w:rsidRPr="00776763">
              <w:rPr>
                <w:szCs w:val="18"/>
              </w:rPr>
              <w:t>.</w:t>
            </w:r>
            <w:r>
              <w:rPr>
                <w:szCs w:val="18"/>
              </w:rPr>
              <w:t xml:space="preserve"> Refer to CASA EX82/21 for full details.</w:t>
            </w:r>
          </w:p>
        </w:tc>
        <w:tc>
          <w:tcPr>
            <w:tcW w:w="1833" w:type="pct"/>
            <w:shd w:val="clear" w:color="auto" w:fill="DBE5F1" w:themeFill="accent1" w:themeFillTint="33"/>
          </w:tcPr>
          <w:p w14:paraId="7A8794DC" w14:textId="77777777" w:rsidR="00BD7679" w:rsidRDefault="00BD7679" w:rsidP="00F10B4B">
            <w:pPr>
              <w:pStyle w:val="Tabletext"/>
            </w:pPr>
            <w:r>
              <w:lastRenderedPageBreak/>
              <w:t>No suggested text provided.</w:t>
            </w:r>
          </w:p>
          <w:p w14:paraId="17BE7E9A" w14:textId="420E738E" w:rsidR="005476E0" w:rsidRPr="009C383D" w:rsidRDefault="00BD7679" w:rsidP="00F10B4B">
            <w:pPr>
              <w:pStyle w:val="Tabletext"/>
            </w:pPr>
            <w:r w:rsidRPr="000734DB">
              <w:t>For the purposes of this document it is presumed operators are taking advantage of this deferral.</w:t>
            </w:r>
          </w:p>
        </w:tc>
      </w:tr>
    </w:tbl>
    <w:p w14:paraId="290A99CA" w14:textId="6A7BCBE7" w:rsidR="000806B5" w:rsidRDefault="00F146DD" w:rsidP="000806B5">
      <w:r>
        <w:br w:type="textWrapping" w:clear="all"/>
      </w:r>
    </w:p>
    <w:p w14:paraId="32E56AF1" w14:textId="264469A8" w:rsidR="0038491E" w:rsidRPr="0038491E" w:rsidRDefault="0038491E" w:rsidP="0038491E">
      <w:pPr>
        <w:tabs>
          <w:tab w:val="left" w:pos="4980"/>
        </w:tabs>
      </w:pPr>
      <w:r>
        <w:tab/>
      </w:r>
    </w:p>
    <w:sectPr w:rsidR="0038491E" w:rsidRPr="0038491E" w:rsidSect="0038491E">
      <w:headerReference w:type="default" r:id="rId22"/>
      <w:footerReference w:type="default" r:id="rId23"/>
      <w:pgSz w:w="23811" w:h="16838" w:orient="landscape" w:code="8"/>
      <w:pgMar w:top="709" w:right="1440" w:bottom="707"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25F7E" w14:textId="77777777" w:rsidR="00C75E04" w:rsidRDefault="00C75E04" w:rsidP="001D40DD">
      <w:pPr>
        <w:spacing w:after="0" w:line="240" w:lineRule="auto"/>
      </w:pPr>
      <w:r>
        <w:separator/>
      </w:r>
    </w:p>
  </w:endnote>
  <w:endnote w:type="continuationSeparator" w:id="0">
    <w:p w14:paraId="72B02453" w14:textId="77777777" w:rsidR="00C75E04" w:rsidRDefault="00C75E04" w:rsidP="001D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15E8" w14:textId="52A7CCD2" w:rsidR="00760EDF" w:rsidRDefault="00760EDF" w:rsidP="002A77AE">
    <w:pPr>
      <w:pStyle w:val="Footer"/>
      <w:ind w:right="142"/>
      <w:rPr>
        <w:rFonts w:cs="Arial"/>
        <w:i/>
        <w:sz w:val="16"/>
        <w:szCs w:val="16"/>
      </w:rPr>
    </w:pPr>
    <w:r>
      <w:rPr>
        <w:rFonts w:cs="Arial"/>
        <w:i/>
        <w:noProof/>
        <w:sz w:val="16"/>
        <w:szCs w:val="16"/>
        <w:lang w:eastAsia="en-AU"/>
      </w:rPr>
      <w:drawing>
        <wp:anchor distT="0" distB="0" distL="114300" distR="114300" simplePos="0" relativeHeight="251656704" behindDoc="0" locked="0" layoutInCell="1" allowOverlap="1" wp14:anchorId="6709FEEC" wp14:editId="08CF5E36">
          <wp:simplePos x="0" y="0"/>
          <wp:positionH relativeFrom="margin">
            <wp:align>center</wp:align>
          </wp:positionH>
          <wp:positionV relativeFrom="paragraph">
            <wp:posOffset>-107950</wp:posOffset>
          </wp:positionV>
          <wp:extent cx="13366800" cy="468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f.png"/>
                  <pic:cNvPicPr/>
                </pic:nvPicPr>
                <pic:blipFill>
                  <a:blip r:embed="rId1">
                    <a:extLst>
                      <a:ext uri="{28A0092B-C50C-407E-A947-70E740481C1C}">
                        <a14:useLocalDpi xmlns:a14="http://schemas.microsoft.com/office/drawing/2010/main" val="0"/>
                      </a:ext>
                    </a:extLst>
                  </a:blip>
                  <a:stretch>
                    <a:fillRect/>
                  </a:stretch>
                </pic:blipFill>
                <pic:spPr>
                  <a:xfrm>
                    <a:off x="0" y="0"/>
                    <a:ext cx="13366800" cy="46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Arial"/>
        <w:iCs/>
        <w:sz w:val="16"/>
        <w:szCs w:val="16"/>
      </w:rPr>
      <w:t>Civil Aviation Safety Authority</w:t>
    </w:r>
    <w:r w:rsidRPr="009964AD">
      <w:rPr>
        <w:rFonts w:cs="Arial"/>
        <w:i/>
        <w:sz w:val="16"/>
        <w:szCs w:val="16"/>
      </w:rPr>
      <w:ptab w:relativeTo="margin" w:alignment="right" w:leader="none"/>
    </w:r>
    <w:r w:rsidRPr="009964AD">
      <w:rPr>
        <w:rFonts w:cs="Arial"/>
        <w:i/>
        <w:sz w:val="16"/>
        <w:szCs w:val="16"/>
      </w:rPr>
      <w:fldChar w:fldCharType="begin"/>
    </w:r>
    <w:r w:rsidRPr="009964AD">
      <w:rPr>
        <w:rFonts w:cs="Arial"/>
        <w:i/>
        <w:sz w:val="16"/>
        <w:szCs w:val="16"/>
      </w:rPr>
      <w:instrText xml:space="preserve"> PAGE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r w:rsidRPr="009964AD">
      <w:rPr>
        <w:rFonts w:cs="Arial"/>
        <w:i/>
        <w:sz w:val="16"/>
        <w:szCs w:val="16"/>
      </w:rPr>
      <w:t xml:space="preserve"> of </w:t>
    </w:r>
    <w:r w:rsidRPr="009964AD">
      <w:rPr>
        <w:rFonts w:cs="Arial"/>
        <w:i/>
        <w:sz w:val="16"/>
        <w:szCs w:val="16"/>
      </w:rPr>
      <w:fldChar w:fldCharType="begin"/>
    </w:r>
    <w:r w:rsidRPr="009964AD">
      <w:rPr>
        <w:rFonts w:cs="Arial"/>
        <w:i/>
        <w:sz w:val="16"/>
        <w:szCs w:val="16"/>
      </w:rPr>
      <w:instrText xml:space="preserve"> NUMPAGES  \* Arabic  \* MERGEFORMAT </w:instrText>
    </w:r>
    <w:r w:rsidRPr="009964AD">
      <w:rPr>
        <w:rFonts w:cs="Arial"/>
        <w:i/>
        <w:sz w:val="16"/>
        <w:szCs w:val="16"/>
      </w:rPr>
      <w:fldChar w:fldCharType="separate"/>
    </w:r>
    <w:r>
      <w:rPr>
        <w:rFonts w:cs="Arial"/>
        <w:i/>
        <w:noProof/>
        <w:sz w:val="16"/>
        <w:szCs w:val="16"/>
      </w:rPr>
      <w:t>1</w:t>
    </w:r>
    <w:r w:rsidRPr="009964AD">
      <w:rPr>
        <w:rFonts w:cs="Arial"/>
        <w:i/>
        <w:sz w:val="16"/>
        <w:szCs w:val="16"/>
      </w:rPr>
      <w:fldChar w:fldCharType="end"/>
    </w:r>
  </w:p>
  <w:p w14:paraId="0A696836" w14:textId="48194A01" w:rsidR="00760EDF" w:rsidRPr="002D6A65" w:rsidRDefault="00760EDF">
    <w:pPr>
      <w:pStyle w:val="Footer"/>
      <w:rPr>
        <w:rStyle w:val="Strong"/>
        <w:sz w:val="16"/>
        <w:szCs w:val="16"/>
      </w:rPr>
    </w:pPr>
    <w:r w:rsidRPr="00543755">
      <w:rPr>
        <w:rFonts w:cs="Arial"/>
        <w:iCs/>
        <w:sz w:val="16"/>
        <w:szCs w:val="16"/>
      </w:rPr>
      <w:fldChar w:fldCharType="begin"/>
    </w:r>
    <w:r w:rsidRPr="00543755">
      <w:rPr>
        <w:rFonts w:cs="Arial"/>
        <w:iCs/>
        <w:sz w:val="16"/>
        <w:szCs w:val="16"/>
      </w:rPr>
      <w:instrText xml:space="preserve"> DOCPROPERTY  "Form Title IUD date"  \* MERGEFORMAT </w:instrText>
    </w:r>
    <w:r w:rsidRPr="00543755">
      <w:rPr>
        <w:rFonts w:cs="Arial"/>
        <w:iCs/>
        <w:sz w:val="16"/>
        <w:szCs w:val="16"/>
      </w:rPr>
      <w:fldChar w:fldCharType="separate"/>
    </w:r>
    <w:r w:rsidR="0025430C">
      <w:rPr>
        <w:rFonts w:cs="Arial"/>
        <w:iCs/>
        <w:sz w:val="16"/>
        <w:szCs w:val="16"/>
      </w:rPr>
      <w:t>CASR Part 119 Key Operational Changes with Suggested Text | V 2.1 | CASA-04-5623 | 12/2021</w:t>
    </w:r>
    <w:r w:rsidRPr="00543755">
      <w:rPr>
        <w:rFonts w:cs="Arial"/>
        <w:iCs/>
        <w:sz w:val="16"/>
        <w:szCs w:val="16"/>
      </w:rPr>
      <w:fldChar w:fldCharType="end"/>
    </w:r>
    <w:r>
      <w:rPr>
        <w:rFonts w:cs="Arial"/>
        <w:iCs/>
        <w:sz w:val="16"/>
        <w:szCs w:val="16"/>
      </w:rPr>
      <w:tab/>
    </w:r>
    <w:r>
      <w:rPr>
        <w:rFonts w:cs="Arial"/>
        <w:iCs/>
        <w:sz w:val="16"/>
        <w:szCs w:val="16"/>
      </w:rPr>
      <w:tab/>
    </w:r>
    <w:r>
      <w:rPr>
        <w:rFonts w:cs="Arial"/>
        <w:iCs/>
        <w:sz w:val="16"/>
        <w:szCs w:val="16"/>
      </w:rPr>
      <w:tab/>
    </w:r>
    <w:r>
      <w:rPr>
        <w:rFonts w:cs="Arial"/>
        <w:iCs/>
        <w:sz w:val="16"/>
        <w:szCs w:val="16"/>
      </w:rPr>
      <w:tab/>
    </w:r>
    <w:r w:rsidRPr="002D6A65">
      <w:rPr>
        <w:rStyle w:val="Strong"/>
        <w:sz w:val="16"/>
        <w:szCs w:val="16"/>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5125F" w14:textId="77777777" w:rsidR="00C75E04" w:rsidRDefault="00C75E04" w:rsidP="001D40DD">
      <w:pPr>
        <w:spacing w:after="0" w:line="240" w:lineRule="auto"/>
      </w:pPr>
      <w:r>
        <w:separator/>
      </w:r>
    </w:p>
  </w:footnote>
  <w:footnote w:type="continuationSeparator" w:id="0">
    <w:p w14:paraId="601AA007" w14:textId="77777777" w:rsidR="00C75E04" w:rsidRDefault="00C75E04" w:rsidP="001D4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20941" w:type="dxa"/>
      <w:tblLook w:val="04A0" w:firstRow="1" w:lastRow="0" w:firstColumn="1" w:lastColumn="0" w:noHBand="0" w:noVBand="1"/>
      <w:tblCaption w:val="CASA logo "/>
      <w:tblDescription w:val="CASA logo"/>
    </w:tblPr>
    <w:tblGrid>
      <w:gridCol w:w="4609"/>
      <w:gridCol w:w="16332"/>
    </w:tblGrid>
    <w:tr w:rsidR="00760EDF" w14:paraId="58ED7C71" w14:textId="77777777" w:rsidTr="00786AB5">
      <w:tc>
        <w:tcPr>
          <w:tcW w:w="4609" w:type="dxa"/>
        </w:tcPr>
        <w:p w14:paraId="5F096813" w14:textId="77777777" w:rsidR="00760EDF" w:rsidRDefault="00760EDF">
          <w:pPr>
            <w:pStyle w:val="Header"/>
            <w:rPr>
              <w:rFonts w:ascii="Helvetica" w:hAnsi="Helvetica" w:cs="Helvetica"/>
              <w:b w:val="0"/>
              <w:szCs w:val="32"/>
            </w:rPr>
          </w:pPr>
          <w:r>
            <w:rPr>
              <w:noProof/>
              <w:lang w:eastAsia="en-AU"/>
            </w:rPr>
            <w:drawing>
              <wp:inline distT="0" distB="0" distL="0" distR="0" wp14:anchorId="71694EF4" wp14:editId="7006ED36">
                <wp:extent cx="2667000" cy="600075"/>
                <wp:effectExtent l="0" t="0" r="0" b="9525"/>
                <wp:docPr id="1" name="Picture 1" descr="CASAinline1" title="CASAin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inlin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600075"/>
                        </a:xfrm>
                        <a:prstGeom prst="rect">
                          <a:avLst/>
                        </a:prstGeom>
                        <a:noFill/>
                        <a:ln>
                          <a:noFill/>
                        </a:ln>
                      </pic:spPr>
                    </pic:pic>
                  </a:graphicData>
                </a:graphic>
              </wp:inline>
            </w:drawing>
          </w:r>
        </w:p>
      </w:tc>
      <w:tc>
        <w:tcPr>
          <w:tcW w:w="16332" w:type="dxa"/>
        </w:tcPr>
        <w:p w14:paraId="1B7170AF" w14:textId="3A4B8074" w:rsidR="00DF1143" w:rsidRDefault="004A318C" w:rsidP="00786AB5">
          <w:pPr>
            <w:pStyle w:val="Title"/>
          </w:pPr>
          <w:fldSimple w:instr=" DOCPROPERTY  Title  \* MERGEFORMAT ">
            <w:r w:rsidR="00DF1143">
              <w:t>CASR Part 119 Key Operational Changes with Suggested Text</w:t>
            </w:r>
          </w:fldSimple>
        </w:p>
        <w:p w14:paraId="70507034" w14:textId="73B7B6B6" w:rsidR="007A68AD" w:rsidRPr="007A68AD" w:rsidRDefault="007A68AD" w:rsidP="007A68AD">
          <w:pPr>
            <w:jc w:val="right"/>
          </w:pPr>
          <w:r>
            <w:rPr>
              <w:rFonts w:cs="Arial"/>
              <w:sz w:val="18"/>
              <w:szCs w:val="18"/>
            </w:rPr>
            <w:t xml:space="preserve">Refer to the </w:t>
          </w:r>
          <w:hyperlink r:id="rId2" w:history="1">
            <w:r w:rsidRPr="00F9410B">
              <w:rPr>
                <w:rStyle w:val="Hyperlink"/>
                <w:rFonts w:cs="Arial"/>
                <w:sz w:val="18"/>
                <w:szCs w:val="18"/>
              </w:rPr>
              <w:t xml:space="preserve">Part </w:t>
            </w:r>
            <w:r>
              <w:rPr>
                <w:rStyle w:val="Hyperlink"/>
                <w:rFonts w:cs="Arial"/>
                <w:sz w:val="18"/>
                <w:szCs w:val="18"/>
              </w:rPr>
              <w:t>119</w:t>
            </w:r>
            <w:r w:rsidRPr="00F9410B">
              <w:rPr>
                <w:rStyle w:val="Hyperlink"/>
                <w:rFonts w:cs="Arial"/>
                <w:sz w:val="18"/>
                <w:szCs w:val="18"/>
              </w:rPr>
              <w:t xml:space="preserve"> AMC/GM</w:t>
            </w:r>
          </w:hyperlink>
          <w:r>
            <w:rPr>
              <w:rFonts w:cs="Arial"/>
              <w:sz w:val="18"/>
              <w:szCs w:val="18"/>
            </w:rPr>
            <w:t xml:space="preserve"> for guidance</w:t>
          </w:r>
        </w:p>
      </w:tc>
    </w:tr>
  </w:tbl>
  <w:p w14:paraId="29CBD724" w14:textId="07D0793B" w:rsidR="00760EDF" w:rsidRPr="00C76835" w:rsidRDefault="00760EDF" w:rsidP="004436E4">
    <w:pPr>
      <w:pStyle w:val="Header"/>
      <w:jc w:val="left"/>
      <w:rPr>
        <w:rFonts w:ascii="Helvetica" w:hAnsi="Helvetica" w:cs="Helvetica"/>
        <w:b w:val="0"/>
        <w:sz w:val="12"/>
        <w:szCs w:val="12"/>
      </w:rPr>
    </w:pPr>
    <w:r>
      <w:rPr>
        <w:rFonts w:ascii="Helvetica" w:hAnsi="Helvetica" w:cs="Helvetica"/>
        <w:b w:val="0"/>
        <w:noProof/>
        <w:sz w:val="16"/>
        <w:szCs w:val="16"/>
        <w:lang w:eastAsia="en-AU"/>
      </w:rPr>
      <w:drawing>
        <wp:anchor distT="71755" distB="71755" distL="114300" distR="114300" simplePos="0" relativeHeight="251657728" behindDoc="0" locked="0" layoutInCell="1" allowOverlap="1" wp14:anchorId="54C71326" wp14:editId="7B402E25">
          <wp:simplePos x="0" y="0"/>
          <wp:positionH relativeFrom="margin">
            <wp:posOffset>0</wp:posOffset>
          </wp:positionH>
          <wp:positionV relativeFrom="paragraph">
            <wp:posOffset>135255</wp:posOffset>
          </wp:positionV>
          <wp:extent cx="13320000" cy="147600"/>
          <wp:effectExtent l="0" t="0" r="0" b="508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manual-h.png"/>
                  <pic:cNvPicPr/>
                </pic:nvPicPr>
                <pic:blipFill>
                  <a:blip r:embed="rId3">
                    <a:extLst>
                      <a:ext uri="{28A0092B-C50C-407E-A947-70E740481C1C}">
                        <a14:useLocalDpi xmlns:a14="http://schemas.microsoft.com/office/drawing/2010/main" val="0"/>
                      </a:ext>
                    </a:extLst>
                  </a:blip>
                  <a:stretch>
                    <a:fillRect/>
                  </a:stretch>
                </pic:blipFill>
                <pic:spPr>
                  <a:xfrm>
                    <a:off x="0" y="0"/>
                    <a:ext cx="13320000" cy="1476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4574"/>
    <w:multiLevelType w:val="hybridMultilevel"/>
    <w:tmpl w:val="DC541FC8"/>
    <w:lvl w:ilvl="0" w:tplc="9F7E5304">
      <w:start w:val="1"/>
      <w:numFmt w:val="bullet"/>
      <w:pStyle w:val="Tablebullet2"/>
      <w:lvlText w:val="o"/>
      <w:lvlJc w:val="left"/>
      <w:pPr>
        <w:ind w:left="1060" w:hanging="360"/>
      </w:pPr>
      <w:rPr>
        <w:rFonts w:ascii="Courier New" w:hAnsi="Courier New" w:cs="Courier New"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 w15:restartNumberingAfterBreak="0">
    <w:nsid w:val="121B3819"/>
    <w:multiLevelType w:val="hybridMultilevel"/>
    <w:tmpl w:val="9A7AA0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305F3D"/>
    <w:multiLevelType w:val="hybridMultilevel"/>
    <w:tmpl w:val="C3D08842"/>
    <w:lvl w:ilvl="0" w:tplc="BB8EBA46">
      <w:numFmt w:val="bullet"/>
      <w:lvlText w:val="•"/>
      <w:lvlJc w:val="left"/>
      <w:pPr>
        <w:ind w:left="1440" w:hanging="72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59C36FA"/>
    <w:multiLevelType w:val="hybridMultilevel"/>
    <w:tmpl w:val="8F0072A0"/>
    <w:lvl w:ilvl="0" w:tplc="0C090003">
      <w:start w:val="1"/>
      <w:numFmt w:val="bullet"/>
      <w:lvlText w:val="o"/>
      <w:lvlJc w:val="left"/>
      <w:pPr>
        <w:ind w:left="1060" w:hanging="360"/>
      </w:pPr>
      <w:rPr>
        <w:rFonts w:ascii="Courier New" w:hAnsi="Courier New" w:cs="Courier New"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4" w15:restartNumberingAfterBreak="0">
    <w:nsid w:val="46D04A3E"/>
    <w:multiLevelType w:val="hybridMultilevel"/>
    <w:tmpl w:val="C442D106"/>
    <w:lvl w:ilvl="0" w:tplc="0C090003">
      <w:start w:val="1"/>
      <w:numFmt w:val="bullet"/>
      <w:lvlText w:val="o"/>
      <w:lvlJc w:val="left"/>
      <w:pPr>
        <w:ind w:left="1060" w:hanging="360"/>
      </w:pPr>
      <w:rPr>
        <w:rFonts w:ascii="Courier New" w:hAnsi="Courier New" w:cs="Courier New"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5" w15:restartNumberingAfterBreak="0">
    <w:nsid w:val="7C9B2C1D"/>
    <w:multiLevelType w:val="hybridMultilevel"/>
    <w:tmpl w:val="21F4D608"/>
    <w:lvl w:ilvl="0" w:tplc="0C090003">
      <w:start w:val="1"/>
      <w:numFmt w:val="bullet"/>
      <w:lvlText w:val="o"/>
      <w:lvlJc w:val="left"/>
      <w:pPr>
        <w:ind w:left="1060" w:hanging="360"/>
      </w:pPr>
      <w:rPr>
        <w:rFonts w:ascii="Courier New" w:hAnsi="Courier New" w:cs="Courier New"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6" w15:restartNumberingAfterBreak="0">
    <w:nsid w:val="7CF517EB"/>
    <w:multiLevelType w:val="hybridMultilevel"/>
    <w:tmpl w:val="B7F6030E"/>
    <w:lvl w:ilvl="0" w:tplc="B4A80206">
      <w:start w:val="1"/>
      <w:numFmt w:val="bullet"/>
      <w:lvlText w:val=""/>
      <w:lvlJc w:val="left"/>
      <w:pPr>
        <w:ind w:left="1080" w:hanging="360"/>
      </w:pPr>
      <w:rPr>
        <w:rFonts w:ascii="Symbol" w:hAnsi="Symbol" w:hint="default"/>
      </w:rPr>
    </w:lvl>
    <w:lvl w:ilvl="1" w:tplc="8E20D5F6">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FF40B00"/>
    <w:multiLevelType w:val="hybridMultilevel"/>
    <w:tmpl w:val="BAA27FAA"/>
    <w:name w:val="Bullet content list2"/>
    <w:lvl w:ilvl="0" w:tplc="FB3CE118">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7985407">
    <w:abstractNumId w:val="7"/>
  </w:num>
  <w:num w:numId="2" w16cid:durableId="411466090">
    <w:abstractNumId w:val="6"/>
  </w:num>
  <w:num w:numId="3" w16cid:durableId="1385979809">
    <w:abstractNumId w:val="3"/>
  </w:num>
  <w:num w:numId="4" w16cid:durableId="1408578390">
    <w:abstractNumId w:val="5"/>
  </w:num>
  <w:num w:numId="5" w16cid:durableId="154035200">
    <w:abstractNumId w:val="4"/>
  </w:num>
  <w:num w:numId="6" w16cid:durableId="334580254">
    <w:abstractNumId w:val="0"/>
  </w:num>
  <w:num w:numId="7" w16cid:durableId="1210459387">
    <w:abstractNumId w:val="1"/>
  </w:num>
  <w:num w:numId="8" w16cid:durableId="57483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readOnly" w:formatting="1"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5C"/>
    <w:rsid w:val="00004BBE"/>
    <w:rsid w:val="000075C1"/>
    <w:rsid w:val="00011786"/>
    <w:rsid w:val="00014EAF"/>
    <w:rsid w:val="00024A4A"/>
    <w:rsid w:val="0003071C"/>
    <w:rsid w:val="0004796E"/>
    <w:rsid w:val="0006159F"/>
    <w:rsid w:val="0006375C"/>
    <w:rsid w:val="00064231"/>
    <w:rsid w:val="00066FAC"/>
    <w:rsid w:val="000734DB"/>
    <w:rsid w:val="00073DF0"/>
    <w:rsid w:val="00075BA5"/>
    <w:rsid w:val="00077566"/>
    <w:rsid w:val="000806B5"/>
    <w:rsid w:val="00092785"/>
    <w:rsid w:val="0009619E"/>
    <w:rsid w:val="000A077C"/>
    <w:rsid w:val="000A126D"/>
    <w:rsid w:val="000A1513"/>
    <w:rsid w:val="000A4972"/>
    <w:rsid w:val="000B2BC5"/>
    <w:rsid w:val="000C3CB4"/>
    <w:rsid w:val="000D22F1"/>
    <w:rsid w:val="000D6C02"/>
    <w:rsid w:val="000D7AEC"/>
    <w:rsid w:val="000E62EA"/>
    <w:rsid w:val="000F0E86"/>
    <w:rsid w:val="000F5B10"/>
    <w:rsid w:val="001068B4"/>
    <w:rsid w:val="00107EAD"/>
    <w:rsid w:val="001100A0"/>
    <w:rsid w:val="00110B4B"/>
    <w:rsid w:val="00111192"/>
    <w:rsid w:val="00112AC2"/>
    <w:rsid w:val="00123BBE"/>
    <w:rsid w:val="001516F1"/>
    <w:rsid w:val="00153736"/>
    <w:rsid w:val="00154173"/>
    <w:rsid w:val="001631FD"/>
    <w:rsid w:val="00170D2E"/>
    <w:rsid w:val="001744AA"/>
    <w:rsid w:val="0018715F"/>
    <w:rsid w:val="001874FC"/>
    <w:rsid w:val="00197FF0"/>
    <w:rsid w:val="001B47EF"/>
    <w:rsid w:val="001B6F8A"/>
    <w:rsid w:val="001C033D"/>
    <w:rsid w:val="001C1887"/>
    <w:rsid w:val="001C40A1"/>
    <w:rsid w:val="001C62BF"/>
    <w:rsid w:val="001D24DA"/>
    <w:rsid w:val="001D40DD"/>
    <w:rsid w:val="001D6014"/>
    <w:rsid w:val="00204B78"/>
    <w:rsid w:val="0020607F"/>
    <w:rsid w:val="00213134"/>
    <w:rsid w:val="002233BB"/>
    <w:rsid w:val="00224502"/>
    <w:rsid w:val="002359C3"/>
    <w:rsid w:val="00236F16"/>
    <w:rsid w:val="00236F2A"/>
    <w:rsid w:val="00237A9D"/>
    <w:rsid w:val="0024593E"/>
    <w:rsid w:val="0025430C"/>
    <w:rsid w:val="002574A3"/>
    <w:rsid w:val="002621EF"/>
    <w:rsid w:val="00283F84"/>
    <w:rsid w:val="00284DB3"/>
    <w:rsid w:val="00287B6C"/>
    <w:rsid w:val="002901E6"/>
    <w:rsid w:val="0029468D"/>
    <w:rsid w:val="002A77AE"/>
    <w:rsid w:val="002B040D"/>
    <w:rsid w:val="002B2EB5"/>
    <w:rsid w:val="002B3B11"/>
    <w:rsid w:val="002B3C03"/>
    <w:rsid w:val="002B53CF"/>
    <w:rsid w:val="002C1773"/>
    <w:rsid w:val="002C60EA"/>
    <w:rsid w:val="002D6A65"/>
    <w:rsid w:val="002F00A4"/>
    <w:rsid w:val="00306A95"/>
    <w:rsid w:val="00310CAE"/>
    <w:rsid w:val="00322757"/>
    <w:rsid w:val="0033060E"/>
    <w:rsid w:val="00332B5B"/>
    <w:rsid w:val="00340BB7"/>
    <w:rsid w:val="003425B3"/>
    <w:rsid w:val="00344D17"/>
    <w:rsid w:val="00352574"/>
    <w:rsid w:val="00352D6A"/>
    <w:rsid w:val="003544DF"/>
    <w:rsid w:val="003673B6"/>
    <w:rsid w:val="00372A56"/>
    <w:rsid w:val="00381C45"/>
    <w:rsid w:val="00381C7D"/>
    <w:rsid w:val="0038491E"/>
    <w:rsid w:val="003864D1"/>
    <w:rsid w:val="00386A25"/>
    <w:rsid w:val="003B32F8"/>
    <w:rsid w:val="003B5AEA"/>
    <w:rsid w:val="003F6E66"/>
    <w:rsid w:val="00400A08"/>
    <w:rsid w:val="00411E21"/>
    <w:rsid w:val="00414E47"/>
    <w:rsid w:val="004200A3"/>
    <w:rsid w:val="004200CC"/>
    <w:rsid w:val="00422017"/>
    <w:rsid w:val="00426C7B"/>
    <w:rsid w:val="0043538A"/>
    <w:rsid w:val="004436E4"/>
    <w:rsid w:val="00452B54"/>
    <w:rsid w:val="00462403"/>
    <w:rsid w:val="00464408"/>
    <w:rsid w:val="004646E8"/>
    <w:rsid w:val="00480E56"/>
    <w:rsid w:val="00487F5B"/>
    <w:rsid w:val="0049274B"/>
    <w:rsid w:val="004A318C"/>
    <w:rsid w:val="004A528A"/>
    <w:rsid w:val="004B0328"/>
    <w:rsid w:val="004B08D8"/>
    <w:rsid w:val="004B7E86"/>
    <w:rsid w:val="004C33AE"/>
    <w:rsid w:val="004D041F"/>
    <w:rsid w:val="004E3C0D"/>
    <w:rsid w:val="004F2B40"/>
    <w:rsid w:val="004F705E"/>
    <w:rsid w:val="00511605"/>
    <w:rsid w:val="005121BB"/>
    <w:rsid w:val="005149CC"/>
    <w:rsid w:val="00521F18"/>
    <w:rsid w:val="0052355E"/>
    <w:rsid w:val="00543755"/>
    <w:rsid w:val="0054712A"/>
    <w:rsid w:val="005476E0"/>
    <w:rsid w:val="00552C1C"/>
    <w:rsid w:val="00562C32"/>
    <w:rsid w:val="005706E7"/>
    <w:rsid w:val="005754F8"/>
    <w:rsid w:val="0059146A"/>
    <w:rsid w:val="00596140"/>
    <w:rsid w:val="005B522C"/>
    <w:rsid w:val="005C0900"/>
    <w:rsid w:val="005C3744"/>
    <w:rsid w:val="005E51CA"/>
    <w:rsid w:val="005F61FC"/>
    <w:rsid w:val="00610138"/>
    <w:rsid w:val="0061414A"/>
    <w:rsid w:val="0061539C"/>
    <w:rsid w:val="00624485"/>
    <w:rsid w:val="00626325"/>
    <w:rsid w:val="0063154E"/>
    <w:rsid w:val="00637D30"/>
    <w:rsid w:val="0064073C"/>
    <w:rsid w:val="006562EA"/>
    <w:rsid w:val="006611E3"/>
    <w:rsid w:val="00665156"/>
    <w:rsid w:val="006707CC"/>
    <w:rsid w:val="00672766"/>
    <w:rsid w:val="0067668A"/>
    <w:rsid w:val="006778CC"/>
    <w:rsid w:val="00680B9E"/>
    <w:rsid w:val="00693C3F"/>
    <w:rsid w:val="00696206"/>
    <w:rsid w:val="00696CE7"/>
    <w:rsid w:val="006A32E3"/>
    <w:rsid w:val="006A73D2"/>
    <w:rsid w:val="006C0222"/>
    <w:rsid w:val="006D441E"/>
    <w:rsid w:val="006D731F"/>
    <w:rsid w:val="006E0DF4"/>
    <w:rsid w:val="006F6AD8"/>
    <w:rsid w:val="0071121B"/>
    <w:rsid w:val="00715036"/>
    <w:rsid w:val="0072604D"/>
    <w:rsid w:val="00740EA8"/>
    <w:rsid w:val="00760EDF"/>
    <w:rsid w:val="007731B2"/>
    <w:rsid w:val="00786AB5"/>
    <w:rsid w:val="007A6377"/>
    <w:rsid w:val="007A68AD"/>
    <w:rsid w:val="007B1095"/>
    <w:rsid w:val="007C0D50"/>
    <w:rsid w:val="007C1B2F"/>
    <w:rsid w:val="007C5AD1"/>
    <w:rsid w:val="007D2458"/>
    <w:rsid w:val="007D59EE"/>
    <w:rsid w:val="00825B0F"/>
    <w:rsid w:val="0086410F"/>
    <w:rsid w:val="00867314"/>
    <w:rsid w:val="00873D94"/>
    <w:rsid w:val="008745CA"/>
    <w:rsid w:val="008768F9"/>
    <w:rsid w:val="0089052B"/>
    <w:rsid w:val="008A4B73"/>
    <w:rsid w:val="008A573F"/>
    <w:rsid w:val="008A6AA6"/>
    <w:rsid w:val="008B40FF"/>
    <w:rsid w:val="008E522F"/>
    <w:rsid w:val="00903CD8"/>
    <w:rsid w:val="009111AE"/>
    <w:rsid w:val="0092544C"/>
    <w:rsid w:val="00926A91"/>
    <w:rsid w:val="009334A5"/>
    <w:rsid w:val="00942E48"/>
    <w:rsid w:val="009478BB"/>
    <w:rsid w:val="009534D5"/>
    <w:rsid w:val="00955F84"/>
    <w:rsid w:val="00963D8B"/>
    <w:rsid w:val="00977621"/>
    <w:rsid w:val="009964AD"/>
    <w:rsid w:val="009C25AE"/>
    <w:rsid w:val="009D080D"/>
    <w:rsid w:val="009D7636"/>
    <w:rsid w:val="009E5823"/>
    <w:rsid w:val="009E6D99"/>
    <w:rsid w:val="00A1568F"/>
    <w:rsid w:val="00A207D4"/>
    <w:rsid w:val="00A318BC"/>
    <w:rsid w:val="00A53C19"/>
    <w:rsid w:val="00A626AE"/>
    <w:rsid w:val="00AA39A2"/>
    <w:rsid w:val="00AA46B7"/>
    <w:rsid w:val="00AC667D"/>
    <w:rsid w:val="00AE4DD3"/>
    <w:rsid w:val="00AF0D2B"/>
    <w:rsid w:val="00B12D3B"/>
    <w:rsid w:val="00B64639"/>
    <w:rsid w:val="00B96922"/>
    <w:rsid w:val="00BB6588"/>
    <w:rsid w:val="00BB723B"/>
    <w:rsid w:val="00BC72A7"/>
    <w:rsid w:val="00BD50B8"/>
    <w:rsid w:val="00BD7679"/>
    <w:rsid w:val="00BE6BF8"/>
    <w:rsid w:val="00C00226"/>
    <w:rsid w:val="00C11AC5"/>
    <w:rsid w:val="00C135FA"/>
    <w:rsid w:val="00C175FD"/>
    <w:rsid w:val="00C17CCB"/>
    <w:rsid w:val="00C31ED1"/>
    <w:rsid w:val="00C42E4B"/>
    <w:rsid w:val="00C47DCD"/>
    <w:rsid w:val="00C537C6"/>
    <w:rsid w:val="00C5386D"/>
    <w:rsid w:val="00C601A7"/>
    <w:rsid w:val="00C61CA9"/>
    <w:rsid w:val="00C75E04"/>
    <w:rsid w:val="00C76835"/>
    <w:rsid w:val="00C83F64"/>
    <w:rsid w:val="00C8710A"/>
    <w:rsid w:val="00CA4AB5"/>
    <w:rsid w:val="00CA5F28"/>
    <w:rsid w:val="00CB6493"/>
    <w:rsid w:val="00CF0BC3"/>
    <w:rsid w:val="00CF2D70"/>
    <w:rsid w:val="00D43CAD"/>
    <w:rsid w:val="00D457A7"/>
    <w:rsid w:val="00D73126"/>
    <w:rsid w:val="00D75305"/>
    <w:rsid w:val="00D81694"/>
    <w:rsid w:val="00D81ED0"/>
    <w:rsid w:val="00D86EE4"/>
    <w:rsid w:val="00D92870"/>
    <w:rsid w:val="00D9622F"/>
    <w:rsid w:val="00D97F25"/>
    <w:rsid w:val="00DA6341"/>
    <w:rsid w:val="00DA726B"/>
    <w:rsid w:val="00DF1143"/>
    <w:rsid w:val="00DF179E"/>
    <w:rsid w:val="00E03845"/>
    <w:rsid w:val="00E4434A"/>
    <w:rsid w:val="00E90084"/>
    <w:rsid w:val="00E95089"/>
    <w:rsid w:val="00EA0647"/>
    <w:rsid w:val="00EB741C"/>
    <w:rsid w:val="00EB785A"/>
    <w:rsid w:val="00EC6D58"/>
    <w:rsid w:val="00EF3662"/>
    <w:rsid w:val="00F10B4B"/>
    <w:rsid w:val="00F11660"/>
    <w:rsid w:val="00F146DD"/>
    <w:rsid w:val="00F20502"/>
    <w:rsid w:val="00F22182"/>
    <w:rsid w:val="00F27B8D"/>
    <w:rsid w:val="00F32145"/>
    <w:rsid w:val="00F34010"/>
    <w:rsid w:val="00F34A9B"/>
    <w:rsid w:val="00F40036"/>
    <w:rsid w:val="00F458C5"/>
    <w:rsid w:val="00F67037"/>
    <w:rsid w:val="00F67DFC"/>
    <w:rsid w:val="00F80071"/>
    <w:rsid w:val="00F8129A"/>
    <w:rsid w:val="00F87FE3"/>
    <w:rsid w:val="00FE4ED7"/>
    <w:rsid w:val="00FE5C70"/>
    <w:rsid w:val="00FF70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588B9F"/>
  <w15:docId w15:val="{7D1172D3-39C6-4D07-842F-43BC9D64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E8"/>
    <w:pPr>
      <w:spacing w:after="120"/>
    </w:pPr>
    <w:rPr>
      <w:rFonts w:ascii="Arial" w:hAnsi="Arial"/>
    </w:rPr>
  </w:style>
  <w:style w:type="paragraph" w:styleId="Heading1">
    <w:name w:val="heading 1"/>
    <w:basedOn w:val="Normal"/>
    <w:next w:val="Normal"/>
    <w:link w:val="Heading1Char"/>
    <w:uiPriority w:val="9"/>
    <w:rsid w:val="004646E8"/>
    <w:pPr>
      <w:keepNext/>
      <w:keepLines/>
      <w:spacing w:after="6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rsid w:val="004646E8"/>
    <w:pPr>
      <w:keepNext/>
      <w:keepLines/>
      <w:spacing w:after="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646E8"/>
    <w:pPr>
      <w:keepNext/>
      <w:keepLines/>
      <w:spacing w:after="6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4646E8"/>
    <w:pPr>
      <w:keepNext/>
      <w:keepLines/>
      <w:spacing w:after="60"/>
      <w:outlineLvl w:val="3"/>
    </w:pPr>
    <w:rPr>
      <w:rFonts w:eastAsiaTheme="majorEastAsia" w:cstheme="majorBidi"/>
      <w:b/>
      <w:iCs/>
    </w:rPr>
  </w:style>
  <w:style w:type="paragraph" w:styleId="Heading9">
    <w:name w:val="heading 9"/>
    <w:basedOn w:val="Normal"/>
    <w:next w:val="Normal"/>
    <w:link w:val="Heading9Char"/>
    <w:uiPriority w:val="9"/>
    <w:semiHidden/>
    <w:unhideWhenUsed/>
    <w:qFormat/>
    <w:rsid w:val="00DA726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EB785A"/>
    <w:pPr>
      <w:tabs>
        <w:tab w:val="center" w:pos="4513"/>
        <w:tab w:val="right" w:pos="9026"/>
      </w:tabs>
      <w:spacing w:line="240" w:lineRule="auto"/>
      <w:jc w:val="right"/>
    </w:pPr>
  </w:style>
  <w:style w:type="character" w:customStyle="1" w:styleId="HeaderChar">
    <w:name w:val="Header Char"/>
    <w:basedOn w:val="DefaultParagraphFont"/>
    <w:link w:val="Header"/>
    <w:uiPriority w:val="99"/>
    <w:rsid w:val="00EB785A"/>
    <w:rPr>
      <w:rFonts w:ascii="Arial" w:eastAsiaTheme="majorEastAsia" w:hAnsi="Arial" w:cstheme="majorBidi"/>
      <w:b/>
      <w:bCs/>
      <w:sz w:val="32"/>
      <w:szCs w:val="28"/>
    </w:rPr>
  </w:style>
  <w:style w:type="paragraph" w:styleId="Footer">
    <w:name w:val="footer"/>
    <w:basedOn w:val="Normal"/>
    <w:link w:val="FooterChar"/>
    <w:uiPriority w:val="99"/>
    <w:unhideWhenUsed/>
    <w:rsid w:val="001D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DD"/>
  </w:style>
  <w:style w:type="paragraph" w:styleId="BalloonText">
    <w:name w:val="Balloon Text"/>
    <w:basedOn w:val="Normal"/>
    <w:link w:val="BalloonTextChar"/>
    <w:uiPriority w:val="99"/>
    <w:semiHidden/>
    <w:unhideWhenUsed/>
    <w:rsid w:val="001D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DD"/>
    <w:rPr>
      <w:rFonts w:ascii="Tahoma" w:hAnsi="Tahoma" w:cs="Tahoma"/>
      <w:sz w:val="16"/>
      <w:szCs w:val="16"/>
    </w:rPr>
  </w:style>
  <w:style w:type="table" w:styleId="TableGrid">
    <w:name w:val="Table Grid"/>
    <w:basedOn w:val="TableNormal"/>
    <w:uiPriority w:val="39"/>
    <w:rsid w:val="0023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46E8"/>
    <w:rPr>
      <w:rFonts w:ascii="Arial" w:eastAsiaTheme="majorEastAsia" w:hAnsi="Arial" w:cstheme="majorBidi"/>
      <w:b/>
      <w:bCs/>
      <w:sz w:val="32"/>
      <w:szCs w:val="28"/>
    </w:rPr>
  </w:style>
  <w:style w:type="paragraph" w:customStyle="1" w:styleId="Tableheader">
    <w:name w:val="Table header"/>
    <w:qFormat/>
    <w:rsid w:val="0071121B"/>
    <w:pPr>
      <w:tabs>
        <w:tab w:val="left" w:pos="5430"/>
      </w:tabs>
      <w:spacing w:before="60" w:after="60" w:line="264" w:lineRule="auto"/>
    </w:pPr>
    <w:rPr>
      <w:rFonts w:ascii="Arial Bold" w:hAnsi="Arial Bold"/>
      <w:b/>
    </w:rPr>
  </w:style>
  <w:style w:type="paragraph" w:customStyle="1" w:styleId="Tabletext">
    <w:name w:val="Table text"/>
    <w:qFormat/>
    <w:rsid w:val="0071121B"/>
    <w:pPr>
      <w:tabs>
        <w:tab w:val="left" w:pos="5430"/>
      </w:tabs>
      <w:spacing w:before="120" w:after="0" w:line="264" w:lineRule="auto"/>
    </w:pPr>
    <w:rPr>
      <w:rFonts w:ascii="Arial" w:hAnsi="Arial"/>
      <w:sz w:val="20"/>
      <w:szCs w:val="20"/>
    </w:rPr>
  </w:style>
  <w:style w:type="paragraph" w:styleId="ListParagraph">
    <w:name w:val="List Paragraph"/>
    <w:basedOn w:val="Normal"/>
    <w:uiPriority w:val="34"/>
    <w:qFormat/>
    <w:rsid w:val="00075BA5"/>
    <w:pPr>
      <w:ind w:left="720"/>
      <w:contextualSpacing/>
    </w:pPr>
  </w:style>
  <w:style w:type="paragraph" w:customStyle="1" w:styleId="Tablebullet">
    <w:name w:val="Table bullet"/>
    <w:qFormat/>
    <w:rsid w:val="00075BA5"/>
    <w:pPr>
      <w:numPr>
        <w:numId w:val="1"/>
      </w:numPr>
      <w:tabs>
        <w:tab w:val="left" w:pos="5430"/>
      </w:tabs>
      <w:spacing w:before="60" w:after="60" w:line="240" w:lineRule="auto"/>
      <w:ind w:left="714" w:hanging="357"/>
    </w:pPr>
    <w:rPr>
      <w:rFonts w:ascii="Arial" w:hAnsi="Arial"/>
      <w:sz w:val="20"/>
      <w:szCs w:val="20"/>
    </w:rPr>
  </w:style>
  <w:style w:type="character" w:customStyle="1" w:styleId="Heading2Char">
    <w:name w:val="Heading 2 Char"/>
    <w:basedOn w:val="DefaultParagraphFont"/>
    <w:link w:val="Heading2"/>
    <w:uiPriority w:val="9"/>
    <w:rsid w:val="004646E8"/>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4646E8"/>
    <w:rPr>
      <w:rFonts w:ascii="Arial" w:eastAsiaTheme="majorEastAsia" w:hAnsi="Arial" w:cstheme="majorBidi"/>
      <w:b/>
      <w:sz w:val="24"/>
      <w:szCs w:val="24"/>
    </w:rPr>
  </w:style>
  <w:style w:type="paragraph" w:customStyle="1" w:styleId="Note">
    <w:name w:val="Note"/>
    <w:uiPriority w:val="5"/>
    <w:qFormat/>
    <w:rsid w:val="00977621"/>
    <w:pPr>
      <w:spacing w:before="120" w:after="240" w:line="264" w:lineRule="auto"/>
      <w:ind w:left="709" w:hanging="709"/>
      <w:contextualSpacing/>
    </w:pPr>
    <w:rPr>
      <w:rFonts w:ascii="Arial" w:eastAsiaTheme="minorEastAsia" w:hAnsi="Arial"/>
      <w:sz w:val="20"/>
      <w:lang w:eastAsia="en-AU"/>
    </w:rPr>
  </w:style>
  <w:style w:type="paragraph" w:customStyle="1" w:styleId="Noteinprocedure">
    <w:name w:val="Note in procedure"/>
    <w:uiPriority w:val="5"/>
    <w:qFormat/>
    <w:rsid w:val="00977621"/>
    <w:pPr>
      <w:spacing w:before="120" w:after="240" w:line="264" w:lineRule="auto"/>
      <w:ind w:left="1418" w:hanging="709"/>
      <w:contextualSpacing/>
    </w:pPr>
    <w:rPr>
      <w:rFonts w:ascii="Arial" w:eastAsiaTheme="minorEastAsia" w:hAnsi="Arial"/>
      <w:sz w:val="20"/>
      <w:lang w:eastAsia="en-AU"/>
    </w:rPr>
  </w:style>
  <w:style w:type="character" w:customStyle="1" w:styleId="FieldContent2">
    <w:name w:val="Field Content 2"/>
    <w:basedOn w:val="DefaultParagraphFont"/>
    <w:rsid w:val="00C76835"/>
    <w:rPr>
      <w:rFonts w:ascii="Arial" w:hAnsi="Arial"/>
      <w:sz w:val="22"/>
    </w:rPr>
  </w:style>
  <w:style w:type="character" w:styleId="CommentReference">
    <w:name w:val="annotation reference"/>
    <w:basedOn w:val="DefaultParagraphFont"/>
    <w:uiPriority w:val="99"/>
    <w:semiHidden/>
    <w:unhideWhenUsed/>
    <w:rsid w:val="00112AC2"/>
    <w:rPr>
      <w:sz w:val="16"/>
      <w:szCs w:val="16"/>
    </w:rPr>
  </w:style>
  <w:style w:type="paragraph" w:styleId="CommentText">
    <w:name w:val="annotation text"/>
    <w:basedOn w:val="Normal"/>
    <w:link w:val="CommentTextChar"/>
    <w:uiPriority w:val="99"/>
    <w:unhideWhenUsed/>
    <w:rsid w:val="00112AC2"/>
    <w:pPr>
      <w:spacing w:line="240" w:lineRule="auto"/>
    </w:pPr>
    <w:rPr>
      <w:sz w:val="20"/>
      <w:szCs w:val="20"/>
    </w:rPr>
  </w:style>
  <w:style w:type="character" w:customStyle="1" w:styleId="CommentTextChar">
    <w:name w:val="Comment Text Char"/>
    <w:basedOn w:val="DefaultParagraphFont"/>
    <w:link w:val="CommentText"/>
    <w:uiPriority w:val="99"/>
    <w:rsid w:val="00112AC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12AC2"/>
    <w:rPr>
      <w:b/>
      <w:bCs/>
    </w:rPr>
  </w:style>
  <w:style w:type="character" w:customStyle="1" w:styleId="CommentSubjectChar">
    <w:name w:val="Comment Subject Char"/>
    <w:basedOn w:val="CommentTextChar"/>
    <w:link w:val="CommentSubject"/>
    <w:uiPriority w:val="99"/>
    <w:semiHidden/>
    <w:rsid w:val="00112AC2"/>
    <w:rPr>
      <w:rFonts w:ascii="Arial" w:hAnsi="Arial"/>
      <w:b/>
      <w:bCs/>
      <w:sz w:val="20"/>
      <w:szCs w:val="20"/>
    </w:rPr>
  </w:style>
  <w:style w:type="paragraph" w:styleId="Revision">
    <w:name w:val="Revision"/>
    <w:hidden/>
    <w:uiPriority w:val="99"/>
    <w:semiHidden/>
    <w:rsid w:val="00112AC2"/>
    <w:pPr>
      <w:spacing w:after="0" w:line="240" w:lineRule="auto"/>
    </w:pPr>
    <w:rPr>
      <w:rFonts w:ascii="Arial" w:hAnsi="Arial"/>
    </w:rPr>
  </w:style>
  <w:style w:type="paragraph" w:styleId="Title">
    <w:name w:val="Title"/>
    <w:basedOn w:val="Heading1"/>
    <w:next w:val="Normal"/>
    <w:link w:val="TitleChar"/>
    <w:uiPriority w:val="10"/>
    <w:qFormat/>
    <w:rsid w:val="005E51CA"/>
    <w:pPr>
      <w:spacing w:line="240" w:lineRule="auto"/>
      <w:contextualSpacing/>
      <w:jc w:val="right"/>
    </w:pPr>
    <w:rPr>
      <w:spacing w:val="-10"/>
      <w:kern w:val="28"/>
      <w:szCs w:val="56"/>
    </w:rPr>
  </w:style>
  <w:style w:type="character" w:customStyle="1" w:styleId="TitleChar">
    <w:name w:val="Title Char"/>
    <w:basedOn w:val="DefaultParagraphFont"/>
    <w:link w:val="Title"/>
    <w:uiPriority w:val="10"/>
    <w:rsid w:val="005E51CA"/>
    <w:rPr>
      <w:rFonts w:ascii="Arial" w:eastAsiaTheme="majorEastAsia" w:hAnsi="Arial" w:cstheme="majorBidi"/>
      <w:b/>
      <w:bCs/>
      <w:spacing w:val="-10"/>
      <w:kern w:val="28"/>
      <w:sz w:val="32"/>
      <w:szCs w:val="56"/>
    </w:rPr>
  </w:style>
  <w:style w:type="character" w:customStyle="1" w:styleId="Heading4Char">
    <w:name w:val="Heading 4 Char"/>
    <w:basedOn w:val="DefaultParagraphFont"/>
    <w:link w:val="Heading4"/>
    <w:uiPriority w:val="9"/>
    <w:rsid w:val="004646E8"/>
    <w:rPr>
      <w:rFonts w:ascii="Arial" w:eastAsiaTheme="majorEastAsia" w:hAnsi="Arial" w:cstheme="majorBidi"/>
      <w:b/>
      <w:iCs/>
    </w:rPr>
  </w:style>
  <w:style w:type="paragraph" w:customStyle="1" w:styleId="TableHeading">
    <w:name w:val="Table Heading"/>
    <w:basedOn w:val="Tabletext"/>
    <w:qFormat/>
    <w:rsid w:val="008E522F"/>
    <w:pPr>
      <w:widowControl w:val="0"/>
      <w:tabs>
        <w:tab w:val="clear" w:pos="5430"/>
      </w:tabs>
      <w:overflowPunct w:val="0"/>
      <w:autoSpaceDE w:val="0"/>
      <w:autoSpaceDN w:val="0"/>
      <w:adjustRightInd w:val="0"/>
      <w:spacing w:before="0" w:line="240" w:lineRule="auto"/>
      <w:jc w:val="center"/>
      <w:textAlignment w:val="baseline"/>
    </w:pPr>
    <w:rPr>
      <w:rFonts w:eastAsia="Times New Roman" w:cs="Arial"/>
      <w:b/>
      <w:bCs/>
    </w:rPr>
  </w:style>
  <w:style w:type="character" w:customStyle="1" w:styleId="italics">
    <w:name w:val="italics"/>
    <w:uiPriority w:val="1"/>
    <w:qFormat/>
    <w:rsid w:val="008E522F"/>
    <w:rPr>
      <w:i/>
    </w:rPr>
  </w:style>
  <w:style w:type="character" w:styleId="Hyperlink">
    <w:name w:val="Hyperlink"/>
    <w:basedOn w:val="DefaultParagraphFont"/>
    <w:uiPriority w:val="99"/>
    <w:unhideWhenUsed/>
    <w:rsid w:val="008E522F"/>
    <w:rPr>
      <w:color w:val="0000FF" w:themeColor="hyperlink"/>
      <w:u w:val="single"/>
    </w:rPr>
  </w:style>
  <w:style w:type="character" w:styleId="Strong">
    <w:name w:val="Strong"/>
    <w:basedOn w:val="DefaultParagraphFont"/>
    <w:uiPriority w:val="22"/>
    <w:qFormat/>
    <w:rsid w:val="002D6A65"/>
    <w:rPr>
      <w:b/>
      <w:bCs/>
    </w:rPr>
  </w:style>
  <w:style w:type="paragraph" w:customStyle="1" w:styleId="Tablebullet2">
    <w:name w:val="Table bullet2"/>
    <w:basedOn w:val="Tablebullet"/>
    <w:qFormat/>
    <w:rsid w:val="00F34A9B"/>
    <w:pPr>
      <w:widowControl w:val="0"/>
      <w:numPr>
        <w:numId w:val="6"/>
      </w:numPr>
      <w:tabs>
        <w:tab w:val="clear" w:pos="5430"/>
      </w:tabs>
      <w:overflowPunct w:val="0"/>
      <w:autoSpaceDE w:val="0"/>
      <w:autoSpaceDN w:val="0"/>
      <w:adjustRightInd w:val="0"/>
      <w:spacing w:before="0" w:after="0"/>
      <w:textAlignment w:val="baseline"/>
    </w:pPr>
    <w:rPr>
      <w:rFonts w:eastAsia="Calibri" w:cs="Arial"/>
      <w:lang w:eastAsia="en-AU"/>
    </w:rPr>
  </w:style>
  <w:style w:type="character" w:customStyle="1" w:styleId="Heading9Char">
    <w:name w:val="Heading 9 Char"/>
    <w:basedOn w:val="DefaultParagraphFont"/>
    <w:link w:val="Heading9"/>
    <w:uiPriority w:val="9"/>
    <w:semiHidden/>
    <w:rsid w:val="00DA726B"/>
    <w:rPr>
      <w:rFonts w:asciiTheme="majorHAnsi" w:eastAsiaTheme="majorEastAsia" w:hAnsiTheme="majorHAnsi" w:cstheme="majorBidi"/>
      <w:i/>
      <w:iCs/>
      <w:color w:val="272727" w:themeColor="text1" w:themeTint="D8"/>
      <w:sz w:val="21"/>
      <w:szCs w:val="21"/>
    </w:rPr>
  </w:style>
  <w:style w:type="paragraph" w:customStyle="1" w:styleId="TableHeading2">
    <w:name w:val="Table Heading2"/>
    <w:basedOn w:val="TableHeading"/>
    <w:qFormat/>
    <w:rsid w:val="00DA726B"/>
    <w:pPr>
      <w:spacing w:after="120"/>
      <w:jc w:val="left"/>
    </w:pPr>
    <w:rPr>
      <w:i/>
      <w:sz w:val="22"/>
    </w:rPr>
  </w:style>
  <w:style w:type="paragraph" w:customStyle="1" w:styleId="Tabletextunderline">
    <w:name w:val="Table text underline"/>
    <w:basedOn w:val="Tabletext"/>
    <w:qFormat/>
    <w:rsid w:val="00DA726B"/>
    <w:pPr>
      <w:widowControl w:val="0"/>
      <w:tabs>
        <w:tab w:val="clear" w:pos="5430"/>
      </w:tabs>
      <w:overflowPunct w:val="0"/>
      <w:autoSpaceDE w:val="0"/>
      <w:autoSpaceDN w:val="0"/>
      <w:adjustRightInd w:val="0"/>
      <w:spacing w:before="0" w:after="60" w:line="240" w:lineRule="auto"/>
      <w:textAlignment w:val="baseline"/>
    </w:pPr>
    <w:rPr>
      <w:rFonts w:eastAsia="Arial" w:cs="Arial"/>
      <w:sz w:val="18"/>
      <w:u w:val="single"/>
    </w:rPr>
  </w:style>
  <w:style w:type="character" w:styleId="FollowedHyperlink">
    <w:name w:val="FollowedHyperlink"/>
    <w:basedOn w:val="DefaultParagraphFont"/>
    <w:uiPriority w:val="99"/>
    <w:semiHidden/>
    <w:unhideWhenUsed/>
    <w:rsid w:val="00F11660"/>
    <w:rPr>
      <w:color w:val="800080" w:themeColor="followedHyperlink"/>
      <w:u w:val="single"/>
    </w:rPr>
  </w:style>
  <w:style w:type="character" w:styleId="UnresolvedMention">
    <w:name w:val="Unresolved Mention"/>
    <w:basedOn w:val="DefaultParagraphFont"/>
    <w:uiPriority w:val="99"/>
    <w:semiHidden/>
    <w:unhideWhenUsed/>
    <w:rsid w:val="000F5B10"/>
    <w:rPr>
      <w:color w:val="605E5C"/>
      <w:shd w:val="clear" w:color="auto" w:fill="E1DFDD"/>
    </w:rPr>
  </w:style>
  <w:style w:type="table" w:styleId="TableGridLight">
    <w:name w:val="Grid Table Light"/>
    <w:basedOn w:val="TableNormal"/>
    <w:uiPriority w:val="40"/>
    <w:rsid w:val="00786A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casa.gov.au/rules/changing-rules/flight-operations-regulations-transition/step-step-transition-guide" TargetMode="External"/><Relationship Id="rId3" Type="http://schemas.openxmlformats.org/officeDocument/2006/relationships/customXml" Target="../customXml/item3.xml"/><Relationship Id="rId21" Type="http://schemas.openxmlformats.org/officeDocument/2006/relationships/hyperlink" Target="https://www.casa.gov.au/safety-management-systems-air-transport-operations" TargetMode="External"/><Relationship Id="rId7" Type="http://schemas.openxmlformats.org/officeDocument/2006/relationships/settings" Target="settings.xml"/><Relationship Id="rId12" Type="http://schemas.openxmlformats.org/officeDocument/2006/relationships/hyperlink" Target="https://www.casa.gov.au/search-centre/rules/part-119-casr-australian-air-transport-operators-certification-and-management" TargetMode="External"/><Relationship Id="rId17" Type="http://schemas.openxmlformats.org/officeDocument/2006/relationships/hyperlink" Target="https://www.casa.gov.au/rules/changing-rules/flight-operations-regulations-transi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asa.gov.au/management-change-aviation-organisations" TargetMode="External"/><Relationship Id="rId20" Type="http://schemas.openxmlformats.org/officeDocument/2006/relationships/hyperlink" Target="https://www.casa.gov.au/transitioning-flight-operations-regu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sa.gov.au/node/54975"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asa.gov.au/transitioning-flight-operations-regulation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casa.gov.au/guide-development-expositions-and-operations-manua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sa.gov.au/understanding-legislative-framework"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www.casa.gov.au/node/54975"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_d\AppData\Local\Hewlett-Packard\HP%20TRIM\TEMP\HPTRIM.7116\D13%20363610%20%20Form%20Template%20-%20Embedded%20document%20properties(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7AB4596A568A6408EA176E7F7105BD4" ma:contentTypeVersion="11" ma:contentTypeDescription="Create a new document." ma:contentTypeScope="" ma:versionID="42066b7a64a7f242327206945cac9322">
  <xsd:schema xmlns:xsd="http://www.w3.org/2001/XMLSchema" xmlns:xs="http://www.w3.org/2001/XMLSchema" xmlns:p="http://schemas.microsoft.com/office/2006/metadata/properties" xmlns:ns3="fae29fd1-b7cf-43d4-9438-7e0e42f4e475" xmlns:ns4="2ed1565d-19ba-4e4f-8470-b496b3b90611" targetNamespace="http://schemas.microsoft.com/office/2006/metadata/properties" ma:root="true" ma:fieldsID="46dfa99dc819402e5792b0d816462169" ns3:_="" ns4:_="">
    <xsd:import namespace="fae29fd1-b7cf-43d4-9438-7e0e42f4e475"/>
    <xsd:import namespace="2ed1565d-19ba-4e4f-8470-b496b3b90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29fd1-b7cf-43d4-9438-7e0e42f4e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d1565d-19ba-4e4f-8470-b496b3b90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167F2-D587-48B4-8E87-7A73B094C6B6}">
  <ds:schemaRefs>
    <ds:schemaRef ds:uri="http://schemas.microsoft.com/sharepoint/v3/contenttype/forms"/>
  </ds:schemaRefs>
</ds:datastoreItem>
</file>

<file path=customXml/itemProps2.xml><?xml version="1.0" encoding="utf-8"?>
<ds:datastoreItem xmlns:ds="http://schemas.openxmlformats.org/officeDocument/2006/customXml" ds:itemID="{9A958571-F713-4065-AD20-A437936E36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84B215-930F-44AD-835D-7AF76FE0D215}">
  <ds:schemaRefs>
    <ds:schemaRef ds:uri="http://schemas.openxmlformats.org/officeDocument/2006/bibliography"/>
  </ds:schemaRefs>
</ds:datastoreItem>
</file>

<file path=customXml/itemProps4.xml><?xml version="1.0" encoding="utf-8"?>
<ds:datastoreItem xmlns:ds="http://schemas.openxmlformats.org/officeDocument/2006/customXml" ds:itemID="{FE7DEBCF-3E74-4F6C-870F-0E7E3AB27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29fd1-b7cf-43d4-9438-7e0e42f4e475"/>
    <ds:schemaRef ds:uri="2ed1565d-19ba-4e4f-8470-b496b3b90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C:\Users\carter_d\AppData\Local\Hewlett-Packard\HP TRIM\TEMP\HPTRIM.7116\D13 363610  Form Template - Embedded document properties(2).DOTX</Template>
  <TotalTime>0</TotalTime>
  <Pages>18</Pages>
  <Words>6399</Words>
  <Characters>36477</Characters>
  <Application>Microsoft Office Word</Application>
  <DocSecurity>8</DocSecurity>
  <Lines>303</Lines>
  <Paragraphs>85</Paragraphs>
  <ScaleCrop>false</ScaleCrop>
  <HeadingPairs>
    <vt:vector size="2" baseType="variant">
      <vt:variant>
        <vt:lpstr>Title</vt:lpstr>
      </vt:variant>
      <vt:variant>
        <vt:i4>1</vt:i4>
      </vt:variant>
    </vt:vector>
  </HeadingPairs>
  <TitlesOfParts>
    <vt:vector size="1" baseType="lpstr">
      <vt:lpstr>CASR Part 119 Key Operational Changes with Suggested Text</vt:lpstr>
    </vt:vector>
  </TitlesOfParts>
  <Company>Civil Aviation Safety Authority</Company>
  <LinksUpToDate>false</LinksUpToDate>
  <CharactersWithSpaces>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CASR Part 119 Key Operational Changes with Suggested Text</dc:title>
  <dc:subject/>
  <dc:creator>Civil Aviation Safety Authority</dc:creator>
  <cp:lastModifiedBy>Jeremy de Lore</cp:lastModifiedBy>
  <cp:revision>2</cp:revision>
  <cp:lastPrinted>2017-07-21T03:56:00Z</cp:lastPrinted>
  <dcterms:created xsi:type="dcterms:W3CDTF">2025-05-17T04:10:00Z</dcterms:created>
  <dcterms:modified xsi:type="dcterms:W3CDTF">2025-05-17T04:10:00Z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12/2021</vt:lpwstr>
  </property>
  <property fmtid="{D5CDD505-2E9C-101B-9397-08002B2CF9AE}" pid="3" name="Form Title IUD date">
    <vt:lpwstr>CASR Part 119 Key Operational Changes with Suggested Text | V 2.1 | CASA-04-5623 | 12/2021</vt:lpwstr>
  </property>
  <property fmtid="{D5CDD505-2E9C-101B-9397-08002B2CF9AE}" pid="4" name="Form Name - Header">
    <vt:lpwstr>CASR Part 119 Key Operational Changes with Suggested Text</vt:lpwstr>
  </property>
  <property fmtid="{D5CDD505-2E9C-101B-9397-08002B2CF9AE}" pid="5" name="ContentTypeId">
    <vt:lpwstr>0x01010007AB4596A568A6408EA176E7F7105BD4</vt:lpwstr>
  </property>
</Properties>
</file>